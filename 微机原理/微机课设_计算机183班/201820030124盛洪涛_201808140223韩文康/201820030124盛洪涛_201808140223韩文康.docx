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D50C8" w14:textId="77777777" w:rsidR="009D64D2" w:rsidRDefault="009D64D2" w:rsidP="009D64D2">
      <w:pPr>
        <w:adjustRightInd w:val="0"/>
        <w:snapToGrid w:val="0"/>
        <w:spacing w:line="360" w:lineRule="auto"/>
        <w:rPr>
          <w:rFonts w:ascii="宋体" w:hAnsi="宋体"/>
          <w:sz w:val="52"/>
        </w:rPr>
      </w:pPr>
    </w:p>
    <w:p w14:paraId="55B0F6E0" w14:textId="77777777" w:rsidR="009D64D2" w:rsidRDefault="009D64D2" w:rsidP="009D64D2">
      <w:pPr>
        <w:adjustRightInd w:val="0"/>
        <w:snapToGrid w:val="0"/>
        <w:spacing w:line="360" w:lineRule="auto"/>
        <w:jc w:val="center"/>
        <w:rPr>
          <w:rFonts w:ascii="宋体" w:hAnsi="宋体"/>
          <w:sz w:val="52"/>
        </w:rPr>
      </w:pPr>
      <w:r>
        <w:rPr>
          <w:rFonts w:ascii="宋体" w:hAnsi="宋体"/>
          <w:noProof/>
          <w:sz w:val="52"/>
        </w:rPr>
        <w:drawing>
          <wp:inline distT="0" distB="0" distL="114300" distR="114300" wp14:anchorId="254FA93C" wp14:editId="7C1C2D92">
            <wp:extent cx="3775710" cy="1010285"/>
            <wp:effectExtent l="0" t="0" r="15240" b="1841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r="34479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D0A3" w14:textId="77777777" w:rsidR="009D64D2" w:rsidRDefault="009D64D2" w:rsidP="009D64D2">
      <w:pPr>
        <w:pStyle w:val="a8"/>
        <w:adjustRightInd w:val="0"/>
        <w:snapToGrid w:val="0"/>
        <w:spacing w:line="360" w:lineRule="auto"/>
        <w:rPr>
          <w:rFonts w:ascii="黑体" w:hAnsi="黑体"/>
        </w:rPr>
      </w:pPr>
      <w:r>
        <w:rPr>
          <w:rFonts w:ascii="黑体" w:hAnsi="黑体"/>
        </w:rPr>
        <w:t>课 程 设 计 报 告</w:t>
      </w:r>
    </w:p>
    <w:p w14:paraId="577FA7D9" w14:textId="77777777" w:rsidR="009D64D2" w:rsidRDefault="009D64D2" w:rsidP="009D64D2">
      <w:pPr>
        <w:adjustRightInd w:val="0"/>
        <w:snapToGrid w:val="0"/>
        <w:spacing w:line="360" w:lineRule="auto"/>
        <w:jc w:val="center"/>
        <w:rPr>
          <w:rFonts w:ascii="宋体" w:hAnsi="宋体"/>
          <w:sz w:val="52"/>
        </w:rPr>
      </w:pPr>
    </w:p>
    <w:p w14:paraId="5757173C" w14:textId="77777777" w:rsidR="009D64D2" w:rsidRDefault="009D64D2" w:rsidP="009D64D2">
      <w:pPr>
        <w:adjustRightInd w:val="0"/>
        <w:snapToGrid w:val="0"/>
        <w:spacing w:line="360" w:lineRule="auto"/>
        <w:jc w:val="center"/>
        <w:rPr>
          <w:rFonts w:ascii="宋体" w:hAnsi="宋体"/>
          <w:sz w:val="52"/>
        </w:rPr>
      </w:pPr>
    </w:p>
    <w:p w14:paraId="43233136" w14:textId="77777777" w:rsidR="009D64D2" w:rsidRDefault="009D64D2" w:rsidP="009D64D2">
      <w:pPr>
        <w:adjustRightInd w:val="0"/>
        <w:snapToGrid w:val="0"/>
        <w:spacing w:line="360" w:lineRule="auto"/>
        <w:jc w:val="center"/>
        <w:rPr>
          <w:rFonts w:ascii="宋体" w:hAnsi="宋体"/>
          <w:sz w:val="52"/>
        </w:rPr>
      </w:pPr>
    </w:p>
    <w:p w14:paraId="3823CB58" w14:textId="7E451C6F" w:rsidR="009D64D2" w:rsidRDefault="009D64D2" w:rsidP="00DA1F42">
      <w:pPr>
        <w:pStyle w:val="a9"/>
        <w:adjustRightInd w:val="0"/>
        <w:snapToGrid w:val="0"/>
        <w:spacing w:line="360" w:lineRule="auto"/>
        <w:ind w:firstLineChars="0" w:firstLine="0"/>
      </w:pPr>
      <w:r>
        <w:t>课程名称：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微机系统与接口技术</w:t>
      </w:r>
      <w:r>
        <w:rPr>
          <w:u w:val="single"/>
        </w:rPr>
        <w:tab/>
        <w:t xml:space="preserve">  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</w:t>
      </w:r>
      <w:r>
        <w:t xml:space="preserve"> </w:t>
      </w:r>
    </w:p>
    <w:p w14:paraId="503CC9EE" w14:textId="7F8E606E" w:rsidR="009D64D2" w:rsidRDefault="009D64D2" w:rsidP="00DA1F42">
      <w:pPr>
        <w:pStyle w:val="a9"/>
        <w:adjustRightInd w:val="0"/>
        <w:snapToGrid w:val="0"/>
        <w:spacing w:line="360" w:lineRule="auto"/>
        <w:ind w:firstLineChars="0" w:firstLine="0"/>
      </w:pPr>
      <w:r>
        <w:t>班    级</w:t>
      </w:r>
      <w:r>
        <w:rPr>
          <w:rFonts w:hint="eastAsia"/>
        </w:rPr>
        <w:t>：</w:t>
      </w:r>
      <w:r>
        <w:rPr>
          <w:rFonts w:hint="eastAsia"/>
          <w:u w:val="single"/>
        </w:rPr>
        <w:t>计算机科学与技术1</w:t>
      </w:r>
      <w:r>
        <w:rPr>
          <w:u w:val="single"/>
        </w:rPr>
        <w:t>8</w:t>
      </w:r>
      <w:r>
        <w:rPr>
          <w:rFonts w:hint="eastAsia"/>
          <w:u w:val="single"/>
        </w:rPr>
        <w:t>3，1</w:t>
      </w:r>
      <w:r>
        <w:rPr>
          <w:u w:val="single"/>
        </w:rPr>
        <w:t>82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</w:t>
      </w:r>
    </w:p>
    <w:p w14:paraId="471B9CEE" w14:textId="14CF1596" w:rsidR="009D64D2" w:rsidRDefault="009D64D2" w:rsidP="00DA1F42">
      <w:pPr>
        <w:pStyle w:val="a9"/>
        <w:adjustRightInd w:val="0"/>
        <w:snapToGrid w:val="0"/>
        <w:spacing w:line="360" w:lineRule="auto"/>
        <w:ind w:firstLineChars="0" w:firstLine="0"/>
      </w:pPr>
      <w:r>
        <w:t>学    号：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201820030124</w:t>
      </w:r>
      <w:r>
        <w:rPr>
          <w:rFonts w:hint="eastAsia"/>
          <w:u w:val="single"/>
        </w:rPr>
        <w:t>，</w:t>
      </w:r>
      <w:r>
        <w:rPr>
          <w:u w:val="single"/>
        </w:rPr>
        <w:t xml:space="preserve">201808140223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t xml:space="preserve"> </w:t>
      </w:r>
    </w:p>
    <w:p w14:paraId="09603EC4" w14:textId="15B30362" w:rsidR="009D64D2" w:rsidRDefault="009D64D2" w:rsidP="00DA1F42">
      <w:pPr>
        <w:pStyle w:val="a9"/>
        <w:adjustRightInd w:val="0"/>
        <w:snapToGrid w:val="0"/>
        <w:spacing w:line="360" w:lineRule="auto"/>
        <w:ind w:firstLineChars="0" w:firstLine="0"/>
        <w:rPr>
          <w:b/>
          <w:bCs/>
          <w:sz w:val="30"/>
        </w:rPr>
      </w:pPr>
      <w:r>
        <w:t>姓    名：</w:t>
      </w:r>
      <w:r>
        <w:rPr>
          <w:u w:val="single"/>
        </w:rPr>
        <w:t xml:space="preserve">        </w:t>
      </w:r>
      <w:r>
        <w:rPr>
          <w:rFonts w:hint="eastAsia"/>
          <w:u w:val="single"/>
        </w:rPr>
        <w:t>盛洪涛，韩文康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</w:t>
      </w:r>
      <w:r>
        <w:t xml:space="preserve"> </w:t>
      </w:r>
    </w:p>
    <w:p w14:paraId="4C5492AF" w14:textId="77777777" w:rsidR="009D64D2" w:rsidRDefault="009D64D2" w:rsidP="009D64D2"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</w:p>
    <w:p w14:paraId="638C273A" w14:textId="77777777" w:rsidR="009D64D2" w:rsidRDefault="009D64D2" w:rsidP="009D64D2"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</w:p>
    <w:p w14:paraId="12C9CC3E" w14:textId="77777777" w:rsidR="009D64D2" w:rsidRDefault="009D64D2" w:rsidP="009D64D2"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</w:p>
    <w:p w14:paraId="62AD16C7" w14:textId="77777777" w:rsidR="009D64D2" w:rsidRDefault="009D64D2" w:rsidP="009D64D2">
      <w:pPr>
        <w:adjustRightInd w:val="0"/>
        <w:snapToGrid w:val="0"/>
        <w:ind w:left="1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/>
          <w:b/>
          <w:bCs/>
          <w:sz w:val="30"/>
        </w:rPr>
        <w:t xml:space="preserve">  2021年</w:t>
      </w:r>
      <w:r>
        <w:rPr>
          <w:rFonts w:ascii="宋体" w:hAnsi="宋体" w:hint="eastAsia"/>
          <w:b/>
          <w:bCs/>
          <w:sz w:val="30"/>
        </w:rPr>
        <w:t>1</w:t>
      </w:r>
      <w:r>
        <w:rPr>
          <w:rFonts w:ascii="宋体" w:hAnsi="宋体"/>
          <w:b/>
          <w:bCs/>
          <w:sz w:val="30"/>
        </w:rPr>
        <w:t>月</w:t>
      </w:r>
    </w:p>
    <w:p w14:paraId="6609A2F7" w14:textId="4DA09B62" w:rsidR="00074014" w:rsidRPr="00DA1F42" w:rsidRDefault="00DA1F42" w:rsidP="00DA1F42">
      <w:pPr>
        <w:ind w:firstLineChars="600" w:firstLine="3132"/>
        <w:jc w:val="left"/>
        <w:rPr>
          <w:rFonts w:hint="eastAsia"/>
          <w:b/>
          <w:bCs/>
          <w:sz w:val="52"/>
          <w:szCs w:val="52"/>
        </w:rPr>
      </w:pPr>
      <w:r w:rsidRPr="00DA1F42">
        <w:rPr>
          <w:rFonts w:hint="eastAsia"/>
          <w:b/>
          <w:bCs/>
          <w:sz w:val="52"/>
          <w:szCs w:val="52"/>
        </w:rPr>
        <w:lastRenderedPageBreak/>
        <w:t>目录</w:t>
      </w:r>
    </w:p>
    <w:p w14:paraId="3475F9F2" w14:textId="56F422D9" w:rsidR="00CC5ECF" w:rsidRPr="00CC5ECF" w:rsidRDefault="00CC5ECF" w:rsidP="00CC5ECF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</w:t>
      </w:r>
      <w:r w:rsidR="00DA1F42" w:rsidRPr="00CC5ECF">
        <w:rPr>
          <w:rFonts w:hint="eastAsia"/>
          <w:b/>
          <w:bCs/>
          <w:sz w:val="32"/>
          <w:szCs w:val="32"/>
        </w:rPr>
        <w:t>总体介绍</w:t>
      </w:r>
      <w:r w:rsidR="00DA1F42" w:rsidRPr="00CC5ECF">
        <w:rPr>
          <w:rFonts w:hint="eastAsia"/>
          <w:b/>
          <w:bCs/>
          <w:sz w:val="32"/>
          <w:szCs w:val="32"/>
        </w:rPr>
        <w:t>--------------------</w:t>
      </w:r>
      <w:r>
        <w:rPr>
          <w:rFonts w:hint="eastAsia"/>
          <w:b/>
          <w:bCs/>
          <w:sz w:val="32"/>
          <w:szCs w:val="32"/>
        </w:rPr>
        <w:t>--------------------</w:t>
      </w:r>
      <w:r w:rsidR="00DA1F42" w:rsidRPr="00CC5ECF">
        <w:rPr>
          <w:rFonts w:hint="eastAsia"/>
          <w:b/>
          <w:bCs/>
          <w:sz w:val="32"/>
          <w:szCs w:val="32"/>
        </w:rPr>
        <w:t>--------------</w:t>
      </w:r>
      <w:r w:rsidR="00DA1F42" w:rsidRPr="00CC5ECF">
        <w:rPr>
          <w:b/>
          <w:bCs/>
          <w:sz w:val="32"/>
          <w:szCs w:val="32"/>
        </w:rPr>
        <w:t>3</w:t>
      </w:r>
    </w:p>
    <w:p w14:paraId="655CCFBF" w14:textId="77777777" w:rsidR="00CC5ECF" w:rsidRDefault="00CC5ECF" w:rsidP="00212089">
      <w:pPr>
        <w:rPr>
          <w:b/>
          <w:bCs/>
          <w:sz w:val="32"/>
          <w:szCs w:val="32"/>
        </w:rPr>
      </w:pPr>
    </w:p>
    <w:p w14:paraId="32A95215" w14:textId="730D6EB3" w:rsidR="003A261E" w:rsidRDefault="00DA1F42" w:rsidP="0021208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</w:t>
      </w:r>
      <w:r>
        <w:rPr>
          <w:rFonts w:hint="eastAsia"/>
          <w:b/>
          <w:bCs/>
          <w:sz w:val="32"/>
          <w:szCs w:val="32"/>
        </w:rPr>
        <w:t>大体功能模块</w:t>
      </w:r>
      <w:r>
        <w:rPr>
          <w:rFonts w:hint="eastAsia"/>
          <w:b/>
          <w:bCs/>
          <w:sz w:val="32"/>
          <w:szCs w:val="32"/>
        </w:rPr>
        <w:t>------------------------------------------------</w:t>
      </w:r>
      <w:r>
        <w:rPr>
          <w:b/>
          <w:bCs/>
          <w:sz w:val="32"/>
          <w:szCs w:val="32"/>
        </w:rPr>
        <w:t>4</w:t>
      </w:r>
    </w:p>
    <w:p w14:paraId="73801462" w14:textId="0F753BEA" w:rsidR="00DA1F42" w:rsidRPr="00DA1F42" w:rsidRDefault="00DA1F42" w:rsidP="00212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2</w:t>
      </w:r>
      <w:r>
        <w:rPr>
          <w:rFonts w:hint="eastAsia"/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地图绘制</w:t>
      </w:r>
      <w:r>
        <w:rPr>
          <w:rFonts w:hint="eastAsia"/>
          <w:b/>
          <w:bCs/>
          <w:sz w:val="32"/>
          <w:szCs w:val="32"/>
        </w:rPr>
        <w:t>-------------------------------------------------</w:t>
      </w:r>
      <w:r>
        <w:rPr>
          <w:b/>
          <w:bCs/>
          <w:sz w:val="32"/>
          <w:szCs w:val="32"/>
        </w:rPr>
        <w:t>4</w:t>
      </w:r>
    </w:p>
    <w:p w14:paraId="4671D032" w14:textId="4B7BA113" w:rsidR="003A261E" w:rsidRDefault="00DA1F42" w:rsidP="00212089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2.2</w:t>
      </w:r>
      <w:r w:rsidRPr="00DA1F42">
        <w:rPr>
          <w:rFonts w:hint="eastAsia"/>
          <w:b/>
          <w:bCs/>
          <w:sz w:val="32"/>
          <w:szCs w:val="32"/>
        </w:rPr>
        <w:t>基于键盘中断处理程序的小车水平移动</w:t>
      </w:r>
      <w:proofErr w:type="gramStart"/>
      <w:r w:rsidRPr="00DA1F42">
        <w:rPr>
          <w:rFonts w:hint="eastAsia"/>
          <w:b/>
          <w:bCs/>
          <w:sz w:val="32"/>
          <w:szCs w:val="32"/>
        </w:rPr>
        <w:t>版块</w:t>
      </w:r>
      <w:proofErr w:type="gramEnd"/>
      <w:r>
        <w:rPr>
          <w:rFonts w:hint="eastAsia"/>
          <w:b/>
          <w:bCs/>
          <w:sz w:val="32"/>
          <w:szCs w:val="32"/>
        </w:rPr>
        <w:t>----</w:t>
      </w:r>
      <w:r>
        <w:rPr>
          <w:b/>
          <w:bCs/>
          <w:sz w:val="32"/>
          <w:szCs w:val="32"/>
        </w:rPr>
        <w:t>7</w:t>
      </w:r>
    </w:p>
    <w:p w14:paraId="7DF9EE2F" w14:textId="59DA0403" w:rsidR="003A261E" w:rsidRDefault="00DA1F42" w:rsidP="0021208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2.3</w:t>
      </w:r>
      <w:r w:rsidR="00CC5ECF">
        <w:rPr>
          <w:b/>
          <w:bCs/>
          <w:sz w:val="32"/>
          <w:szCs w:val="32"/>
        </w:rPr>
        <w:t>碰撞检测</w:t>
      </w:r>
      <w:r w:rsidR="00CC5ECF">
        <w:rPr>
          <w:rFonts w:hint="eastAsia"/>
          <w:b/>
          <w:bCs/>
          <w:sz w:val="32"/>
          <w:szCs w:val="32"/>
        </w:rPr>
        <w:t>-</w:t>
      </w:r>
      <w:r w:rsidR="00CC5ECF">
        <w:rPr>
          <w:b/>
          <w:bCs/>
          <w:sz w:val="32"/>
          <w:szCs w:val="32"/>
        </w:rPr>
        <w:t>-----------------------------------------------11</w:t>
      </w:r>
    </w:p>
    <w:p w14:paraId="1BD8C7AD" w14:textId="524E4849" w:rsidR="00CC5ECF" w:rsidRDefault="00CC5ECF" w:rsidP="00212089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2.4</w:t>
      </w:r>
      <w:r>
        <w:rPr>
          <w:b/>
          <w:bCs/>
          <w:sz w:val="32"/>
          <w:szCs w:val="32"/>
        </w:rPr>
        <w:t>胜利判定</w:t>
      </w:r>
      <w:r>
        <w:rPr>
          <w:b/>
          <w:bCs/>
          <w:sz w:val="32"/>
          <w:szCs w:val="32"/>
        </w:rPr>
        <w:t>------------------------------------------------12</w:t>
      </w:r>
    </w:p>
    <w:p w14:paraId="79AC2D26" w14:textId="71AFC697" w:rsidR="00CC5ECF" w:rsidRDefault="00CC5ECF" w:rsidP="00212089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2.5</w:t>
      </w:r>
      <w:r>
        <w:rPr>
          <w:b/>
          <w:bCs/>
          <w:sz w:val="32"/>
          <w:szCs w:val="32"/>
        </w:rPr>
        <w:t>结果画面</w:t>
      </w:r>
      <w:r>
        <w:rPr>
          <w:b/>
          <w:bCs/>
          <w:sz w:val="32"/>
          <w:szCs w:val="32"/>
        </w:rPr>
        <w:t>------------------------------------------------13</w:t>
      </w:r>
    </w:p>
    <w:p w14:paraId="3037D76E" w14:textId="77777777" w:rsidR="00CC5ECF" w:rsidRDefault="00CC5ECF" w:rsidP="00212089">
      <w:pPr>
        <w:rPr>
          <w:b/>
          <w:bCs/>
          <w:sz w:val="32"/>
          <w:szCs w:val="32"/>
        </w:rPr>
      </w:pPr>
    </w:p>
    <w:p w14:paraId="5106D4DB" w14:textId="349AC301" w:rsidR="003A261E" w:rsidRDefault="00CC5ECF" w:rsidP="0021208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运用到的所学知识</w:t>
      </w:r>
      <w:r>
        <w:rPr>
          <w:b/>
          <w:bCs/>
          <w:sz w:val="32"/>
          <w:szCs w:val="32"/>
        </w:rPr>
        <w:t>-----------------------------------------14</w:t>
      </w:r>
    </w:p>
    <w:p w14:paraId="5F102705" w14:textId="77777777" w:rsidR="00CC5ECF" w:rsidRDefault="00CC5ECF" w:rsidP="00212089">
      <w:pPr>
        <w:rPr>
          <w:b/>
          <w:bCs/>
          <w:sz w:val="32"/>
          <w:szCs w:val="32"/>
        </w:rPr>
      </w:pPr>
    </w:p>
    <w:p w14:paraId="16FE4D57" w14:textId="6EF24363" w:rsidR="003A261E" w:rsidRDefault="00CC5ECF" w:rsidP="0021208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流程图</w:t>
      </w:r>
      <w:r>
        <w:rPr>
          <w:b/>
          <w:bCs/>
          <w:sz w:val="32"/>
          <w:szCs w:val="32"/>
        </w:rPr>
        <w:t>--------------------------------------------------------15</w:t>
      </w:r>
    </w:p>
    <w:p w14:paraId="226AB779" w14:textId="77777777" w:rsidR="00CC5ECF" w:rsidRDefault="00CC5ECF" w:rsidP="00212089">
      <w:pPr>
        <w:rPr>
          <w:b/>
          <w:bCs/>
          <w:sz w:val="32"/>
          <w:szCs w:val="32"/>
        </w:rPr>
      </w:pPr>
    </w:p>
    <w:p w14:paraId="3DE9C9FC" w14:textId="09B5E6FA" w:rsidR="00CC5ECF" w:rsidRDefault="00CC5ECF" w:rsidP="00212089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5.</w:t>
      </w:r>
      <w:r>
        <w:rPr>
          <w:b/>
          <w:bCs/>
          <w:sz w:val="32"/>
          <w:szCs w:val="32"/>
        </w:rPr>
        <w:t>心得体会</w:t>
      </w:r>
      <w:r>
        <w:rPr>
          <w:b/>
          <w:bCs/>
          <w:sz w:val="32"/>
          <w:szCs w:val="32"/>
        </w:rPr>
        <w:t>-----------------------------------------------------16</w:t>
      </w:r>
    </w:p>
    <w:p w14:paraId="17E2AA36" w14:textId="77777777" w:rsidR="00CC5ECF" w:rsidRDefault="00CC5ECF" w:rsidP="00212089">
      <w:pPr>
        <w:rPr>
          <w:b/>
          <w:bCs/>
          <w:sz w:val="32"/>
          <w:szCs w:val="32"/>
        </w:rPr>
      </w:pPr>
    </w:p>
    <w:p w14:paraId="08CF4934" w14:textId="62580BDF" w:rsidR="003A261E" w:rsidRDefault="00CC5ECF" w:rsidP="0021208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程序代码</w:t>
      </w:r>
      <w:r>
        <w:rPr>
          <w:b/>
          <w:bCs/>
          <w:sz w:val="32"/>
          <w:szCs w:val="32"/>
        </w:rPr>
        <w:t>-----------------------------------------------------16</w:t>
      </w:r>
    </w:p>
    <w:p w14:paraId="68F40727" w14:textId="77777777" w:rsidR="003A261E" w:rsidRDefault="003A261E" w:rsidP="00212089">
      <w:pPr>
        <w:rPr>
          <w:b/>
          <w:bCs/>
          <w:sz w:val="32"/>
          <w:szCs w:val="32"/>
        </w:rPr>
      </w:pPr>
    </w:p>
    <w:p w14:paraId="02EE118C" w14:textId="77777777" w:rsidR="003A261E" w:rsidRDefault="003A261E" w:rsidP="00212089">
      <w:pPr>
        <w:rPr>
          <w:b/>
          <w:bCs/>
          <w:sz w:val="32"/>
          <w:szCs w:val="32"/>
        </w:rPr>
      </w:pPr>
    </w:p>
    <w:p w14:paraId="33B0CEC8" w14:textId="77777777" w:rsidR="003A261E" w:rsidRDefault="003A261E" w:rsidP="00212089">
      <w:pPr>
        <w:rPr>
          <w:b/>
          <w:bCs/>
          <w:sz w:val="32"/>
          <w:szCs w:val="32"/>
        </w:rPr>
      </w:pPr>
    </w:p>
    <w:p w14:paraId="2285AD8A" w14:textId="77777777" w:rsidR="003A261E" w:rsidRDefault="003A261E" w:rsidP="00212089">
      <w:pPr>
        <w:rPr>
          <w:b/>
          <w:bCs/>
          <w:sz w:val="32"/>
          <w:szCs w:val="32"/>
        </w:rPr>
      </w:pPr>
    </w:p>
    <w:p w14:paraId="4E296CDD" w14:textId="77777777" w:rsidR="003A261E" w:rsidRDefault="003A261E" w:rsidP="00212089">
      <w:pPr>
        <w:rPr>
          <w:b/>
          <w:bCs/>
          <w:sz w:val="32"/>
          <w:szCs w:val="32"/>
        </w:rPr>
      </w:pPr>
    </w:p>
    <w:p w14:paraId="544C8781" w14:textId="77777777" w:rsidR="003A261E" w:rsidRDefault="003A261E" w:rsidP="00212089">
      <w:pPr>
        <w:rPr>
          <w:b/>
          <w:bCs/>
          <w:sz w:val="32"/>
          <w:szCs w:val="32"/>
        </w:rPr>
      </w:pPr>
    </w:p>
    <w:p w14:paraId="2642367F" w14:textId="77777777" w:rsidR="003A261E" w:rsidRDefault="003A261E" w:rsidP="00212089">
      <w:pPr>
        <w:rPr>
          <w:b/>
          <w:bCs/>
          <w:sz w:val="32"/>
          <w:szCs w:val="32"/>
        </w:rPr>
      </w:pPr>
    </w:p>
    <w:p w14:paraId="61812B1E" w14:textId="77777777" w:rsidR="003A261E" w:rsidRDefault="003A261E" w:rsidP="00212089">
      <w:pPr>
        <w:rPr>
          <w:b/>
          <w:bCs/>
          <w:sz w:val="32"/>
          <w:szCs w:val="32"/>
        </w:rPr>
      </w:pPr>
    </w:p>
    <w:p w14:paraId="0883E7BA" w14:textId="77777777" w:rsidR="003A261E" w:rsidRDefault="003A261E" w:rsidP="00212089">
      <w:pPr>
        <w:rPr>
          <w:b/>
          <w:bCs/>
          <w:sz w:val="32"/>
          <w:szCs w:val="32"/>
        </w:rPr>
      </w:pPr>
    </w:p>
    <w:p w14:paraId="678E717B" w14:textId="77777777" w:rsidR="003A261E" w:rsidRDefault="003A261E" w:rsidP="00212089">
      <w:pPr>
        <w:rPr>
          <w:b/>
          <w:bCs/>
          <w:sz w:val="32"/>
          <w:szCs w:val="32"/>
        </w:rPr>
      </w:pPr>
    </w:p>
    <w:p w14:paraId="625D7CBF" w14:textId="77777777" w:rsidR="003A261E" w:rsidRDefault="003A261E" w:rsidP="00212089">
      <w:pPr>
        <w:rPr>
          <w:b/>
          <w:bCs/>
          <w:sz w:val="32"/>
          <w:szCs w:val="32"/>
        </w:rPr>
      </w:pPr>
    </w:p>
    <w:p w14:paraId="661747D8" w14:textId="77777777" w:rsidR="003A261E" w:rsidRDefault="003A261E" w:rsidP="00212089">
      <w:pPr>
        <w:rPr>
          <w:b/>
          <w:bCs/>
          <w:sz w:val="32"/>
          <w:szCs w:val="32"/>
        </w:rPr>
      </w:pPr>
    </w:p>
    <w:p w14:paraId="0222F864" w14:textId="77777777" w:rsidR="003A261E" w:rsidRDefault="003A261E" w:rsidP="00212089">
      <w:pPr>
        <w:rPr>
          <w:b/>
          <w:bCs/>
          <w:sz w:val="32"/>
          <w:szCs w:val="32"/>
        </w:rPr>
      </w:pPr>
    </w:p>
    <w:p w14:paraId="17D4EF19" w14:textId="77777777" w:rsidR="003A261E" w:rsidRDefault="003A261E" w:rsidP="00212089">
      <w:pPr>
        <w:rPr>
          <w:b/>
          <w:bCs/>
          <w:sz w:val="32"/>
          <w:szCs w:val="32"/>
        </w:rPr>
      </w:pPr>
    </w:p>
    <w:p w14:paraId="7719C4AC" w14:textId="63574895" w:rsidR="009D64D2" w:rsidRDefault="00DA1F42" w:rsidP="00212089">
      <w:pPr>
        <w:rPr>
          <w:b/>
          <w:bCs/>
          <w:sz w:val="32"/>
          <w:szCs w:val="32"/>
        </w:rPr>
      </w:pPr>
      <w:proofErr w:type="gramStart"/>
      <w:r>
        <w:rPr>
          <w:rFonts w:hint="eastAsia"/>
          <w:b/>
          <w:bCs/>
          <w:sz w:val="32"/>
          <w:szCs w:val="32"/>
        </w:rPr>
        <w:lastRenderedPageBreak/>
        <w:t>一</w:t>
      </w:r>
      <w:proofErr w:type="gramEnd"/>
      <w:r w:rsidR="00C57858">
        <w:rPr>
          <w:rFonts w:hint="eastAsia"/>
          <w:b/>
          <w:bCs/>
          <w:sz w:val="32"/>
          <w:szCs w:val="32"/>
        </w:rPr>
        <w:t>.</w:t>
      </w:r>
      <w:r w:rsidR="00C57858">
        <w:rPr>
          <w:rFonts w:hint="eastAsia"/>
          <w:b/>
          <w:bCs/>
          <w:sz w:val="32"/>
          <w:szCs w:val="32"/>
        </w:rPr>
        <w:t>程序</w:t>
      </w:r>
      <w:r w:rsidR="003A261E">
        <w:rPr>
          <w:rFonts w:hint="eastAsia"/>
          <w:b/>
          <w:bCs/>
          <w:sz w:val="32"/>
          <w:szCs w:val="32"/>
        </w:rPr>
        <w:t>总体介绍</w:t>
      </w:r>
    </w:p>
    <w:p w14:paraId="531E95C4" w14:textId="0D12D0C6" w:rsidR="009D64D2" w:rsidRDefault="009D4882" w:rsidP="00212089">
      <w:pPr>
        <w:rPr>
          <w:rFonts w:ascii="宋体" w:hAnsi="宋体"/>
          <w:sz w:val="28"/>
          <w:szCs w:val="28"/>
        </w:rPr>
      </w:pPr>
      <w:r w:rsidRPr="003A55EC">
        <w:rPr>
          <w:rFonts w:ascii="宋体" w:hAnsi="宋体" w:hint="eastAsia"/>
          <w:sz w:val="28"/>
          <w:szCs w:val="28"/>
        </w:rPr>
        <w:t>一个赛车躲避游戏，</w:t>
      </w:r>
      <w:r w:rsidR="009D64D2" w:rsidRPr="003A55EC">
        <w:rPr>
          <w:rFonts w:ascii="宋体" w:hAnsi="宋体" w:hint="eastAsia"/>
          <w:sz w:val="28"/>
          <w:szCs w:val="28"/>
        </w:rPr>
        <w:t>蓝色的矩阵代表障碍物，红色的矩阵代表赛车，每过一段时间矩阵都会往下降落，玩家通过键盘的A，</w:t>
      </w:r>
      <w:r w:rsidR="009D64D2" w:rsidRPr="003A55EC">
        <w:rPr>
          <w:rFonts w:ascii="宋体" w:hAnsi="宋体"/>
          <w:sz w:val="28"/>
          <w:szCs w:val="28"/>
        </w:rPr>
        <w:t>D</w:t>
      </w:r>
      <w:r w:rsidR="009D64D2" w:rsidRPr="003A55EC">
        <w:rPr>
          <w:rFonts w:ascii="宋体" w:hAnsi="宋体" w:hint="eastAsia"/>
          <w:sz w:val="28"/>
          <w:szCs w:val="28"/>
        </w:rPr>
        <w:t>来左右控制赛车的位置，躲避迎面撞来的障碍物</w:t>
      </w:r>
      <w:r w:rsidR="003A261E" w:rsidRPr="003A55EC">
        <w:rPr>
          <w:rFonts w:ascii="宋体" w:hAnsi="宋体" w:hint="eastAsia"/>
          <w:sz w:val="28"/>
          <w:szCs w:val="28"/>
        </w:rPr>
        <w:t>，碰撞检测存在两种，一种是左右移动车子时不能撞到同层的障碍物，另一种时障碍物下落时，车子不能被上层的障碍物撞击到</w:t>
      </w:r>
      <w:r w:rsidR="003A55EC">
        <w:rPr>
          <w:rFonts w:ascii="宋体" w:hAnsi="宋体" w:hint="eastAsia"/>
          <w:sz w:val="28"/>
          <w:szCs w:val="28"/>
        </w:rPr>
        <w:t>.</w:t>
      </w:r>
    </w:p>
    <w:p w14:paraId="25DFE3A5" w14:textId="77777777" w:rsidR="003A55EC" w:rsidRPr="003A55EC" w:rsidRDefault="003A55EC" w:rsidP="00212089">
      <w:pPr>
        <w:rPr>
          <w:rFonts w:ascii="宋体" w:hAnsi="宋体"/>
          <w:sz w:val="28"/>
          <w:szCs w:val="28"/>
        </w:rPr>
      </w:pPr>
    </w:p>
    <w:p w14:paraId="7DB58D82" w14:textId="55583CFC" w:rsidR="009D64D2" w:rsidRPr="003A55EC" w:rsidRDefault="009D64D2" w:rsidP="00212089">
      <w:pPr>
        <w:rPr>
          <w:rFonts w:ascii="宋体" w:hAnsi="宋体"/>
          <w:sz w:val="28"/>
          <w:szCs w:val="28"/>
        </w:rPr>
      </w:pPr>
      <w:r w:rsidRPr="003A55EC">
        <w:rPr>
          <w:rFonts w:ascii="宋体" w:hAnsi="宋体" w:hint="eastAsia"/>
          <w:sz w:val="28"/>
          <w:szCs w:val="28"/>
        </w:rPr>
        <w:t>进入游戏的画面</w:t>
      </w:r>
    </w:p>
    <w:p w14:paraId="1F2685FC" w14:textId="41B6E6F4" w:rsidR="00074014" w:rsidRPr="003A55EC" w:rsidRDefault="00074014" w:rsidP="00212089">
      <w:pPr>
        <w:rPr>
          <w:rFonts w:ascii="宋体" w:hAnsi="宋体"/>
          <w:sz w:val="28"/>
          <w:szCs w:val="28"/>
        </w:rPr>
      </w:pPr>
      <w:r w:rsidRPr="003A55EC">
        <w:rPr>
          <w:rFonts w:ascii="宋体" w:hAnsi="宋体"/>
          <w:sz w:val="28"/>
          <w:szCs w:val="28"/>
        </w:rPr>
        <w:drawing>
          <wp:inline distT="0" distB="0" distL="0" distR="0" wp14:anchorId="04282C30" wp14:editId="446753C7">
            <wp:extent cx="3056467" cy="23520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480" cy="235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F197" w14:textId="4BF06FCE" w:rsidR="009D64D2" w:rsidRPr="003A55EC" w:rsidRDefault="009D64D2" w:rsidP="00212089">
      <w:pPr>
        <w:rPr>
          <w:rFonts w:ascii="宋体" w:hAnsi="宋体"/>
          <w:sz w:val="28"/>
          <w:szCs w:val="28"/>
        </w:rPr>
      </w:pPr>
    </w:p>
    <w:p w14:paraId="3AAE0BD7" w14:textId="4209051B" w:rsidR="009D64D2" w:rsidRPr="003A55EC" w:rsidRDefault="009D64D2" w:rsidP="00212089">
      <w:pPr>
        <w:rPr>
          <w:rFonts w:ascii="宋体" w:hAnsi="宋体"/>
          <w:sz w:val="28"/>
          <w:szCs w:val="28"/>
        </w:rPr>
      </w:pPr>
    </w:p>
    <w:p w14:paraId="6F15BA04" w14:textId="6E2CA4B0" w:rsidR="009D64D2" w:rsidRPr="003A55EC" w:rsidRDefault="009D64D2" w:rsidP="00212089">
      <w:pPr>
        <w:rPr>
          <w:rFonts w:ascii="宋体" w:hAnsi="宋体"/>
          <w:sz w:val="28"/>
          <w:szCs w:val="28"/>
        </w:rPr>
      </w:pPr>
      <w:r w:rsidRPr="003A55EC">
        <w:rPr>
          <w:rFonts w:ascii="宋体" w:hAnsi="宋体" w:hint="eastAsia"/>
          <w:sz w:val="28"/>
          <w:szCs w:val="28"/>
        </w:rPr>
        <w:t>迎面撞上障碍物 则失败</w:t>
      </w:r>
    </w:p>
    <w:p w14:paraId="42E452B4" w14:textId="44C82989" w:rsidR="00212089" w:rsidRPr="003A55EC" w:rsidRDefault="00074014" w:rsidP="00212089">
      <w:pPr>
        <w:rPr>
          <w:rFonts w:ascii="宋体" w:hAnsi="宋体"/>
          <w:sz w:val="28"/>
          <w:szCs w:val="28"/>
        </w:rPr>
      </w:pPr>
      <w:r w:rsidRPr="003A55EC">
        <w:rPr>
          <w:rFonts w:ascii="宋体" w:hAnsi="宋体"/>
          <w:sz w:val="28"/>
          <w:szCs w:val="28"/>
        </w:rPr>
        <w:drawing>
          <wp:inline distT="0" distB="0" distL="0" distR="0" wp14:anchorId="252F2E5F" wp14:editId="27FA4F61">
            <wp:extent cx="3350439" cy="25783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423" cy="259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645E" w14:textId="575C446D" w:rsidR="00B51ACB" w:rsidRPr="003A55EC" w:rsidRDefault="009D64D2" w:rsidP="00212089">
      <w:pPr>
        <w:rPr>
          <w:rFonts w:ascii="宋体" w:hAnsi="宋体"/>
          <w:sz w:val="28"/>
          <w:szCs w:val="28"/>
        </w:rPr>
      </w:pPr>
      <w:r w:rsidRPr="003A55EC">
        <w:rPr>
          <w:rFonts w:ascii="宋体" w:hAnsi="宋体" w:hint="eastAsia"/>
          <w:sz w:val="28"/>
          <w:szCs w:val="28"/>
        </w:rPr>
        <w:t>跑过一定长度的赛道后</w:t>
      </w:r>
    </w:p>
    <w:p w14:paraId="09B9E5B0" w14:textId="3D612A5F" w:rsidR="009D64D2" w:rsidRDefault="009D64D2" w:rsidP="0021208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A35A73" wp14:editId="2399AD3C">
            <wp:extent cx="4824730" cy="37128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0505" w14:textId="5B1DA6AF" w:rsidR="009D64D2" w:rsidRDefault="009D64D2" w:rsidP="00212089">
      <w:pPr>
        <w:rPr>
          <w:b/>
          <w:bCs/>
          <w:sz w:val="32"/>
          <w:szCs w:val="32"/>
        </w:rPr>
      </w:pPr>
    </w:p>
    <w:p w14:paraId="1B906756" w14:textId="648237AC" w:rsidR="009D64D2" w:rsidRDefault="00DA1F42" w:rsidP="0021208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</w:t>
      </w:r>
      <w:r w:rsidR="00E30D91">
        <w:rPr>
          <w:rFonts w:hint="eastAsia"/>
          <w:b/>
          <w:bCs/>
          <w:sz w:val="32"/>
          <w:szCs w:val="32"/>
        </w:rPr>
        <w:t>.</w:t>
      </w:r>
      <w:r w:rsidR="00E30D91">
        <w:rPr>
          <w:rFonts w:hint="eastAsia"/>
          <w:b/>
          <w:bCs/>
          <w:sz w:val="32"/>
          <w:szCs w:val="32"/>
        </w:rPr>
        <w:t>大体功能模块</w:t>
      </w:r>
    </w:p>
    <w:p w14:paraId="6F322B6B" w14:textId="6AC0F941" w:rsidR="00E30D91" w:rsidRPr="001E601B" w:rsidRDefault="00E30D91" w:rsidP="00212089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>1.地图绘制</w:t>
      </w:r>
    </w:p>
    <w:p w14:paraId="082714A0" w14:textId="2867BF63" w:rsidR="00E30D91" w:rsidRPr="001E601B" w:rsidRDefault="00E30D91" w:rsidP="00212089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 w:hint="eastAsia"/>
          <w:sz w:val="28"/>
          <w:szCs w:val="28"/>
        </w:rPr>
        <w:t>地图</w:t>
      </w:r>
      <w:r w:rsidR="00435AB9" w:rsidRPr="001E601B">
        <w:rPr>
          <w:rFonts w:ascii="宋体" w:hAnsi="宋体" w:hint="eastAsia"/>
          <w:sz w:val="28"/>
          <w:szCs w:val="28"/>
        </w:rPr>
        <w:t>信息我</w:t>
      </w:r>
      <w:r w:rsidRPr="001E601B">
        <w:rPr>
          <w:rFonts w:ascii="宋体" w:hAnsi="宋体" w:hint="eastAsia"/>
          <w:sz w:val="28"/>
          <w:szCs w:val="28"/>
        </w:rPr>
        <w:t>们采用了固定生成的方式，用一个数组去存放我们地图的信息，虽然数组是一维的，但我们在实际使用中，以5个为一组当作一层的障碍信息，所以使用时是二维的逻辑结构，例如1</w:t>
      </w:r>
      <w:r w:rsidRPr="001E601B">
        <w:rPr>
          <w:rFonts w:ascii="宋体" w:hAnsi="宋体"/>
          <w:sz w:val="28"/>
          <w:szCs w:val="28"/>
        </w:rPr>
        <w:t>0010</w:t>
      </w:r>
      <w:r w:rsidRPr="001E601B">
        <w:rPr>
          <w:rFonts w:ascii="宋体" w:hAnsi="宋体" w:hint="eastAsia"/>
          <w:sz w:val="28"/>
          <w:szCs w:val="28"/>
        </w:rPr>
        <w:t>，它其实代表着在这一层第1列和第4列存在障碍物</w:t>
      </w:r>
      <w:r w:rsidR="00435AB9" w:rsidRPr="001E601B">
        <w:rPr>
          <w:rFonts w:ascii="宋体" w:hAnsi="宋体" w:hint="eastAsia"/>
          <w:sz w:val="28"/>
          <w:szCs w:val="28"/>
        </w:rPr>
        <w:t>，我们的显示地图尺寸是7行5列，我们采用了双重循环来输出这个矩阵地图，</w:t>
      </w:r>
    </w:p>
    <w:p w14:paraId="2F260F22" w14:textId="06CB2FB1" w:rsidR="00FD5DD2" w:rsidRPr="001E601B" w:rsidRDefault="00FD5DD2" w:rsidP="00212089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>map_a dw 0,1,0,0,0,0,1,0,0,0,0,0,0,0,0,0,0,1,0,0,0,0,0,0,1,0,0,0,0,0,0,0,1,0,0,1,0,0,0,0,0,0,0,1,0,0,0,0,0,0,0,0,0,1,0,0,0,0,0,0,1,0,0,0,0,0,1,0,0,0,0,0,0,0,0,0,0,0,0,1,0,1,0,1</w:t>
      </w:r>
    </w:p>
    <w:p w14:paraId="3BF151CC" w14:textId="7EDD3112" w:rsidR="00FD5DD2" w:rsidRPr="001E601B" w:rsidRDefault="00FD5DD2" w:rsidP="00212089">
      <w:pPr>
        <w:rPr>
          <w:rFonts w:ascii="宋体" w:hAnsi="宋体"/>
          <w:sz w:val="28"/>
          <w:szCs w:val="28"/>
        </w:rPr>
      </w:pPr>
    </w:p>
    <w:p w14:paraId="74E5DA52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>Show_barrier:</w:t>
      </w:r>
    </w:p>
    <w:p w14:paraId="30F58043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 xml:space="preserve">mov </w:t>
      </w:r>
      <w:proofErr w:type="gramStart"/>
      <w:r w:rsidRPr="001E601B">
        <w:rPr>
          <w:rFonts w:ascii="宋体" w:hAnsi="宋体"/>
          <w:sz w:val="28"/>
          <w:szCs w:val="28"/>
        </w:rPr>
        <w:t>si,map</w:t>
      </w:r>
      <w:proofErr w:type="gramEnd"/>
      <w:r w:rsidRPr="001E601B">
        <w:rPr>
          <w:rFonts w:ascii="宋体" w:hAnsi="宋体"/>
          <w:sz w:val="28"/>
          <w:szCs w:val="28"/>
        </w:rPr>
        <w:t>_a</w:t>
      </w:r>
    </w:p>
    <w:p w14:paraId="55466993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 xml:space="preserve">mov </w:t>
      </w:r>
      <w:proofErr w:type="gramStart"/>
      <w:r w:rsidRPr="001E601B">
        <w:rPr>
          <w:rFonts w:ascii="宋体" w:hAnsi="宋体"/>
          <w:sz w:val="28"/>
          <w:szCs w:val="28"/>
        </w:rPr>
        <w:t>bx,[</w:t>
      </w:r>
      <w:proofErr w:type="gramEnd"/>
      <w:r w:rsidRPr="001E601B">
        <w:rPr>
          <w:rFonts w:ascii="宋体" w:hAnsi="宋体"/>
          <w:sz w:val="28"/>
          <w:szCs w:val="28"/>
        </w:rPr>
        <w:t>ds:iter]</w:t>
      </w:r>
    </w:p>
    <w:p w14:paraId="094D0113" w14:textId="77777777" w:rsidR="00FD5DD2" w:rsidRPr="001E601B" w:rsidRDefault="00FD5DD2" w:rsidP="00FD5DD2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lastRenderedPageBreak/>
        <w:tab/>
        <w:t>mov cx,7;地图是7行5列双循环生成</w:t>
      </w:r>
    </w:p>
    <w:p w14:paraId="6A2EF31E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>FOR1:</w:t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</w:p>
    <w:p w14:paraId="2631AF1A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 xml:space="preserve">mov </w:t>
      </w:r>
      <w:proofErr w:type="gramStart"/>
      <w:r w:rsidRPr="001E601B">
        <w:rPr>
          <w:rFonts w:ascii="宋体" w:hAnsi="宋体"/>
          <w:sz w:val="28"/>
          <w:szCs w:val="28"/>
        </w:rPr>
        <w:t>ax,cx</w:t>
      </w:r>
      <w:proofErr w:type="gramEnd"/>
    </w:p>
    <w:p w14:paraId="5B172CD2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mov dx,320</w:t>
      </w:r>
    </w:p>
    <w:p w14:paraId="231F4CDB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 xml:space="preserve">imul </w:t>
      </w:r>
      <w:proofErr w:type="gramStart"/>
      <w:r w:rsidRPr="001E601B">
        <w:rPr>
          <w:rFonts w:ascii="宋体" w:hAnsi="宋体"/>
          <w:sz w:val="28"/>
          <w:szCs w:val="28"/>
        </w:rPr>
        <w:t>ax,dx</w:t>
      </w:r>
      <w:proofErr w:type="gramEnd"/>
    </w:p>
    <w:p w14:paraId="02D43BDD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imul ax,25</w:t>
      </w:r>
    </w:p>
    <w:p w14:paraId="230939A5" w14:textId="77777777" w:rsidR="00FD5DD2" w:rsidRPr="001E601B" w:rsidRDefault="00FD5DD2" w:rsidP="00FD5DD2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ab/>
      </w:r>
      <w:r w:rsidRPr="001E601B">
        <w:rPr>
          <w:rFonts w:ascii="宋体" w:hAnsi="宋体" w:hint="eastAsia"/>
          <w:sz w:val="28"/>
          <w:szCs w:val="28"/>
        </w:rPr>
        <w:tab/>
        <w:t>mov [ds:x_place],ax;把横坐标的位置换算成像素后存在xplace里</w:t>
      </w:r>
    </w:p>
    <w:p w14:paraId="33F536CD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mov dx,0</w:t>
      </w:r>
    </w:p>
    <w:p w14:paraId="6144285E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>FOR2:</w:t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 xml:space="preserve">mov </w:t>
      </w:r>
      <w:proofErr w:type="gramStart"/>
      <w:r w:rsidRPr="001E601B">
        <w:rPr>
          <w:rFonts w:ascii="宋体" w:hAnsi="宋体"/>
          <w:sz w:val="28"/>
          <w:szCs w:val="28"/>
        </w:rPr>
        <w:t>ax,[</w:t>
      </w:r>
      <w:proofErr w:type="gramEnd"/>
      <w:r w:rsidRPr="001E601B">
        <w:rPr>
          <w:rFonts w:ascii="宋体" w:hAnsi="宋体"/>
          <w:sz w:val="28"/>
          <w:szCs w:val="28"/>
        </w:rPr>
        <w:t>si+bx]</w:t>
      </w:r>
    </w:p>
    <w:p w14:paraId="0ECD8C72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cmp ax,0</w:t>
      </w:r>
    </w:p>
    <w:p w14:paraId="7E91B346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je GOTO</w:t>
      </w:r>
    </w:p>
    <w:p w14:paraId="369777AC" w14:textId="77777777" w:rsidR="00FD5DD2" w:rsidRPr="001E601B" w:rsidRDefault="00FD5DD2" w:rsidP="00FD5DD2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ab/>
      </w:r>
      <w:r w:rsidRPr="001E601B">
        <w:rPr>
          <w:rFonts w:ascii="宋体" w:hAnsi="宋体" w:hint="eastAsia"/>
          <w:sz w:val="28"/>
          <w:szCs w:val="28"/>
        </w:rPr>
        <w:tab/>
      </w:r>
      <w:r w:rsidRPr="001E601B">
        <w:rPr>
          <w:rFonts w:ascii="宋体" w:hAnsi="宋体" w:hint="eastAsia"/>
          <w:sz w:val="28"/>
          <w:szCs w:val="28"/>
        </w:rPr>
        <w:tab/>
        <w:t>mov [ds:y_place],dx;把纵坐标的列数放在yplace里</w:t>
      </w:r>
    </w:p>
    <w:p w14:paraId="6BD6C30B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push ax</w:t>
      </w:r>
    </w:p>
    <w:p w14:paraId="29057ABA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push bx</w:t>
      </w:r>
    </w:p>
    <w:p w14:paraId="5242039E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push cx</w:t>
      </w:r>
    </w:p>
    <w:p w14:paraId="49919A44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push dx</w:t>
      </w:r>
    </w:p>
    <w:p w14:paraId="71D802AF" w14:textId="77777777" w:rsidR="00FD5DD2" w:rsidRPr="001E601B" w:rsidRDefault="00FD5DD2" w:rsidP="00FD5DD2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ab/>
      </w:r>
      <w:r w:rsidRPr="001E601B">
        <w:rPr>
          <w:rFonts w:ascii="宋体" w:hAnsi="宋体" w:hint="eastAsia"/>
          <w:sz w:val="28"/>
          <w:szCs w:val="28"/>
        </w:rPr>
        <w:tab/>
      </w:r>
      <w:r w:rsidRPr="001E601B">
        <w:rPr>
          <w:rFonts w:ascii="宋体" w:hAnsi="宋体" w:hint="eastAsia"/>
          <w:sz w:val="28"/>
          <w:szCs w:val="28"/>
        </w:rPr>
        <w:tab/>
        <w:t>call Tangle;画矩阵</w:t>
      </w:r>
    </w:p>
    <w:p w14:paraId="06EBE791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pop dx</w:t>
      </w:r>
    </w:p>
    <w:p w14:paraId="231F600C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pop cx</w:t>
      </w:r>
    </w:p>
    <w:p w14:paraId="05B472F2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pop bx</w:t>
      </w:r>
    </w:p>
    <w:p w14:paraId="76AA656F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pop ax</w:t>
      </w:r>
    </w:p>
    <w:p w14:paraId="02024405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>GOTO:</w:t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add bx,2</w:t>
      </w:r>
    </w:p>
    <w:p w14:paraId="2BF82E7D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add dx,1</w:t>
      </w:r>
    </w:p>
    <w:p w14:paraId="6B1C2D81" w14:textId="77777777" w:rsidR="00FD5DD2" w:rsidRPr="001E601B" w:rsidRDefault="00FD5DD2" w:rsidP="00FD5DD2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ab/>
      </w:r>
      <w:r w:rsidRPr="001E601B">
        <w:rPr>
          <w:rFonts w:ascii="宋体" w:hAnsi="宋体" w:hint="eastAsia"/>
          <w:sz w:val="28"/>
          <w:szCs w:val="28"/>
        </w:rPr>
        <w:tab/>
      </w:r>
      <w:r w:rsidRPr="001E601B">
        <w:rPr>
          <w:rFonts w:ascii="宋体" w:hAnsi="宋体" w:hint="eastAsia"/>
          <w:sz w:val="28"/>
          <w:szCs w:val="28"/>
        </w:rPr>
        <w:tab/>
        <w:t>cmp dx,5;五次循环</w:t>
      </w:r>
    </w:p>
    <w:p w14:paraId="330A9245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jnge FOR2</w:t>
      </w:r>
    </w:p>
    <w:p w14:paraId="379A23D4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</w:p>
    <w:p w14:paraId="2F5D4FC9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sub cx,1</w:t>
      </w:r>
    </w:p>
    <w:p w14:paraId="29CAAEB5" w14:textId="77777777" w:rsidR="00FD5DD2" w:rsidRPr="001E601B" w:rsidRDefault="00FD5DD2" w:rsidP="00FD5DD2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ab/>
        <w:t>cmp cx,1;七次循环</w:t>
      </w:r>
    </w:p>
    <w:p w14:paraId="5F9D23AD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jge FOR1</w:t>
      </w:r>
    </w:p>
    <w:p w14:paraId="2A6EA074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 xml:space="preserve">mov </w:t>
      </w:r>
      <w:proofErr w:type="gramStart"/>
      <w:r w:rsidRPr="001E601B">
        <w:rPr>
          <w:rFonts w:ascii="宋体" w:hAnsi="宋体"/>
          <w:sz w:val="28"/>
          <w:szCs w:val="28"/>
        </w:rPr>
        <w:t>bx,[</w:t>
      </w:r>
      <w:proofErr w:type="gramEnd"/>
      <w:r w:rsidRPr="001E601B">
        <w:rPr>
          <w:rFonts w:ascii="宋体" w:hAnsi="宋体"/>
          <w:sz w:val="28"/>
          <w:szCs w:val="28"/>
        </w:rPr>
        <w:t>ds:iter]</w:t>
      </w:r>
    </w:p>
    <w:p w14:paraId="710E5E99" w14:textId="77777777" w:rsidR="00FD5DD2" w:rsidRPr="001E601B" w:rsidRDefault="00FD5DD2" w:rsidP="00FD5DD2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ab/>
        <w:t>add bx,10;把指针的位置往后挪5格,注意此时只是对寄存器做了加法，还没对真正的指针变量进行修改</w:t>
      </w:r>
    </w:p>
    <w:p w14:paraId="4F501954" w14:textId="77777777" w:rsidR="00FD5DD2" w:rsidRPr="001E601B" w:rsidRDefault="00FD5DD2" w:rsidP="00FD5DD2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lastRenderedPageBreak/>
        <w:tab/>
        <w:t>cmp word[if_change_map],0;检测当前是处于需要下降还是不需要下降</w:t>
      </w:r>
    </w:p>
    <w:p w14:paraId="4EE88E32" w14:textId="77777777" w:rsidR="00FD5DD2" w:rsidRPr="001E601B" w:rsidRDefault="00FD5DD2" w:rsidP="00FD5DD2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ab/>
        <w:t>je show_end;0就不要变</w:t>
      </w:r>
    </w:p>
    <w:p w14:paraId="4AA3F678" w14:textId="77777777" w:rsidR="00FD5DD2" w:rsidRPr="001E601B" w:rsidRDefault="00FD5DD2" w:rsidP="00FD5DD2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ab/>
        <w:t>mov [ds:iter],bx;修改指针变量</w:t>
      </w:r>
    </w:p>
    <w:p w14:paraId="0F333F6D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>show_end:</w:t>
      </w:r>
    </w:p>
    <w:p w14:paraId="06B06BE4" w14:textId="3C14E64E" w:rsidR="00FD5DD2" w:rsidRPr="001E601B" w:rsidRDefault="00FD5DD2" w:rsidP="00FD5DD2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ret</w:t>
      </w:r>
    </w:p>
    <w:p w14:paraId="13DF76CC" w14:textId="77777777" w:rsidR="00FD5DD2" w:rsidRPr="001E601B" w:rsidRDefault="00FD5DD2" w:rsidP="00212089">
      <w:pPr>
        <w:rPr>
          <w:rFonts w:ascii="宋体" w:hAnsi="宋体" w:hint="eastAsia"/>
          <w:sz w:val="28"/>
          <w:szCs w:val="28"/>
        </w:rPr>
      </w:pPr>
    </w:p>
    <w:p w14:paraId="15D13269" w14:textId="08D41089" w:rsidR="00435AB9" w:rsidRPr="001E601B" w:rsidRDefault="00435AB9" w:rsidP="00212089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 w:hint="eastAsia"/>
          <w:sz w:val="28"/>
          <w:szCs w:val="28"/>
        </w:rPr>
        <w:t>具体到如何绘制，我们把障碍物画成一个矩阵，对于矩阵的实现，我们调用了我们自己定义了的画线函数，通过调用多次画线来实现矩阵的生成。</w:t>
      </w:r>
    </w:p>
    <w:p w14:paraId="4A8B1536" w14:textId="3FFC537D" w:rsidR="00FD5DD2" w:rsidRPr="001E601B" w:rsidRDefault="00FD5DD2" w:rsidP="00212089">
      <w:pPr>
        <w:rPr>
          <w:rFonts w:ascii="宋体" w:hAnsi="宋体"/>
          <w:sz w:val="28"/>
          <w:szCs w:val="28"/>
        </w:rPr>
      </w:pPr>
    </w:p>
    <w:p w14:paraId="65A7E3E1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 xml:space="preserve">line:             </w:t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</w:p>
    <w:p w14:paraId="74DE0F2B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mov ax,0</w:t>
      </w:r>
    </w:p>
    <w:p w14:paraId="05F8DC10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>col:</w:t>
      </w:r>
    </w:p>
    <w:p w14:paraId="371EF39B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cmp ax, 64</w:t>
      </w:r>
    </w:p>
    <w:p w14:paraId="39745814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jae bk</w:t>
      </w:r>
    </w:p>
    <w:p w14:paraId="3F63B7C7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mov byte[</w:t>
      </w:r>
      <w:proofErr w:type="gramStart"/>
      <w:r w:rsidRPr="001E601B">
        <w:rPr>
          <w:rFonts w:ascii="宋体" w:hAnsi="宋体"/>
          <w:sz w:val="28"/>
          <w:szCs w:val="28"/>
        </w:rPr>
        <w:t>es:bx</w:t>
      </w:r>
      <w:proofErr w:type="gramEnd"/>
      <w:r w:rsidRPr="001E601B">
        <w:rPr>
          <w:rFonts w:ascii="宋体" w:hAnsi="宋体"/>
          <w:sz w:val="28"/>
          <w:szCs w:val="28"/>
        </w:rPr>
        <w:t>], 1</w:t>
      </w:r>
    </w:p>
    <w:p w14:paraId="6F8E3631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add ax, 1</w:t>
      </w:r>
    </w:p>
    <w:p w14:paraId="3DC1DB08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add bx, 1</w:t>
      </w:r>
    </w:p>
    <w:p w14:paraId="50FC84AB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jmp col</w:t>
      </w:r>
    </w:p>
    <w:p w14:paraId="027A67E5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>bk:</w:t>
      </w:r>
    </w:p>
    <w:p w14:paraId="2CF07284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ret</w:t>
      </w:r>
    </w:p>
    <w:p w14:paraId="1F65FFE2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</w:p>
    <w:p w14:paraId="271647FC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>Tangle:</w:t>
      </w:r>
    </w:p>
    <w:p w14:paraId="1CD461F2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 xml:space="preserve">mov </w:t>
      </w:r>
      <w:proofErr w:type="gramStart"/>
      <w:r w:rsidRPr="001E601B">
        <w:rPr>
          <w:rFonts w:ascii="宋体" w:hAnsi="宋体"/>
          <w:sz w:val="28"/>
          <w:szCs w:val="28"/>
        </w:rPr>
        <w:t>bx,[</w:t>
      </w:r>
      <w:proofErr w:type="gramEnd"/>
      <w:r w:rsidRPr="001E601B">
        <w:rPr>
          <w:rFonts w:ascii="宋体" w:hAnsi="宋体"/>
          <w:sz w:val="28"/>
          <w:szCs w:val="28"/>
        </w:rPr>
        <w:t>ds:x_place]</w:t>
      </w:r>
    </w:p>
    <w:p w14:paraId="1ABE3AC3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mov ax,64</w:t>
      </w:r>
    </w:p>
    <w:p w14:paraId="0EE10703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 xml:space="preserve">mov </w:t>
      </w:r>
      <w:proofErr w:type="gramStart"/>
      <w:r w:rsidRPr="001E601B">
        <w:rPr>
          <w:rFonts w:ascii="宋体" w:hAnsi="宋体"/>
          <w:sz w:val="28"/>
          <w:szCs w:val="28"/>
        </w:rPr>
        <w:t>dx,[</w:t>
      </w:r>
      <w:proofErr w:type="gramEnd"/>
      <w:r w:rsidRPr="001E601B">
        <w:rPr>
          <w:rFonts w:ascii="宋体" w:hAnsi="宋体"/>
          <w:sz w:val="28"/>
          <w:szCs w:val="28"/>
        </w:rPr>
        <w:t>ds:y_place]</w:t>
      </w:r>
    </w:p>
    <w:p w14:paraId="69D6AC18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 xml:space="preserve">imul </w:t>
      </w:r>
      <w:proofErr w:type="gramStart"/>
      <w:r w:rsidRPr="001E601B">
        <w:rPr>
          <w:rFonts w:ascii="宋体" w:hAnsi="宋体"/>
          <w:sz w:val="28"/>
          <w:szCs w:val="28"/>
        </w:rPr>
        <w:t>ax,dx</w:t>
      </w:r>
      <w:proofErr w:type="gramEnd"/>
    </w:p>
    <w:p w14:paraId="6B9502C9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 xml:space="preserve">add </w:t>
      </w:r>
      <w:proofErr w:type="gramStart"/>
      <w:r w:rsidRPr="001E601B">
        <w:rPr>
          <w:rFonts w:ascii="宋体" w:hAnsi="宋体"/>
          <w:sz w:val="28"/>
          <w:szCs w:val="28"/>
        </w:rPr>
        <w:t>bx,ax</w:t>
      </w:r>
      <w:proofErr w:type="gramEnd"/>
    </w:p>
    <w:p w14:paraId="4E98D2B4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mov cx,320</w:t>
      </w:r>
    </w:p>
    <w:p w14:paraId="57D81CA1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imul cx,175</w:t>
      </w:r>
    </w:p>
    <w:p w14:paraId="18CF3325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 xml:space="preserve">add </w:t>
      </w:r>
      <w:proofErr w:type="gramStart"/>
      <w:r w:rsidRPr="001E601B">
        <w:rPr>
          <w:rFonts w:ascii="宋体" w:hAnsi="宋体"/>
          <w:sz w:val="28"/>
          <w:szCs w:val="28"/>
        </w:rPr>
        <w:t>cx,[</w:t>
      </w:r>
      <w:proofErr w:type="gramEnd"/>
      <w:r w:rsidRPr="001E601B">
        <w:rPr>
          <w:rFonts w:ascii="宋体" w:hAnsi="宋体"/>
          <w:sz w:val="28"/>
          <w:szCs w:val="28"/>
        </w:rPr>
        <w:t>ds:position]</w:t>
      </w:r>
    </w:p>
    <w:p w14:paraId="5FE9C012" w14:textId="77777777" w:rsidR="001E601B" w:rsidRPr="001E601B" w:rsidRDefault="001E601B" w:rsidP="001E601B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ab/>
        <w:t>cmp cx,bx;冲撞分析</w:t>
      </w:r>
    </w:p>
    <w:p w14:paraId="257A6422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jne Ys</w:t>
      </w:r>
    </w:p>
    <w:p w14:paraId="63602DE9" w14:textId="77777777" w:rsidR="001E601B" w:rsidRPr="001E601B" w:rsidRDefault="001E601B" w:rsidP="001E601B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lastRenderedPageBreak/>
        <w:tab/>
        <w:t>mov word[lose],1;设为失败</w:t>
      </w:r>
    </w:p>
    <w:p w14:paraId="7BCE415F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>Ys:</w:t>
      </w:r>
      <w:r w:rsidRPr="001E601B">
        <w:rPr>
          <w:rFonts w:ascii="宋体" w:hAnsi="宋体"/>
          <w:sz w:val="28"/>
          <w:szCs w:val="28"/>
        </w:rPr>
        <w:tab/>
        <w:t>mov dx,0</w:t>
      </w:r>
    </w:p>
    <w:p w14:paraId="32AED1C6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>draww:</w:t>
      </w:r>
      <w:r w:rsidRPr="001E601B">
        <w:rPr>
          <w:rFonts w:ascii="宋体" w:hAnsi="宋体"/>
          <w:sz w:val="28"/>
          <w:szCs w:val="28"/>
        </w:rPr>
        <w:tab/>
        <w:t>call line</w:t>
      </w:r>
    </w:p>
    <w:p w14:paraId="77B260EF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sub bx,64</w:t>
      </w:r>
    </w:p>
    <w:p w14:paraId="113DA005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add bx,320</w:t>
      </w:r>
    </w:p>
    <w:p w14:paraId="0430A893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add dx,1</w:t>
      </w:r>
    </w:p>
    <w:p w14:paraId="59BFD130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cmp dx,25</w:t>
      </w:r>
    </w:p>
    <w:p w14:paraId="2EC90AB6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jl draww</w:t>
      </w:r>
    </w:p>
    <w:p w14:paraId="4E1BB834" w14:textId="71ACADA6" w:rsidR="001E601B" w:rsidRPr="001E601B" w:rsidRDefault="001E601B" w:rsidP="001E601B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ret</w:t>
      </w:r>
    </w:p>
    <w:p w14:paraId="6DE3E7CB" w14:textId="77777777" w:rsidR="00FD5DD2" w:rsidRPr="001E601B" w:rsidRDefault="00FD5DD2" w:rsidP="00212089">
      <w:pPr>
        <w:rPr>
          <w:rFonts w:ascii="宋体" w:hAnsi="宋体" w:hint="eastAsia"/>
          <w:sz w:val="28"/>
          <w:szCs w:val="28"/>
        </w:rPr>
      </w:pPr>
    </w:p>
    <w:p w14:paraId="31A199B1" w14:textId="58685E6A" w:rsidR="00435AB9" w:rsidRPr="001E601B" w:rsidRDefault="00435AB9" w:rsidP="00212089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 w:hint="eastAsia"/>
          <w:sz w:val="28"/>
          <w:szCs w:val="28"/>
        </w:rPr>
        <w:t>游戏过程中，车会不断前进，相对来看地图会不断下移，每一次下移，我们就把指向</w:t>
      </w:r>
      <w:proofErr w:type="gramStart"/>
      <w:r w:rsidRPr="001E601B">
        <w:rPr>
          <w:rFonts w:ascii="宋体" w:hAnsi="宋体" w:hint="eastAsia"/>
          <w:sz w:val="28"/>
          <w:szCs w:val="28"/>
        </w:rPr>
        <w:t>最</w:t>
      </w:r>
      <w:proofErr w:type="gramEnd"/>
      <w:r w:rsidRPr="001E601B">
        <w:rPr>
          <w:rFonts w:ascii="宋体" w:hAnsi="宋体" w:hint="eastAsia"/>
          <w:sz w:val="28"/>
          <w:szCs w:val="28"/>
        </w:rPr>
        <w:t>底层的指针往后挪5个位置，</w:t>
      </w:r>
      <w:r w:rsidR="00242438" w:rsidRPr="001E601B">
        <w:rPr>
          <w:rFonts w:ascii="宋体" w:hAnsi="宋体" w:hint="eastAsia"/>
          <w:sz w:val="28"/>
          <w:szCs w:val="28"/>
        </w:rPr>
        <w:t>以此来实现地图的整体移动。</w:t>
      </w:r>
    </w:p>
    <w:p w14:paraId="36FAF275" w14:textId="54344633" w:rsidR="00242438" w:rsidRPr="001E601B" w:rsidRDefault="00242438" w:rsidP="00212089">
      <w:pPr>
        <w:rPr>
          <w:rFonts w:ascii="宋体" w:hAnsi="宋体"/>
          <w:sz w:val="28"/>
          <w:szCs w:val="28"/>
        </w:rPr>
      </w:pPr>
    </w:p>
    <w:p w14:paraId="1E06B8D0" w14:textId="1BFA681F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>2.</w:t>
      </w:r>
      <w:r w:rsidRPr="001E601B">
        <w:rPr>
          <w:rFonts w:ascii="宋体" w:hAnsi="宋体" w:hint="eastAsia"/>
          <w:sz w:val="28"/>
          <w:szCs w:val="28"/>
        </w:rPr>
        <w:t>基于键盘中断处理程序的小车水平移动</w:t>
      </w:r>
      <w:proofErr w:type="gramStart"/>
      <w:r w:rsidRPr="001E601B">
        <w:rPr>
          <w:rFonts w:ascii="宋体" w:hAnsi="宋体" w:hint="eastAsia"/>
          <w:sz w:val="28"/>
          <w:szCs w:val="28"/>
        </w:rPr>
        <w:t>版块</w:t>
      </w:r>
      <w:proofErr w:type="gramEnd"/>
    </w:p>
    <w:p w14:paraId="02ECD610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 w:hint="eastAsia"/>
          <w:sz w:val="28"/>
          <w:szCs w:val="28"/>
        </w:rPr>
        <w:t>首先在每4</w:t>
      </w:r>
      <w:r w:rsidRPr="00FD5DD2">
        <w:rPr>
          <w:rFonts w:ascii="宋体" w:hAnsi="宋体"/>
          <w:sz w:val="28"/>
          <w:szCs w:val="28"/>
        </w:rPr>
        <w:t>00*1000</w:t>
      </w:r>
      <w:r w:rsidRPr="00FD5DD2">
        <w:rPr>
          <w:rFonts w:ascii="宋体" w:hAnsi="宋体" w:hint="eastAsia"/>
          <w:sz w:val="28"/>
          <w:szCs w:val="28"/>
        </w:rPr>
        <w:t>个计算单位调用一次键盘中断处理程序，这里可选择自定义的中断处理程序，在本文代码段中有对应的自定义键盘中断处理程序。</w:t>
      </w:r>
    </w:p>
    <w:p w14:paraId="52DCD6C3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 w:hint="eastAsia"/>
          <w:sz w:val="28"/>
          <w:szCs w:val="28"/>
        </w:rPr>
        <w:t>Code：</w:t>
      </w:r>
    </w:p>
    <w:p w14:paraId="7D27E475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time_layback:</w:t>
      </w:r>
    </w:p>
    <w:p w14:paraId="7E7469BE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mov word[wa],0</w:t>
      </w:r>
    </w:p>
    <w:p w14:paraId="530986FF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 xml:space="preserve">here2: </w:t>
      </w:r>
      <w:r w:rsidRPr="00FD5DD2">
        <w:rPr>
          <w:rFonts w:ascii="宋体" w:hAnsi="宋体"/>
          <w:sz w:val="28"/>
          <w:szCs w:val="28"/>
        </w:rPr>
        <w:tab/>
        <w:t>add word[wa],1</w:t>
      </w:r>
    </w:p>
    <w:p w14:paraId="2F8CD0E9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call time_layback2</w:t>
      </w:r>
    </w:p>
    <w:p w14:paraId="4837402E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call Horizontal_movement;每隔400*1000个单位检测键盘缓冲区的数据做出相应</w:t>
      </w:r>
    </w:p>
    <w:p w14:paraId="0AA5EDC5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cmp word[wa],10</w:t>
      </w:r>
    </w:p>
    <w:p w14:paraId="1A9F55DE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jb here2</w:t>
      </w:r>
    </w:p>
    <w:p w14:paraId="6DADDB12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ret</w:t>
      </w:r>
    </w:p>
    <w:p w14:paraId="41BA2EEF" w14:textId="77777777" w:rsidR="00FD5DD2" w:rsidRPr="001E601B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 w:hint="eastAsia"/>
          <w:sz w:val="28"/>
          <w:szCs w:val="28"/>
        </w:rPr>
        <w:t>然后在</w:t>
      </w:r>
      <w:r w:rsidRPr="00FD5DD2">
        <w:rPr>
          <w:rFonts w:ascii="宋体" w:hAnsi="宋体"/>
          <w:sz w:val="28"/>
          <w:szCs w:val="28"/>
        </w:rPr>
        <w:t>Horizontal_movement</w:t>
      </w:r>
      <w:r w:rsidRPr="00FD5DD2">
        <w:rPr>
          <w:rFonts w:ascii="宋体" w:hAnsi="宋体" w:hint="eastAsia"/>
          <w:sz w:val="28"/>
          <w:szCs w:val="28"/>
        </w:rPr>
        <w:t>板块中，首先调用int</w:t>
      </w:r>
      <w:r w:rsidRPr="00FD5DD2">
        <w:rPr>
          <w:rFonts w:ascii="宋体" w:hAnsi="宋体"/>
          <w:sz w:val="28"/>
          <w:szCs w:val="28"/>
        </w:rPr>
        <w:t>16</w:t>
      </w:r>
      <w:r w:rsidRPr="00FD5DD2">
        <w:rPr>
          <w:rFonts w:ascii="宋体" w:hAnsi="宋体" w:hint="eastAsia"/>
          <w:sz w:val="28"/>
          <w:szCs w:val="28"/>
        </w:rPr>
        <w:t>的1号功能号，去检测键盘缓冲区，对键盘扫描且不等待，并设置Z</w:t>
      </w:r>
      <w:r w:rsidRPr="00FD5DD2">
        <w:rPr>
          <w:rFonts w:ascii="宋体" w:hAnsi="宋体"/>
          <w:sz w:val="28"/>
          <w:szCs w:val="28"/>
        </w:rPr>
        <w:t>F</w:t>
      </w:r>
      <w:r w:rsidRPr="00FD5DD2">
        <w:rPr>
          <w:rFonts w:ascii="宋体" w:hAnsi="宋体" w:hint="eastAsia"/>
          <w:sz w:val="28"/>
          <w:szCs w:val="28"/>
        </w:rPr>
        <w:t>标志。</w:t>
      </w:r>
      <w:r w:rsidRPr="001E601B">
        <w:rPr>
          <w:rFonts w:ascii="宋体" w:hAnsi="宋体"/>
          <w:sz w:val="28"/>
          <w:szCs w:val="28"/>
        </w:rPr>
        <w:t>若有按键操作（即键盘缓冲区不空），则ZF＝0，AL中存放的是输入的ASCII码，AH中存放输入字符的扩展码。若无键按下，则标志位ZF＝1。</w:t>
      </w:r>
      <w:r w:rsidRPr="001E601B">
        <w:rPr>
          <w:rFonts w:ascii="宋体" w:hAnsi="宋体" w:hint="eastAsia"/>
          <w:sz w:val="28"/>
          <w:szCs w:val="28"/>
        </w:rPr>
        <w:t>显然如果键盘缓冲区为空，那么就不做小车坐标修改的操作。否则就调用int</w:t>
      </w:r>
      <w:r w:rsidRPr="001E601B">
        <w:rPr>
          <w:rFonts w:ascii="宋体" w:hAnsi="宋体"/>
          <w:sz w:val="28"/>
          <w:szCs w:val="28"/>
        </w:rPr>
        <w:t>16</w:t>
      </w:r>
      <w:r w:rsidRPr="001E601B">
        <w:rPr>
          <w:rFonts w:ascii="宋体" w:hAnsi="宋体" w:hint="eastAsia"/>
          <w:sz w:val="28"/>
          <w:szCs w:val="28"/>
        </w:rPr>
        <w:t>的</w:t>
      </w:r>
      <w:r w:rsidRPr="001E601B">
        <w:rPr>
          <w:rFonts w:ascii="宋体" w:hAnsi="宋体"/>
          <w:sz w:val="28"/>
          <w:szCs w:val="28"/>
        </w:rPr>
        <w:t>0</w:t>
      </w:r>
      <w:r w:rsidRPr="001E601B">
        <w:rPr>
          <w:rFonts w:ascii="宋体" w:hAnsi="宋体" w:hint="eastAsia"/>
          <w:sz w:val="28"/>
          <w:szCs w:val="28"/>
        </w:rPr>
        <w:t>号功能号，将键</w:t>
      </w:r>
      <w:r w:rsidRPr="001E601B">
        <w:rPr>
          <w:rFonts w:ascii="宋体" w:hAnsi="宋体" w:hint="eastAsia"/>
          <w:sz w:val="28"/>
          <w:szCs w:val="28"/>
        </w:rPr>
        <w:lastRenderedPageBreak/>
        <w:t>盘缓冲队列队头的扫描码送入ah，ASCII</w:t>
      </w:r>
      <w:proofErr w:type="gramStart"/>
      <w:r w:rsidRPr="001E601B">
        <w:rPr>
          <w:rFonts w:ascii="宋体" w:hAnsi="宋体" w:hint="eastAsia"/>
          <w:sz w:val="28"/>
          <w:szCs w:val="28"/>
        </w:rPr>
        <w:t>码则被</w:t>
      </w:r>
      <w:proofErr w:type="gramEnd"/>
      <w:r w:rsidRPr="001E601B">
        <w:rPr>
          <w:rFonts w:ascii="宋体" w:hAnsi="宋体" w:hint="eastAsia"/>
          <w:sz w:val="28"/>
          <w:szCs w:val="28"/>
        </w:rPr>
        <w:t>送入al，并弹出队头，如此一来我们就可以根据al中存储的ASCII码与对应</w:t>
      </w:r>
      <w:proofErr w:type="gramStart"/>
      <w:r w:rsidRPr="001E601B">
        <w:rPr>
          <w:rFonts w:ascii="宋体" w:hAnsi="宋体"/>
          <w:sz w:val="28"/>
          <w:szCs w:val="28"/>
        </w:rPr>
        <w:t>’</w:t>
      </w:r>
      <w:proofErr w:type="gramEnd"/>
      <w:r w:rsidRPr="001E601B">
        <w:rPr>
          <w:rFonts w:ascii="宋体" w:hAnsi="宋体"/>
          <w:sz w:val="28"/>
          <w:szCs w:val="28"/>
        </w:rPr>
        <w:t>a</w:t>
      </w:r>
      <w:proofErr w:type="gramStart"/>
      <w:r w:rsidRPr="001E601B">
        <w:rPr>
          <w:rFonts w:ascii="宋体" w:hAnsi="宋体"/>
          <w:sz w:val="28"/>
          <w:szCs w:val="28"/>
        </w:rPr>
        <w:t>’</w:t>
      </w:r>
      <w:proofErr w:type="gramEnd"/>
      <w:r w:rsidRPr="001E601B">
        <w:rPr>
          <w:rFonts w:ascii="宋体" w:hAnsi="宋体" w:hint="eastAsia"/>
          <w:sz w:val="28"/>
          <w:szCs w:val="28"/>
        </w:rPr>
        <w:t>和</w:t>
      </w:r>
      <w:proofErr w:type="gramStart"/>
      <w:r w:rsidRPr="001E601B">
        <w:rPr>
          <w:rFonts w:ascii="宋体" w:hAnsi="宋体"/>
          <w:sz w:val="28"/>
          <w:szCs w:val="28"/>
        </w:rPr>
        <w:t>’</w:t>
      </w:r>
      <w:proofErr w:type="gramEnd"/>
      <w:r w:rsidRPr="001E601B">
        <w:rPr>
          <w:rFonts w:ascii="宋体" w:hAnsi="宋体"/>
          <w:sz w:val="28"/>
          <w:szCs w:val="28"/>
        </w:rPr>
        <w:t>d</w:t>
      </w:r>
      <w:proofErr w:type="gramStart"/>
      <w:r w:rsidRPr="001E601B">
        <w:rPr>
          <w:rFonts w:ascii="宋体" w:hAnsi="宋体"/>
          <w:sz w:val="28"/>
          <w:szCs w:val="28"/>
        </w:rPr>
        <w:t>’</w:t>
      </w:r>
      <w:proofErr w:type="gramEnd"/>
      <w:r w:rsidRPr="001E601B">
        <w:rPr>
          <w:rFonts w:ascii="宋体" w:hAnsi="宋体" w:hint="eastAsia"/>
          <w:sz w:val="28"/>
          <w:szCs w:val="28"/>
        </w:rPr>
        <w:t>的ASCII码进行对比，确定要做的操作（向左或向右移动小车的左上角坐标），当然小车的移动是有限制的，它的左上角纵坐标不得小于0或者大于2</w:t>
      </w:r>
      <w:r w:rsidRPr="001E601B">
        <w:rPr>
          <w:rFonts w:ascii="宋体" w:hAnsi="宋体"/>
          <w:sz w:val="28"/>
          <w:szCs w:val="28"/>
        </w:rPr>
        <w:t>56</w:t>
      </w:r>
      <w:r w:rsidRPr="001E601B">
        <w:rPr>
          <w:rFonts w:ascii="宋体" w:hAnsi="宋体" w:hint="eastAsia"/>
          <w:sz w:val="28"/>
          <w:szCs w:val="28"/>
        </w:rPr>
        <w:t>，因为这里我们设置了</w:t>
      </w:r>
      <w:r w:rsidRPr="001E601B">
        <w:rPr>
          <w:rFonts w:ascii="宋体" w:hAnsi="宋体"/>
          <w:sz w:val="28"/>
          <w:szCs w:val="28"/>
        </w:rPr>
        <w:t>5</w:t>
      </w:r>
      <w:r w:rsidRPr="001E601B">
        <w:rPr>
          <w:rFonts w:ascii="宋体" w:hAnsi="宋体" w:hint="eastAsia"/>
          <w:sz w:val="28"/>
          <w:szCs w:val="28"/>
        </w:rPr>
        <w:t>个车位，也就是每个车位6</w:t>
      </w:r>
      <w:r w:rsidRPr="001E601B">
        <w:rPr>
          <w:rFonts w:ascii="宋体" w:hAnsi="宋体"/>
          <w:sz w:val="28"/>
          <w:szCs w:val="28"/>
        </w:rPr>
        <w:t>4</w:t>
      </w:r>
      <w:r w:rsidRPr="001E601B">
        <w:rPr>
          <w:rFonts w:ascii="宋体" w:hAnsi="宋体" w:hint="eastAsia"/>
          <w:sz w:val="28"/>
          <w:szCs w:val="28"/>
        </w:rPr>
        <w:t>个像素点。当然该表小车的坐标后就要对图形界面做响应的更新。这里我们写了draw</w:t>
      </w:r>
      <w:r w:rsidRPr="001E601B">
        <w:rPr>
          <w:rFonts w:ascii="宋体" w:hAnsi="宋体"/>
          <w:sz w:val="28"/>
          <w:szCs w:val="28"/>
        </w:rPr>
        <w:t>_car</w:t>
      </w:r>
      <w:r w:rsidRPr="001E601B">
        <w:rPr>
          <w:rFonts w:ascii="宋体" w:hAnsi="宋体" w:hint="eastAsia"/>
          <w:sz w:val="28"/>
          <w:szCs w:val="28"/>
        </w:rPr>
        <w:t>函数。</w:t>
      </w:r>
    </w:p>
    <w:p w14:paraId="1EA76829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Horizontal_movement C</w:t>
      </w:r>
      <w:r w:rsidRPr="00FD5DD2">
        <w:rPr>
          <w:rFonts w:ascii="宋体" w:hAnsi="宋体" w:hint="eastAsia"/>
          <w:sz w:val="28"/>
          <w:szCs w:val="28"/>
        </w:rPr>
        <w:t>ode：</w:t>
      </w:r>
    </w:p>
    <w:p w14:paraId="17539E80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Horizontal_movement:</w:t>
      </w:r>
    </w:p>
    <w:p w14:paraId="7DF4516A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jmp here</w:t>
      </w:r>
    </w:p>
    <w:p w14:paraId="20E44333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keep_right:</w:t>
      </w:r>
    </w:p>
    <w:p w14:paraId="6FF2C062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mov word[position],256</w:t>
      </w:r>
    </w:p>
    <w:p w14:paraId="4ECB6D08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jmp back2</w:t>
      </w:r>
    </w:p>
    <w:p w14:paraId="6D22A871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here:</w:t>
      </w:r>
    </w:p>
    <w:p w14:paraId="65A4DD67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mov ah,0x1;判断缓冲区是否为空</w:t>
      </w:r>
    </w:p>
    <w:p w14:paraId="00CE970E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int 0x16</w:t>
      </w:r>
    </w:p>
    <w:p w14:paraId="1085B760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jz event_end;zf标志寄存器,空就不做操作，否则实时更新 车的位置</w:t>
      </w:r>
    </w:p>
    <w:p w14:paraId="74D895B2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</w:p>
    <w:p w14:paraId="33F3BF5E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mov ah, 0x0;从键盘缓冲区读出</w:t>
      </w:r>
    </w:p>
    <w:p w14:paraId="29015862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int 0x16</w:t>
      </w:r>
      <w:r w:rsidRPr="00FD5DD2">
        <w:rPr>
          <w:rFonts w:ascii="宋体" w:hAnsi="宋体"/>
          <w:sz w:val="28"/>
          <w:szCs w:val="28"/>
        </w:rPr>
        <w:tab/>
      </w:r>
    </w:p>
    <w:p w14:paraId="33A87C46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;以下是车的坐标的更新</w:t>
      </w:r>
    </w:p>
    <w:p w14:paraId="61B446A5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;int16处理后，ah存放扫描码，al存放ascii码</w:t>
      </w:r>
    </w:p>
    <w:p w14:paraId="5C071124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cmp al,'a';向左移动</w:t>
      </w:r>
    </w:p>
    <w:p w14:paraId="16296CD2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jnz right</w:t>
      </w:r>
    </w:p>
    <w:p w14:paraId="4E40667E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cmp word[position],0;限制车的位置不得小于0</w:t>
      </w:r>
    </w:p>
    <w:p w14:paraId="17A8BE14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je event_end</w:t>
      </w:r>
    </w:p>
    <w:p w14:paraId="3F90B1A0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add word[position</w:t>
      </w:r>
      <w:proofErr w:type="gramStart"/>
      <w:r w:rsidRPr="00FD5DD2">
        <w:rPr>
          <w:rFonts w:ascii="宋体" w:hAnsi="宋体"/>
          <w:sz w:val="28"/>
          <w:szCs w:val="28"/>
        </w:rPr>
        <w:t>],-</w:t>
      </w:r>
      <w:proofErr w:type="gramEnd"/>
      <w:r w:rsidRPr="00FD5DD2">
        <w:rPr>
          <w:rFonts w:ascii="宋体" w:hAnsi="宋体"/>
          <w:sz w:val="28"/>
          <w:szCs w:val="28"/>
        </w:rPr>
        <w:t>64</w:t>
      </w:r>
    </w:p>
    <w:p w14:paraId="2CFB0EFC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jmp event_end</w:t>
      </w:r>
    </w:p>
    <w:p w14:paraId="367A9471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right:</w:t>
      </w:r>
      <w:r w:rsidRPr="00FD5DD2">
        <w:rPr>
          <w:rFonts w:ascii="宋体" w:hAnsi="宋体"/>
          <w:sz w:val="28"/>
          <w:szCs w:val="28"/>
        </w:rPr>
        <w:tab/>
      </w:r>
    </w:p>
    <w:p w14:paraId="179D840D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cmp al,'d';向右移动</w:t>
      </w:r>
    </w:p>
    <w:p w14:paraId="10DFA7C3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jnz event_end</w:t>
      </w:r>
    </w:p>
    <w:p w14:paraId="6F33B0CA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add word[position],64</w:t>
      </w:r>
    </w:p>
    <w:p w14:paraId="2D122421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lastRenderedPageBreak/>
        <w:tab/>
      </w:r>
      <w:r w:rsidRPr="00FD5DD2">
        <w:rPr>
          <w:rFonts w:ascii="宋体" w:hAnsi="宋体"/>
          <w:sz w:val="28"/>
          <w:szCs w:val="28"/>
        </w:rPr>
        <w:tab/>
        <w:t>cmp word[position],256;限制车的位置不得大于256</w:t>
      </w:r>
    </w:p>
    <w:p w14:paraId="2C00CB73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jae keep_right</w:t>
      </w:r>
    </w:p>
    <w:p w14:paraId="3589BCDD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back2:</w:t>
      </w:r>
      <w:r w:rsidRPr="00FD5DD2">
        <w:rPr>
          <w:rFonts w:ascii="宋体" w:hAnsi="宋体"/>
          <w:sz w:val="28"/>
          <w:szCs w:val="28"/>
        </w:rPr>
        <w:tab/>
        <w:t>jmp event_end</w:t>
      </w:r>
    </w:p>
    <w:p w14:paraId="001F4C12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event_end:</w:t>
      </w:r>
    </w:p>
    <w:p w14:paraId="4BB60397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call draw_car</w:t>
      </w:r>
    </w:p>
    <w:p w14:paraId="20B4826A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ret</w:t>
      </w:r>
    </w:p>
    <w:p w14:paraId="47FBD41B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</w:p>
    <w:p w14:paraId="2304E11C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 w:hint="eastAsia"/>
          <w:sz w:val="28"/>
          <w:szCs w:val="28"/>
        </w:rPr>
        <w:t>在更新图形界面上小车的位置时，首先要做的是清空整个屏幕，然后再画出之前的地图障碍物的位置，然后画出小车，并判断</w:t>
      </w:r>
      <w:proofErr w:type="gramStart"/>
      <w:r w:rsidRPr="00FD5DD2">
        <w:rPr>
          <w:rFonts w:ascii="宋体" w:hAnsi="宋体" w:hint="eastAsia"/>
          <w:sz w:val="28"/>
          <w:szCs w:val="28"/>
        </w:rPr>
        <w:t>车是否</w:t>
      </w:r>
      <w:proofErr w:type="gramEnd"/>
      <w:r w:rsidRPr="00FD5DD2">
        <w:rPr>
          <w:rFonts w:ascii="宋体" w:hAnsi="宋体" w:hint="eastAsia"/>
          <w:sz w:val="28"/>
          <w:szCs w:val="28"/>
        </w:rPr>
        <w:t>在这次响应中撞上了障碍物，如果撞上就将全局变量lose设为1，那么程序就会在下个时间单位时检测到这个信号，并输出很遗憾失败的信息。</w:t>
      </w:r>
    </w:p>
    <w:p w14:paraId="0D3CA5B9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draw_car Code:</w:t>
      </w:r>
    </w:p>
    <w:p w14:paraId="6AAE66AC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;响应更新车的位置的操作</w:t>
      </w:r>
      <w:r w:rsidRPr="00FD5DD2">
        <w:rPr>
          <w:rFonts w:ascii="宋体" w:hAnsi="宋体"/>
          <w:sz w:val="28"/>
          <w:szCs w:val="28"/>
        </w:rPr>
        <w:tab/>
      </w:r>
    </w:p>
    <w:p w14:paraId="3FA5C4BA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draw_car:</w:t>
      </w:r>
    </w:p>
    <w:p w14:paraId="5578F128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call clear_all;清空屏幕</w:t>
      </w:r>
    </w:p>
    <w:p w14:paraId="1BC8605A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mov word[if_change_map],0;设置</w:t>
      </w:r>
      <w:proofErr w:type="gramStart"/>
      <w:r w:rsidRPr="00FD5DD2">
        <w:rPr>
          <w:rFonts w:ascii="宋体" w:hAnsi="宋体"/>
          <w:sz w:val="28"/>
          <w:szCs w:val="28"/>
        </w:rPr>
        <w:t>成不要</w:t>
      </w:r>
      <w:proofErr w:type="gramEnd"/>
      <w:r w:rsidRPr="00FD5DD2">
        <w:rPr>
          <w:rFonts w:ascii="宋体" w:hAnsi="宋体"/>
          <w:sz w:val="28"/>
          <w:szCs w:val="28"/>
        </w:rPr>
        <w:t>改变地图的位置，因为这是在1秒内的操作，而不是第k秒</w:t>
      </w:r>
    </w:p>
    <w:p w14:paraId="712527D9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call Show_barrier</w:t>
      </w:r>
    </w:p>
    <w:p w14:paraId="397690CA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call get_pos</w:t>
      </w:r>
    </w:p>
    <w:p w14:paraId="149D7106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mov cx,0</w:t>
      </w:r>
    </w:p>
    <w:p w14:paraId="7705AC46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mov dx,0</w:t>
      </w:r>
    </w:p>
    <w:p w14:paraId="2FAEE301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iiii:</w:t>
      </w:r>
    </w:p>
    <w:p w14:paraId="634774A7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 xml:space="preserve">cmp </w:t>
      </w:r>
      <w:proofErr w:type="gramStart"/>
      <w:r w:rsidRPr="00FD5DD2">
        <w:rPr>
          <w:rFonts w:ascii="宋体" w:hAnsi="宋体"/>
          <w:sz w:val="28"/>
          <w:szCs w:val="28"/>
        </w:rPr>
        <w:t>cx,word</w:t>
      </w:r>
      <w:proofErr w:type="gramEnd"/>
      <w:r w:rsidRPr="00FD5DD2">
        <w:rPr>
          <w:rFonts w:ascii="宋体" w:hAnsi="宋体"/>
          <w:sz w:val="28"/>
          <w:szCs w:val="28"/>
        </w:rPr>
        <w:t>[car_height]</w:t>
      </w:r>
    </w:p>
    <w:p w14:paraId="47531BF6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je draw_car_end</w:t>
      </w:r>
    </w:p>
    <w:p w14:paraId="5A64786B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inc cx</w:t>
      </w:r>
    </w:p>
    <w:p w14:paraId="5B6C88B8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add si,256</w:t>
      </w:r>
    </w:p>
    <w:p w14:paraId="6DC5F19A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mov dx,0</w:t>
      </w:r>
    </w:p>
    <w:p w14:paraId="5DD29D53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jmp jjjj</w:t>
      </w:r>
    </w:p>
    <w:p w14:paraId="73EA6712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jjjj:</w:t>
      </w:r>
    </w:p>
    <w:p w14:paraId="0281094A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 xml:space="preserve">cmp </w:t>
      </w:r>
      <w:proofErr w:type="gramStart"/>
      <w:r w:rsidRPr="00FD5DD2">
        <w:rPr>
          <w:rFonts w:ascii="宋体" w:hAnsi="宋体"/>
          <w:sz w:val="28"/>
          <w:szCs w:val="28"/>
        </w:rPr>
        <w:t>dx,word</w:t>
      </w:r>
      <w:proofErr w:type="gramEnd"/>
      <w:r w:rsidRPr="00FD5DD2">
        <w:rPr>
          <w:rFonts w:ascii="宋体" w:hAnsi="宋体"/>
          <w:sz w:val="28"/>
          <w:szCs w:val="28"/>
        </w:rPr>
        <w:t>[car_width]</w:t>
      </w:r>
    </w:p>
    <w:p w14:paraId="2B4E1727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je iiii</w:t>
      </w:r>
    </w:p>
    <w:p w14:paraId="6DDB00A5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mov byte[es:si],5</w:t>
      </w:r>
    </w:p>
    <w:p w14:paraId="05B4A3BE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inc dx</w:t>
      </w:r>
    </w:p>
    <w:p w14:paraId="7DFA75C7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lastRenderedPageBreak/>
        <w:tab/>
      </w:r>
      <w:r w:rsidRPr="00FD5DD2">
        <w:rPr>
          <w:rFonts w:ascii="宋体" w:hAnsi="宋体"/>
          <w:sz w:val="28"/>
          <w:szCs w:val="28"/>
        </w:rPr>
        <w:tab/>
        <w:t>inc si</w:t>
      </w:r>
    </w:p>
    <w:p w14:paraId="0C85579F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  <w:t>jmp jjjj</w:t>
      </w:r>
    </w:p>
    <w:p w14:paraId="727F19D8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 xml:space="preserve">mov </w:t>
      </w:r>
      <w:proofErr w:type="gramStart"/>
      <w:r w:rsidRPr="00FD5DD2">
        <w:rPr>
          <w:rFonts w:ascii="宋体" w:hAnsi="宋体"/>
          <w:sz w:val="28"/>
          <w:szCs w:val="28"/>
        </w:rPr>
        <w:t>bx,[</w:t>
      </w:r>
      <w:proofErr w:type="gramEnd"/>
      <w:r w:rsidRPr="00FD5DD2">
        <w:rPr>
          <w:rFonts w:ascii="宋体" w:hAnsi="宋体"/>
          <w:sz w:val="28"/>
          <w:szCs w:val="28"/>
        </w:rPr>
        <w:t>ds:iter]</w:t>
      </w:r>
    </w:p>
    <w:p w14:paraId="110F5E52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 xml:space="preserve">mov </w:t>
      </w:r>
      <w:proofErr w:type="gramStart"/>
      <w:r w:rsidRPr="00FD5DD2">
        <w:rPr>
          <w:rFonts w:ascii="宋体" w:hAnsi="宋体"/>
          <w:sz w:val="28"/>
          <w:szCs w:val="28"/>
        </w:rPr>
        <w:t>si,map</w:t>
      </w:r>
      <w:proofErr w:type="gramEnd"/>
      <w:r w:rsidRPr="00FD5DD2">
        <w:rPr>
          <w:rFonts w:ascii="宋体" w:hAnsi="宋体"/>
          <w:sz w:val="28"/>
          <w:szCs w:val="28"/>
        </w:rPr>
        <w:t>_a</w:t>
      </w:r>
    </w:p>
    <w:p w14:paraId="15A2242B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mov cx,0</w:t>
      </w:r>
    </w:p>
    <w:p w14:paraId="085237D4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jmp here5</w:t>
      </w:r>
    </w:p>
    <w:p w14:paraId="553467F4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;冲撞分析</w:t>
      </w:r>
    </w:p>
    <w:p w14:paraId="5684CE5C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judge:</w:t>
      </w:r>
    </w:p>
    <w:p w14:paraId="3FED8DA4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 xml:space="preserve">mov </w:t>
      </w:r>
      <w:proofErr w:type="gramStart"/>
      <w:r w:rsidRPr="00FD5DD2">
        <w:rPr>
          <w:rFonts w:ascii="宋体" w:hAnsi="宋体"/>
          <w:sz w:val="28"/>
          <w:szCs w:val="28"/>
        </w:rPr>
        <w:t>dx,cx</w:t>
      </w:r>
      <w:proofErr w:type="gramEnd"/>
    </w:p>
    <w:p w14:paraId="175FADD6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imul dx,32</w:t>
      </w:r>
    </w:p>
    <w:p w14:paraId="4C9CBBBD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cmp word[position</w:t>
      </w:r>
      <w:proofErr w:type="gramStart"/>
      <w:r w:rsidRPr="00FD5DD2">
        <w:rPr>
          <w:rFonts w:ascii="宋体" w:hAnsi="宋体"/>
          <w:sz w:val="28"/>
          <w:szCs w:val="28"/>
        </w:rPr>
        <w:t>],dx</w:t>
      </w:r>
      <w:proofErr w:type="gramEnd"/>
    </w:p>
    <w:p w14:paraId="33DB2910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je set_lose</w:t>
      </w:r>
    </w:p>
    <w:p w14:paraId="79C317C3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jmp here5</w:t>
      </w:r>
    </w:p>
    <w:p w14:paraId="4C738295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;设置成错误</w:t>
      </w:r>
    </w:p>
    <w:p w14:paraId="066579F4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set_lose:</w:t>
      </w:r>
    </w:p>
    <w:p w14:paraId="7E0447B9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mov word[lose],1</w:t>
      </w:r>
    </w:p>
    <w:p w14:paraId="05408C5B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here5:</w:t>
      </w:r>
    </w:p>
    <w:p w14:paraId="1855342F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 xml:space="preserve">cmp </w:t>
      </w:r>
      <w:proofErr w:type="gramStart"/>
      <w:r w:rsidRPr="00FD5DD2">
        <w:rPr>
          <w:rFonts w:ascii="宋体" w:hAnsi="宋体"/>
          <w:sz w:val="28"/>
          <w:szCs w:val="28"/>
        </w:rPr>
        <w:t>dx,[</w:t>
      </w:r>
      <w:proofErr w:type="gramEnd"/>
      <w:r w:rsidRPr="00FD5DD2">
        <w:rPr>
          <w:rFonts w:ascii="宋体" w:hAnsi="宋体"/>
          <w:sz w:val="28"/>
          <w:szCs w:val="28"/>
        </w:rPr>
        <w:t>si+bx]</w:t>
      </w:r>
    </w:p>
    <w:p w14:paraId="17BFC099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cmp dx,1</w:t>
      </w:r>
    </w:p>
    <w:p w14:paraId="324C7909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je judge</w:t>
      </w:r>
    </w:p>
    <w:p w14:paraId="3ACC24BD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add cx,2</w:t>
      </w:r>
    </w:p>
    <w:p w14:paraId="44AA31AA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add bx,2</w:t>
      </w:r>
    </w:p>
    <w:p w14:paraId="504019C7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cmp cx,8</w:t>
      </w:r>
    </w:p>
    <w:p w14:paraId="4629CB06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jbe here5</w:t>
      </w:r>
    </w:p>
    <w:p w14:paraId="4C5E75F4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>draw_car_end:</w:t>
      </w:r>
      <w:r w:rsidRPr="00FD5DD2">
        <w:rPr>
          <w:rFonts w:ascii="宋体" w:hAnsi="宋体"/>
          <w:sz w:val="28"/>
          <w:szCs w:val="28"/>
        </w:rPr>
        <w:tab/>
      </w:r>
      <w:r w:rsidRPr="00FD5DD2">
        <w:rPr>
          <w:rFonts w:ascii="宋体" w:hAnsi="宋体"/>
          <w:sz w:val="28"/>
          <w:szCs w:val="28"/>
        </w:rPr>
        <w:tab/>
      </w:r>
    </w:p>
    <w:p w14:paraId="5EDFE423" w14:textId="77777777" w:rsidR="00FD5DD2" w:rsidRPr="00FD5DD2" w:rsidRDefault="00FD5DD2" w:rsidP="00FD5DD2">
      <w:pPr>
        <w:rPr>
          <w:rFonts w:ascii="宋体" w:hAnsi="宋体"/>
          <w:sz w:val="28"/>
          <w:szCs w:val="28"/>
        </w:rPr>
      </w:pPr>
      <w:r w:rsidRPr="00FD5DD2">
        <w:rPr>
          <w:rFonts w:ascii="宋体" w:hAnsi="宋体"/>
          <w:sz w:val="28"/>
          <w:szCs w:val="28"/>
        </w:rPr>
        <w:tab/>
        <w:t>ret</w:t>
      </w:r>
    </w:p>
    <w:p w14:paraId="1F56F7ED" w14:textId="77777777" w:rsidR="00242438" w:rsidRPr="001E601B" w:rsidRDefault="00242438" w:rsidP="00212089">
      <w:pPr>
        <w:rPr>
          <w:rFonts w:ascii="宋体" w:hAnsi="宋体" w:hint="eastAsia"/>
          <w:sz w:val="28"/>
          <w:szCs w:val="28"/>
        </w:rPr>
      </w:pPr>
    </w:p>
    <w:p w14:paraId="6416D2FA" w14:textId="10FFD208" w:rsidR="00242438" w:rsidRPr="001E601B" w:rsidRDefault="00242438" w:rsidP="00212089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>3</w:t>
      </w:r>
      <w:r w:rsidRPr="001E601B">
        <w:rPr>
          <w:rFonts w:ascii="宋体" w:hAnsi="宋体" w:hint="eastAsia"/>
          <w:sz w:val="28"/>
          <w:szCs w:val="28"/>
        </w:rPr>
        <w:t>.碰撞检测</w:t>
      </w:r>
    </w:p>
    <w:p w14:paraId="41293900" w14:textId="6904DA5A" w:rsidR="00242438" w:rsidRPr="001E601B" w:rsidRDefault="00242438" w:rsidP="00212089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1</w:t>
      </w:r>
      <w:r w:rsidRPr="001E601B">
        <w:rPr>
          <w:rFonts w:ascii="宋体" w:hAnsi="宋体" w:hint="eastAsia"/>
          <w:sz w:val="28"/>
          <w:szCs w:val="28"/>
        </w:rPr>
        <w:t>.地图下移时的碰撞检测</w:t>
      </w:r>
    </w:p>
    <w:p w14:paraId="7A39AC92" w14:textId="613D664E" w:rsidR="00242438" w:rsidRDefault="00242438" w:rsidP="00212089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  <w:r w:rsidR="00C57858" w:rsidRPr="001E601B">
        <w:rPr>
          <w:rFonts w:ascii="宋体" w:hAnsi="宋体" w:hint="eastAsia"/>
          <w:sz w:val="28"/>
          <w:szCs w:val="28"/>
        </w:rPr>
        <w:t>该碰撞检测我们直接在下移画障碍物的时候进行实现，因为我们车子和障碍物的初始点位都是一个矩阵的最左上角，因此只要存在障碍物的初始点与车辆相同，则说明两个矩阵</w:t>
      </w:r>
      <w:proofErr w:type="gramStart"/>
      <w:r w:rsidR="00C57858" w:rsidRPr="001E601B">
        <w:rPr>
          <w:rFonts w:ascii="宋体" w:hAnsi="宋体" w:hint="eastAsia"/>
          <w:sz w:val="28"/>
          <w:szCs w:val="28"/>
        </w:rPr>
        <w:t>重合既</w:t>
      </w:r>
      <w:proofErr w:type="gramEnd"/>
      <w:r w:rsidR="00C57858" w:rsidRPr="001E601B">
        <w:rPr>
          <w:rFonts w:ascii="宋体" w:hAnsi="宋体" w:hint="eastAsia"/>
          <w:sz w:val="28"/>
          <w:szCs w:val="28"/>
        </w:rPr>
        <w:t>发生了碰撞，此时我们置定义的失败变量为1并跳出游戏循环显示结果画面。</w:t>
      </w:r>
    </w:p>
    <w:p w14:paraId="5E141475" w14:textId="77777777" w:rsidR="001E601B" w:rsidRPr="001E601B" w:rsidRDefault="001E601B" w:rsidP="001E601B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ab/>
      </w:r>
      <w:r w:rsidRPr="001E601B">
        <w:rPr>
          <w:rFonts w:ascii="宋体" w:hAnsi="宋体" w:hint="eastAsia"/>
          <w:sz w:val="28"/>
          <w:szCs w:val="28"/>
        </w:rPr>
        <w:t>cmp cx,bx;冲撞分析</w:t>
      </w:r>
    </w:p>
    <w:p w14:paraId="4361B255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jne Ys</w:t>
      </w:r>
    </w:p>
    <w:p w14:paraId="0B8AA79D" w14:textId="14F94E7A" w:rsid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ab/>
        <w:t>mov word[lose],1;设为失败</w:t>
      </w:r>
    </w:p>
    <w:p w14:paraId="3B445BC3" w14:textId="48811F95" w:rsidR="001E601B" w:rsidRDefault="001E601B" w:rsidP="001E601B">
      <w:pPr>
        <w:pBdr>
          <w:bottom w:val="single" w:sz="6" w:space="1" w:color="auto"/>
        </w:pBdr>
        <w:rPr>
          <w:rFonts w:ascii="宋体" w:hAnsi="宋体"/>
          <w:sz w:val="28"/>
          <w:szCs w:val="28"/>
        </w:rPr>
      </w:pPr>
    </w:p>
    <w:p w14:paraId="1554E99F" w14:textId="75934376" w:rsidR="001E601B" w:rsidRDefault="001E601B" w:rsidP="001E601B">
      <w:pPr>
        <w:rPr>
          <w:rFonts w:ascii="宋体" w:hAnsi="宋体"/>
          <w:sz w:val="28"/>
          <w:szCs w:val="28"/>
        </w:rPr>
      </w:pPr>
    </w:p>
    <w:p w14:paraId="5DF879F4" w14:textId="77777777" w:rsidR="001E601B" w:rsidRPr="001E601B" w:rsidRDefault="001E601B" w:rsidP="001E601B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 w:hint="eastAsia"/>
          <w:sz w:val="28"/>
          <w:szCs w:val="28"/>
        </w:rPr>
        <w:t>cmp word[lose],1;如果发生了冲撞输出失败信息</w:t>
      </w:r>
    </w:p>
    <w:p w14:paraId="2D9009BE" w14:textId="206B7177" w:rsidR="001E601B" w:rsidRPr="001E601B" w:rsidRDefault="001E601B" w:rsidP="001E601B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je put_lose</w:t>
      </w:r>
    </w:p>
    <w:p w14:paraId="08B9C2FA" w14:textId="3268B467" w:rsidR="00C57858" w:rsidRPr="001E601B" w:rsidRDefault="00C57858" w:rsidP="00212089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2</w:t>
      </w:r>
      <w:r w:rsidRPr="001E601B">
        <w:rPr>
          <w:rFonts w:ascii="宋体" w:hAnsi="宋体" w:hint="eastAsia"/>
          <w:sz w:val="28"/>
          <w:szCs w:val="28"/>
        </w:rPr>
        <w:t>.车辆左右移动时的碰撞检测</w:t>
      </w:r>
    </w:p>
    <w:p w14:paraId="75DDA576" w14:textId="6F6E201B" w:rsidR="00C57858" w:rsidRPr="001E601B" w:rsidRDefault="00C57858" w:rsidP="00212089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 w:hint="eastAsia"/>
          <w:sz w:val="28"/>
          <w:szCs w:val="28"/>
        </w:rPr>
        <w:t>与上面原理相似，当我们左右移动车辆后，将车辆的初始点位与地图所有的矩阵循环判断，是否存在相同的情况，存在则发生了碰撞，</w:t>
      </w:r>
      <w:proofErr w:type="gramStart"/>
      <w:r w:rsidRPr="001E601B">
        <w:rPr>
          <w:rFonts w:ascii="宋体" w:hAnsi="宋体" w:hint="eastAsia"/>
          <w:sz w:val="28"/>
          <w:szCs w:val="28"/>
        </w:rPr>
        <w:t>置失败</w:t>
      </w:r>
      <w:proofErr w:type="gramEnd"/>
      <w:r w:rsidRPr="001E601B">
        <w:rPr>
          <w:rFonts w:ascii="宋体" w:hAnsi="宋体" w:hint="eastAsia"/>
          <w:sz w:val="28"/>
          <w:szCs w:val="28"/>
        </w:rPr>
        <w:t>变量为1，跳出循环，显示结果画面。</w:t>
      </w:r>
    </w:p>
    <w:p w14:paraId="4C98D6A2" w14:textId="77777777" w:rsidR="001E601B" w:rsidRPr="001E601B" w:rsidRDefault="001E601B" w:rsidP="001E601B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 w:hint="eastAsia"/>
          <w:sz w:val="28"/>
          <w:szCs w:val="28"/>
        </w:rPr>
        <w:t>;响应更新车的位置的操作</w:t>
      </w:r>
      <w:r w:rsidRPr="001E601B">
        <w:rPr>
          <w:rFonts w:ascii="宋体" w:hAnsi="宋体" w:hint="eastAsia"/>
          <w:sz w:val="28"/>
          <w:szCs w:val="28"/>
        </w:rPr>
        <w:tab/>
      </w:r>
    </w:p>
    <w:p w14:paraId="1E6ED40E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>draw_car:</w:t>
      </w:r>
    </w:p>
    <w:p w14:paraId="1CC9D057" w14:textId="77777777" w:rsidR="001E601B" w:rsidRPr="001E601B" w:rsidRDefault="001E601B" w:rsidP="001E601B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ab/>
        <w:t>call clear_all;清空屏幕</w:t>
      </w:r>
    </w:p>
    <w:p w14:paraId="054A5660" w14:textId="77777777" w:rsidR="001E601B" w:rsidRPr="001E601B" w:rsidRDefault="001E601B" w:rsidP="001E601B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ab/>
        <w:t>mov word[if_change_map],0;设置</w:t>
      </w:r>
      <w:proofErr w:type="gramStart"/>
      <w:r w:rsidRPr="001E601B">
        <w:rPr>
          <w:rFonts w:ascii="宋体" w:hAnsi="宋体" w:hint="eastAsia"/>
          <w:sz w:val="28"/>
          <w:szCs w:val="28"/>
        </w:rPr>
        <w:t>成不要</w:t>
      </w:r>
      <w:proofErr w:type="gramEnd"/>
      <w:r w:rsidRPr="001E601B">
        <w:rPr>
          <w:rFonts w:ascii="宋体" w:hAnsi="宋体" w:hint="eastAsia"/>
          <w:sz w:val="28"/>
          <w:szCs w:val="28"/>
        </w:rPr>
        <w:t>改变地图的位置，因为这是在1秒内的操作，而不是第k秒</w:t>
      </w:r>
    </w:p>
    <w:p w14:paraId="0FE06045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call Show_barrier</w:t>
      </w:r>
    </w:p>
    <w:p w14:paraId="2DD9DDCE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call get_pos</w:t>
      </w:r>
    </w:p>
    <w:p w14:paraId="1A1EFE28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mov cx,0</w:t>
      </w:r>
    </w:p>
    <w:p w14:paraId="32090199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mov dx,0</w:t>
      </w:r>
    </w:p>
    <w:p w14:paraId="1E8F25D9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iiii:</w:t>
      </w:r>
    </w:p>
    <w:p w14:paraId="74ABB272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 xml:space="preserve">cmp </w:t>
      </w:r>
      <w:proofErr w:type="gramStart"/>
      <w:r w:rsidRPr="001E601B">
        <w:rPr>
          <w:rFonts w:ascii="宋体" w:hAnsi="宋体"/>
          <w:sz w:val="28"/>
          <w:szCs w:val="28"/>
        </w:rPr>
        <w:t>cx,word</w:t>
      </w:r>
      <w:proofErr w:type="gramEnd"/>
      <w:r w:rsidRPr="001E601B">
        <w:rPr>
          <w:rFonts w:ascii="宋体" w:hAnsi="宋体"/>
          <w:sz w:val="28"/>
          <w:szCs w:val="28"/>
        </w:rPr>
        <w:t>[car_height]</w:t>
      </w:r>
    </w:p>
    <w:p w14:paraId="79E9BD97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je draw_car_end</w:t>
      </w:r>
    </w:p>
    <w:p w14:paraId="171B4591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inc cx</w:t>
      </w:r>
    </w:p>
    <w:p w14:paraId="0C487AF6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add si,256</w:t>
      </w:r>
    </w:p>
    <w:p w14:paraId="53A1D415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mov dx,0</w:t>
      </w:r>
    </w:p>
    <w:p w14:paraId="0252039F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jmp jjjj</w:t>
      </w:r>
    </w:p>
    <w:p w14:paraId="1F61A402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jjjj:</w:t>
      </w:r>
    </w:p>
    <w:p w14:paraId="7FDDB1DF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 xml:space="preserve">cmp </w:t>
      </w:r>
      <w:proofErr w:type="gramStart"/>
      <w:r w:rsidRPr="001E601B">
        <w:rPr>
          <w:rFonts w:ascii="宋体" w:hAnsi="宋体"/>
          <w:sz w:val="28"/>
          <w:szCs w:val="28"/>
        </w:rPr>
        <w:t>dx,word</w:t>
      </w:r>
      <w:proofErr w:type="gramEnd"/>
      <w:r w:rsidRPr="001E601B">
        <w:rPr>
          <w:rFonts w:ascii="宋体" w:hAnsi="宋体"/>
          <w:sz w:val="28"/>
          <w:szCs w:val="28"/>
        </w:rPr>
        <w:t>[car_width]</w:t>
      </w:r>
    </w:p>
    <w:p w14:paraId="76FDC459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je iiii</w:t>
      </w:r>
    </w:p>
    <w:p w14:paraId="006292C8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mov byte[es:si],5</w:t>
      </w:r>
    </w:p>
    <w:p w14:paraId="60A5AD4A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inc dx</w:t>
      </w:r>
    </w:p>
    <w:p w14:paraId="4EF5D749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inc si</w:t>
      </w:r>
    </w:p>
    <w:p w14:paraId="4850E6DB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/>
          <w:sz w:val="28"/>
          <w:szCs w:val="28"/>
        </w:rPr>
        <w:tab/>
        <w:t>jmp jjjj</w:t>
      </w:r>
    </w:p>
    <w:p w14:paraId="62B54981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lastRenderedPageBreak/>
        <w:tab/>
        <w:t xml:space="preserve">mov </w:t>
      </w:r>
      <w:proofErr w:type="gramStart"/>
      <w:r w:rsidRPr="001E601B">
        <w:rPr>
          <w:rFonts w:ascii="宋体" w:hAnsi="宋体"/>
          <w:sz w:val="28"/>
          <w:szCs w:val="28"/>
        </w:rPr>
        <w:t>bx,[</w:t>
      </w:r>
      <w:proofErr w:type="gramEnd"/>
      <w:r w:rsidRPr="001E601B">
        <w:rPr>
          <w:rFonts w:ascii="宋体" w:hAnsi="宋体"/>
          <w:sz w:val="28"/>
          <w:szCs w:val="28"/>
        </w:rPr>
        <w:t>ds:iter]</w:t>
      </w:r>
    </w:p>
    <w:p w14:paraId="5FD1D3EB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 xml:space="preserve">mov </w:t>
      </w:r>
      <w:proofErr w:type="gramStart"/>
      <w:r w:rsidRPr="001E601B">
        <w:rPr>
          <w:rFonts w:ascii="宋体" w:hAnsi="宋体"/>
          <w:sz w:val="28"/>
          <w:szCs w:val="28"/>
        </w:rPr>
        <w:t>si,map</w:t>
      </w:r>
      <w:proofErr w:type="gramEnd"/>
      <w:r w:rsidRPr="001E601B">
        <w:rPr>
          <w:rFonts w:ascii="宋体" w:hAnsi="宋体"/>
          <w:sz w:val="28"/>
          <w:szCs w:val="28"/>
        </w:rPr>
        <w:t>_a</w:t>
      </w:r>
    </w:p>
    <w:p w14:paraId="0FBBDA75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mov cx,0</w:t>
      </w:r>
    </w:p>
    <w:p w14:paraId="34B86630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jmp here5</w:t>
      </w:r>
    </w:p>
    <w:p w14:paraId="2135154F" w14:textId="77777777" w:rsidR="001E601B" w:rsidRPr="001E601B" w:rsidRDefault="001E601B" w:rsidP="001E601B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>;冲撞分析</w:t>
      </w:r>
    </w:p>
    <w:p w14:paraId="0C7F3153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>judge:</w:t>
      </w:r>
    </w:p>
    <w:p w14:paraId="0693E46B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 xml:space="preserve">mov </w:t>
      </w:r>
      <w:proofErr w:type="gramStart"/>
      <w:r w:rsidRPr="001E601B">
        <w:rPr>
          <w:rFonts w:ascii="宋体" w:hAnsi="宋体"/>
          <w:sz w:val="28"/>
          <w:szCs w:val="28"/>
        </w:rPr>
        <w:t>dx,cx</w:t>
      </w:r>
      <w:proofErr w:type="gramEnd"/>
    </w:p>
    <w:p w14:paraId="72AE973D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imul dx,32</w:t>
      </w:r>
    </w:p>
    <w:p w14:paraId="2EECEC1B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cmp word[position</w:t>
      </w:r>
      <w:proofErr w:type="gramStart"/>
      <w:r w:rsidRPr="001E601B">
        <w:rPr>
          <w:rFonts w:ascii="宋体" w:hAnsi="宋体"/>
          <w:sz w:val="28"/>
          <w:szCs w:val="28"/>
        </w:rPr>
        <w:t>],dx</w:t>
      </w:r>
      <w:proofErr w:type="gramEnd"/>
    </w:p>
    <w:p w14:paraId="522AA5D8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je set_lose</w:t>
      </w:r>
    </w:p>
    <w:p w14:paraId="492927BC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jmp here5</w:t>
      </w:r>
    </w:p>
    <w:p w14:paraId="4AE63016" w14:textId="77777777" w:rsidR="001E601B" w:rsidRPr="001E601B" w:rsidRDefault="001E601B" w:rsidP="001E601B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>;设置成错误</w:t>
      </w:r>
    </w:p>
    <w:p w14:paraId="7BCF9F32" w14:textId="77777777" w:rsidR="001E601B" w:rsidRPr="001E601B" w:rsidRDefault="001E601B" w:rsidP="001E601B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>set_lose:</w:t>
      </w:r>
    </w:p>
    <w:p w14:paraId="6ED2A9C3" w14:textId="671B2DE2" w:rsidR="00C57858" w:rsidRPr="001E601B" w:rsidRDefault="001E601B" w:rsidP="001E601B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  <w:t>mov word[lose],1</w:t>
      </w:r>
    </w:p>
    <w:p w14:paraId="5B3B4974" w14:textId="59178CA7" w:rsidR="00C57858" w:rsidRPr="001E601B" w:rsidRDefault="00C57858" w:rsidP="00212089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>4.胜利判定</w:t>
      </w:r>
    </w:p>
    <w:p w14:paraId="0C28019C" w14:textId="6349DDC6" w:rsidR="00C57858" w:rsidRDefault="00C57858" w:rsidP="00212089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 w:hint="eastAsia"/>
          <w:sz w:val="28"/>
          <w:szCs w:val="28"/>
        </w:rPr>
        <w:t>我们定义了一个游戏进行层数的变量，每一次地图的下移就对该变量+</w:t>
      </w:r>
      <w:r w:rsidRPr="001E601B">
        <w:rPr>
          <w:rFonts w:ascii="宋体" w:hAnsi="宋体"/>
          <w:sz w:val="28"/>
          <w:szCs w:val="28"/>
        </w:rPr>
        <w:t>1</w:t>
      </w:r>
      <w:r w:rsidRPr="001E601B">
        <w:rPr>
          <w:rFonts w:ascii="宋体" w:hAnsi="宋体" w:hint="eastAsia"/>
          <w:sz w:val="28"/>
          <w:szCs w:val="28"/>
        </w:rPr>
        <w:t>，当超过我们设置的阈值，则成功通关，跳出游戏循环，显示结果画面。</w:t>
      </w:r>
      <w:r w:rsidR="00707B9D">
        <w:rPr>
          <w:rFonts w:ascii="宋体" w:hAnsi="宋体" w:hint="eastAsia"/>
          <w:sz w:val="28"/>
          <w:szCs w:val="28"/>
        </w:rPr>
        <w:t>\</w:t>
      </w:r>
    </w:p>
    <w:p w14:paraId="75D7E5FA" w14:textId="77777777" w:rsidR="00467381" w:rsidRPr="00467381" w:rsidRDefault="00707B9D" w:rsidP="0046738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467381" w:rsidRPr="00467381">
        <w:rPr>
          <w:rFonts w:ascii="宋体" w:hAnsi="宋体"/>
          <w:sz w:val="28"/>
          <w:szCs w:val="28"/>
        </w:rPr>
        <w:t>for:</w:t>
      </w:r>
    </w:p>
    <w:p w14:paraId="769E9FA1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add word[now_level],1</w:t>
      </w:r>
    </w:p>
    <w:p w14:paraId="3E5ECE69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draw_all</w:t>
      </w:r>
    </w:p>
    <w:p w14:paraId="562173C6" w14:textId="77777777" w:rsidR="00467381" w:rsidRPr="00467381" w:rsidRDefault="00467381" w:rsidP="00467381">
      <w:pPr>
        <w:rPr>
          <w:rFonts w:ascii="宋体" w:hAnsi="宋体" w:hint="eastAsia"/>
          <w:sz w:val="28"/>
          <w:szCs w:val="28"/>
        </w:rPr>
      </w:pPr>
      <w:r w:rsidRPr="00467381">
        <w:rPr>
          <w:rFonts w:ascii="宋体" w:hAnsi="宋体" w:hint="eastAsia"/>
          <w:sz w:val="28"/>
          <w:szCs w:val="28"/>
        </w:rPr>
        <w:tab/>
        <w:t>call time_layback;限制一段的时间，这段</w:t>
      </w:r>
      <w:proofErr w:type="gramStart"/>
      <w:r w:rsidRPr="00467381">
        <w:rPr>
          <w:rFonts w:ascii="宋体" w:hAnsi="宋体" w:hint="eastAsia"/>
          <w:sz w:val="28"/>
          <w:szCs w:val="28"/>
        </w:rPr>
        <w:t>时间内车可以</w:t>
      </w:r>
      <w:proofErr w:type="gramEnd"/>
      <w:r w:rsidRPr="00467381">
        <w:rPr>
          <w:rFonts w:ascii="宋体" w:hAnsi="宋体" w:hint="eastAsia"/>
          <w:sz w:val="28"/>
          <w:szCs w:val="28"/>
        </w:rPr>
        <w:t>移动，然后每隔固定时间，地图下移</w:t>
      </w:r>
    </w:p>
    <w:p w14:paraId="5C6366C4" w14:textId="77777777" w:rsidR="00467381" w:rsidRPr="00467381" w:rsidRDefault="00467381" w:rsidP="00467381">
      <w:pPr>
        <w:rPr>
          <w:rFonts w:ascii="宋体" w:hAnsi="宋体" w:hint="eastAsia"/>
          <w:sz w:val="28"/>
          <w:szCs w:val="28"/>
        </w:rPr>
      </w:pPr>
      <w:r w:rsidRPr="00467381">
        <w:rPr>
          <w:rFonts w:ascii="宋体" w:hAnsi="宋体" w:hint="eastAsia"/>
          <w:sz w:val="28"/>
          <w:szCs w:val="28"/>
        </w:rPr>
        <w:tab/>
        <w:t>cmp word[lose],1;如果发生了冲撞输出失败信息</w:t>
      </w:r>
    </w:p>
    <w:p w14:paraId="6C6A665C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je put_lose</w:t>
      </w:r>
    </w:p>
    <w:p w14:paraId="48E5CC9C" w14:textId="77777777" w:rsidR="00467381" w:rsidRPr="00467381" w:rsidRDefault="00467381" w:rsidP="00467381">
      <w:pPr>
        <w:rPr>
          <w:rFonts w:ascii="宋体" w:hAnsi="宋体" w:hint="eastAsia"/>
          <w:sz w:val="28"/>
          <w:szCs w:val="28"/>
        </w:rPr>
      </w:pPr>
      <w:r w:rsidRPr="00467381">
        <w:rPr>
          <w:rFonts w:ascii="宋体" w:hAnsi="宋体" w:hint="eastAsia"/>
          <w:sz w:val="28"/>
          <w:szCs w:val="28"/>
        </w:rPr>
        <w:tab/>
        <w:t>cmp word[now_level],16;当通过一定长度的地图时就胜利了</w:t>
      </w:r>
    </w:p>
    <w:p w14:paraId="272D63EC" w14:textId="77777777" w:rsid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je put_win</w:t>
      </w:r>
    </w:p>
    <w:p w14:paraId="23406804" w14:textId="408888C1" w:rsidR="00C57858" w:rsidRPr="001E601B" w:rsidRDefault="00467381" w:rsidP="0046738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/>
          <w:sz w:val="28"/>
          <w:szCs w:val="28"/>
        </w:rPr>
        <w:t>.</w:t>
      </w:r>
      <w:r w:rsidR="00C57858" w:rsidRPr="001E601B">
        <w:rPr>
          <w:rFonts w:ascii="宋体" w:hAnsi="宋体" w:hint="eastAsia"/>
          <w:sz w:val="28"/>
          <w:szCs w:val="28"/>
        </w:rPr>
        <w:t>结果画面</w:t>
      </w:r>
    </w:p>
    <w:p w14:paraId="5F3EA9F2" w14:textId="309F1F9D" w:rsidR="00C57858" w:rsidRPr="001E601B" w:rsidRDefault="00C57858" w:rsidP="00212089">
      <w:pPr>
        <w:rPr>
          <w:rFonts w:ascii="宋体" w:hAnsi="宋体" w:hint="eastAsia"/>
          <w:sz w:val="28"/>
          <w:szCs w:val="28"/>
        </w:rPr>
      </w:pPr>
      <w:r w:rsidRPr="001E601B">
        <w:rPr>
          <w:rFonts w:ascii="宋体" w:hAnsi="宋体"/>
          <w:sz w:val="28"/>
          <w:szCs w:val="28"/>
        </w:rPr>
        <w:tab/>
      </w:r>
      <w:r w:rsidRPr="001E601B">
        <w:rPr>
          <w:rFonts w:ascii="宋体" w:hAnsi="宋体" w:hint="eastAsia"/>
          <w:sz w:val="28"/>
          <w:szCs w:val="28"/>
        </w:rPr>
        <w:t>我们采用了点阵的方式打印字体，显示结果。</w:t>
      </w:r>
    </w:p>
    <w:p w14:paraId="5D3CBFA4" w14:textId="50F32A0E" w:rsidR="00B51ACB" w:rsidRDefault="00B51ACB" w:rsidP="00212089">
      <w:pPr>
        <w:rPr>
          <w:rFonts w:ascii="宋体" w:hAnsi="宋体"/>
          <w:sz w:val="28"/>
          <w:szCs w:val="28"/>
        </w:rPr>
      </w:pPr>
      <w:r w:rsidRPr="001E601B">
        <w:rPr>
          <w:rFonts w:ascii="宋体" w:hAnsi="宋体" w:hint="eastAsia"/>
          <w:sz w:val="28"/>
          <w:szCs w:val="28"/>
        </w:rPr>
        <w:t>代码：</w:t>
      </w:r>
    </w:p>
    <w:p w14:paraId="75CB4A74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467381">
        <w:rPr>
          <w:rFonts w:ascii="宋体" w:hAnsi="宋体"/>
          <w:sz w:val="28"/>
          <w:szCs w:val="28"/>
        </w:rPr>
        <w:t>put_lose:</w:t>
      </w:r>
    </w:p>
    <w:p w14:paraId="12F4312A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clear_all</w:t>
      </w:r>
    </w:p>
    <w:p w14:paraId="3D0ED6D3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 xml:space="preserve">mov </w:t>
      </w:r>
      <w:proofErr w:type="gramStart"/>
      <w:r w:rsidRPr="00467381">
        <w:rPr>
          <w:rFonts w:ascii="宋体" w:hAnsi="宋体"/>
          <w:sz w:val="28"/>
          <w:szCs w:val="28"/>
        </w:rPr>
        <w:t>si,mat</w:t>
      </w:r>
      <w:proofErr w:type="gramEnd"/>
      <w:r w:rsidRPr="00467381">
        <w:rPr>
          <w:rFonts w:ascii="宋体" w:hAnsi="宋体"/>
          <w:sz w:val="28"/>
          <w:szCs w:val="28"/>
        </w:rPr>
        <w:t>2</w:t>
      </w:r>
    </w:p>
    <w:p w14:paraId="7D5429D3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lastRenderedPageBreak/>
        <w:tab/>
      </w:r>
    </w:p>
    <w:p w14:paraId="20D5874E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bx,0</w:t>
      </w:r>
    </w:p>
    <w:p w14:paraId="3AB4745B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get_ed</w:t>
      </w:r>
    </w:p>
    <w:p w14:paraId="37E0A9AA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ax,0</w:t>
      </w:r>
    </w:p>
    <w:p w14:paraId="40D9BA18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write_a_word</w:t>
      </w:r>
    </w:p>
    <w:p w14:paraId="7BC514AA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</w:r>
    </w:p>
    <w:p w14:paraId="52B6B7D1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bx,18</w:t>
      </w:r>
    </w:p>
    <w:p w14:paraId="46B6A2B8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get_ed</w:t>
      </w:r>
    </w:p>
    <w:p w14:paraId="678D45DB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ax,0</w:t>
      </w:r>
    </w:p>
    <w:p w14:paraId="31BDDAAB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write_a_word</w:t>
      </w:r>
    </w:p>
    <w:p w14:paraId="5B7AB27A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</w:r>
    </w:p>
    <w:p w14:paraId="0D1DE2CB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bx,36</w:t>
      </w:r>
    </w:p>
    <w:p w14:paraId="4E922B82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get_ed</w:t>
      </w:r>
    </w:p>
    <w:p w14:paraId="589C090B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ax,0</w:t>
      </w:r>
    </w:p>
    <w:p w14:paraId="7513DDA2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write_a_word</w:t>
      </w:r>
    </w:p>
    <w:p w14:paraId="162A8C9C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</w:r>
    </w:p>
    <w:p w14:paraId="796100C7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bx,54</w:t>
      </w:r>
    </w:p>
    <w:p w14:paraId="1967D6C5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get_ed</w:t>
      </w:r>
    </w:p>
    <w:p w14:paraId="3FA6FC70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ax,0</w:t>
      </w:r>
    </w:p>
    <w:p w14:paraId="042F295C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write_a_word</w:t>
      </w:r>
    </w:p>
    <w:p w14:paraId="20526BA4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</w:r>
    </w:p>
    <w:p w14:paraId="14F8356B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bx,72</w:t>
      </w:r>
    </w:p>
    <w:p w14:paraId="1125FE40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get_ed</w:t>
      </w:r>
    </w:p>
    <w:p w14:paraId="79978F73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ax,0</w:t>
      </w:r>
    </w:p>
    <w:p w14:paraId="46672371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write_a_word</w:t>
      </w:r>
    </w:p>
    <w:p w14:paraId="7DC778D8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</w:r>
    </w:p>
    <w:p w14:paraId="6873EBA8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bx,90</w:t>
      </w:r>
    </w:p>
    <w:p w14:paraId="4224692B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get_ed</w:t>
      </w:r>
    </w:p>
    <w:p w14:paraId="09E367FF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ax,0</w:t>
      </w:r>
    </w:p>
    <w:p w14:paraId="74195F26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write_a_word</w:t>
      </w:r>
    </w:p>
    <w:p w14:paraId="0C6439E1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jmp end</w:t>
      </w:r>
    </w:p>
    <w:p w14:paraId="7C0D36FD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>put_win:</w:t>
      </w:r>
    </w:p>
    <w:p w14:paraId="22038857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clear_all</w:t>
      </w:r>
    </w:p>
    <w:p w14:paraId="7C9231F7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 xml:space="preserve">mov </w:t>
      </w:r>
      <w:proofErr w:type="gramStart"/>
      <w:r w:rsidRPr="00467381">
        <w:rPr>
          <w:rFonts w:ascii="宋体" w:hAnsi="宋体"/>
          <w:sz w:val="28"/>
          <w:szCs w:val="28"/>
        </w:rPr>
        <w:t>si,mat</w:t>
      </w:r>
      <w:proofErr w:type="gramEnd"/>
    </w:p>
    <w:p w14:paraId="0F93D20F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lastRenderedPageBreak/>
        <w:tab/>
      </w:r>
    </w:p>
    <w:p w14:paraId="34EE50B5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bx,0</w:t>
      </w:r>
    </w:p>
    <w:p w14:paraId="359AFFA1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get_ed</w:t>
      </w:r>
    </w:p>
    <w:p w14:paraId="164D8F18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ax,0</w:t>
      </w:r>
    </w:p>
    <w:p w14:paraId="387749C3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write_a_word</w:t>
      </w:r>
    </w:p>
    <w:p w14:paraId="5355809A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</w:r>
    </w:p>
    <w:p w14:paraId="123367B8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bx,18</w:t>
      </w:r>
    </w:p>
    <w:p w14:paraId="591EB42A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get_ed</w:t>
      </w:r>
    </w:p>
    <w:p w14:paraId="09F2A38D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ax,0</w:t>
      </w:r>
    </w:p>
    <w:p w14:paraId="3C79081A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write_a_word</w:t>
      </w:r>
    </w:p>
    <w:p w14:paraId="0A38A9E9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</w:r>
    </w:p>
    <w:p w14:paraId="3ADB08AA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bx,36</w:t>
      </w:r>
    </w:p>
    <w:p w14:paraId="7FE8445C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get_ed</w:t>
      </w:r>
    </w:p>
    <w:p w14:paraId="0C937F20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ax,0</w:t>
      </w:r>
    </w:p>
    <w:p w14:paraId="1180B24A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write_a_word</w:t>
      </w:r>
    </w:p>
    <w:p w14:paraId="11447530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</w:r>
    </w:p>
    <w:p w14:paraId="0A505DAD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bx,54</w:t>
      </w:r>
    </w:p>
    <w:p w14:paraId="482661E8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get_ed</w:t>
      </w:r>
    </w:p>
    <w:p w14:paraId="0386D3A2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ax,0</w:t>
      </w:r>
    </w:p>
    <w:p w14:paraId="667192DD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write_a_word</w:t>
      </w:r>
    </w:p>
    <w:p w14:paraId="2E1C1E26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</w:r>
    </w:p>
    <w:p w14:paraId="07BD66EF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bx,72</w:t>
      </w:r>
    </w:p>
    <w:p w14:paraId="08228B1C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get_ed</w:t>
      </w:r>
    </w:p>
    <w:p w14:paraId="303F7210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mov ax,0</w:t>
      </w:r>
    </w:p>
    <w:p w14:paraId="0D078ED5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  <w:t>call write_a_word</w:t>
      </w:r>
    </w:p>
    <w:p w14:paraId="75FF2BA3" w14:textId="77777777" w:rsidR="00467381" w:rsidRPr="00467381" w:rsidRDefault="00467381" w:rsidP="00467381">
      <w:pPr>
        <w:rPr>
          <w:rFonts w:ascii="宋体" w:hAnsi="宋体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ab/>
      </w:r>
    </w:p>
    <w:p w14:paraId="1BA1420A" w14:textId="5939F723" w:rsidR="00467381" w:rsidRPr="001E601B" w:rsidRDefault="00467381" w:rsidP="00467381">
      <w:pPr>
        <w:rPr>
          <w:rFonts w:ascii="宋体" w:hAnsi="宋体" w:hint="eastAsia"/>
          <w:sz w:val="28"/>
          <w:szCs w:val="28"/>
        </w:rPr>
      </w:pPr>
      <w:r w:rsidRPr="00467381">
        <w:rPr>
          <w:rFonts w:ascii="宋体" w:hAnsi="宋体"/>
          <w:sz w:val="28"/>
          <w:szCs w:val="28"/>
        </w:rPr>
        <w:t>end:</w:t>
      </w:r>
    </w:p>
    <w:p w14:paraId="25665AD3" w14:textId="62B71C67" w:rsidR="00C57858" w:rsidRDefault="00C57858" w:rsidP="00212089">
      <w:pPr>
        <w:rPr>
          <w:b/>
          <w:bCs/>
          <w:sz w:val="32"/>
          <w:szCs w:val="32"/>
        </w:rPr>
      </w:pPr>
    </w:p>
    <w:p w14:paraId="25C98DC3" w14:textId="40502C5C" w:rsidR="00C57858" w:rsidRDefault="00C57858" w:rsidP="00212089">
      <w:pPr>
        <w:rPr>
          <w:b/>
          <w:bCs/>
          <w:sz w:val="32"/>
          <w:szCs w:val="32"/>
        </w:rPr>
      </w:pPr>
    </w:p>
    <w:p w14:paraId="5EC299F0" w14:textId="54BF1AA3" w:rsidR="00C57858" w:rsidRDefault="00DA1F42" w:rsidP="0021208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</w:t>
      </w:r>
      <w:r w:rsidR="00C57858">
        <w:rPr>
          <w:rFonts w:hint="eastAsia"/>
          <w:b/>
          <w:bCs/>
          <w:sz w:val="32"/>
          <w:szCs w:val="32"/>
        </w:rPr>
        <w:t>：运用到的所学知识</w:t>
      </w:r>
    </w:p>
    <w:p w14:paraId="4F37B04F" w14:textId="1EC7B925" w:rsidR="00C57858" w:rsidRDefault="00C57858" w:rsidP="00212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我们在具体实现中，运用了颜色的定义，画线及运用画线生成矩阵，采用点阵的方式打印汉字，键盘响应，</w:t>
      </w:r>
      <w:proofErr w:type="gramStart"/>
      <w:r>
        <w:rPr>
          <w:rFonts w:hint="eastAsia"/>
          <w:b/>
          <w:bCs/>
          <w:sz w:val="32"/>
          <w:szCs w:val="32"/>
        </w:rPr>
        <w:t>栈</w:t>
      </w:r>
      <w:proofErr w:type="gramEnd"/>
      <w:r>
        <w:rPr>
          <w:rFonts w:hint="eastAsia"/>
          <w:b/>
          <w:bCs/>
          <w:sz w:val="32"/>
          <w:szCs w:val="32"/>
        </w:rPr>
        <w:t>实现寄存器的复用，</w:t>
      </w:r>
      <w:r w:rsidR="008361D5">
        <w:rPr>
          <w:rFonts w:hint="eastAsia"/>
          <w:b/>
          <w:bCs/>
          <w:sz w:val="32"/>
          <w:szCs w:val="32"/>
        </w:rPr>
        <w:t>类</w:t>
      </w:r>
      <w:r>
        <w:rPr>
          <w:rFonts w:hint="eastAsia"/>
          <w:b/>
          <w:bCs/>
          <w:sz w:val="32"/>
          <w:szCs w:val="32"/>
        </w:rPr>
        <w:t>时间中断</w:t>
      </w:r>
      <w:r w:rsidR="008361D5">
        <w:rPr>
          <w:rFonts w:hint="eastAsia"/>
          <w:b/>
          <w:bCs/>
          <w:sz w:val="32"/>
          <w:szCs w:val="32"/>
        </w:rPr>
        <w:t>等知识。</w:t>
      </w:r>
    </w:p>
    <w:p w14:paraId="6F1693FC" w14:textId="503818B1" w:rsidR="008361D5" w:rsidRDefault="008361D5" w:rsidP="00212089">
      <w:pPr>
        <w:rPr>
          <w:b/>
          <w:bCs/>
          <w:sz w:val="32"/>
          <w:szCs w:val="32"/>
        </w:rPr>
      </w:pPr>
    </w:p>
    <w:p w14:paraId="131818BE" w14:textId="34A34731" w:rsidR="008361D5" w:rsidRDefault="00DA1F42" w:rsidP="0021208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</w:t>
      </w:r>
      <w:r w:rsidR="008361D5">
        <w:rPr>
          <w:rFonts w:hint="eastAsia"/>
          <w:b/>
          <w:bCs/>
          <w:sz w:val="32"/>
          <w:szCs w:val="32"/>
        </w:rPr>
        <w:t>.</w:t>
      </w:r>
      <w:r w:rsidR="008361D5">
        <w:rPr>
          <w:rFonts w:hint="eastAsia"/>
          <w:b/>
          <w:bCs/>
          <w:sz w:val="32"/>
          <w:szCs w:val="32"/>
        </w:rPr>
        <w:t>流程图</w:t>
      </w:r>
    </w:p>
    <w:p w14:paraId="76EEFE49" w14:textId="499E2E68" w:rsidR="00CC5ECF" w:rsidRDefault="00CC5ECF" w:rsidP="00212089">
      <w:pPr>
        <w:rPr>
          <w:b/>
          <w:bCs/>
          <w:sz w:val="32"/>
          <w:szCs w:val="32"/>
        </w:rPr>
      </w:pPr>
    </w:p>
    <w:p w14:paraId="5467173C" w14:textId="77777777" w:rsidR="00CC5ECF" w:rsidRDefault="00CC5ECF" w:rsidP="00212089">
      <w:pPr>
        <w:rPr>
          <w:rFonts w:hint="eastAsia"/>
          <w:b/>
          <w:bCs/>
          <w:sz w:val="32"/>
          <w:szCs w:val="32"/>
        </w:rPr>
      </w:pPr>
    </w:p>
    <w:p w14:paraId="16A1E20F" w14:textId="0316670A" w:rsidR="008361D5" w:rsidRDefault="008361D5" w:rsidP="00212089">
      <w:pPr>
        <w:rPr>
          <w:rFonts w:hint="eastAsia"/>
          <w:b/>
          <w:bCs/>
          <w:sz w:val="32"/>
          <w:szCs w:val="32"/>
        </w:rPr>
      </w:pPr>
      <w:r w:rsidRPr="008361D5">
        <w:rPr>
          <w:b/>
          <w:bCs/>
          <w:noProof/>
          <w:sz w:val="32"/>
          <w:szCs w:val="32"/>
        </w:rPr>
        <w:drawing>
          <wp:inline distT="0" distB="0" distL="0" distR="0" wp14:anchorId="543B2BE0" wp14:editId="1266A758">
            <wp:extent cx="4867910" cy="347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91" cy="351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CFF8" w14:textId="77777777" w:rsidR="008361D5" w:rsidRDefault="008361D5" w:rsidP="009D64D2">
      <w:pPr>
        <w:rPr>
          <w:sz w:val="32"/>
          <w:szCs w:val="32"/>
        </w:rPr>
      </w:pPr>
    </w:p>
    <w:p w14:paraId="7EC3B27C" w14:textId="77777777" w:rsidR="00CC5ECF" w:rsidRDefault="00CC5ECF" w:rsidP="009D64D2">
      <w:pPr>
        <w:rPr>
          <w:rFonts w:hint="eastAsia"/>
          <w:b/>
          <w:bCs/>
          <w:sz w:val="32"/>
          <w:szCs w:val="32"/>
        </w:rPr>
      </w:pPr>
    </w:p>
    <w:p w14:paraId="2D4123F2" w14:textId="0B23FD93" w:rsidR="008361D5" w:rsidRPr="008361D5" w:rsidRDefault="00DA1F42" w:rsidP="009D64D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</w:t>
      </w:r>
      <w:r w:rsidR="008361D5" w:rsidRPr="008361D5">
        <w:rPr>
          <w:rFonts w:hint="eastAsia"/>
          <w:b/>
          <w:bCs/>
          <w:sz w:val="32"/>
          <w:szCs w:val="32"/>
        </w:rPr>
        <w:t>．心得体会</w:t>
      </w:r>
    </w:p>
    <w:p w14:paraId="015F0C65" w14:textId="1C8A2B2A" w:rsidR="008361D5" w:rsidRDefault="008361D5" w:rsidP="009D64D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785A41">
        <w:rPr>
          <w:rFonts w:hint="eastAsia"/>
          <w:sz w:val="32"/>
          <w:szCs w:val="32"/>
        </w:rPr>
        <w:t>最早学习</w:t>
      </w:r>
      <w:r w:rsidR="00785A41">
        <w:rPr>
          <w:rFonts w:hint="eastAsia"/>
          <w:sz w:val="32"/>
          <w:szCs w:val="32"/>
        </w:rPr>
        <w:t>C</w:t>
      </w:r>
      <w:r w:rsidR="00785A41">
        <w:rPr>
          <w:rFonts w:hint="eastAsia"/>
          <w:sz w:val="32"/>
          <w:szCs w:val="32"/>
        </w:rPr>
        <w:t>语言的时候，就对程序实现细节颇有好奇，这些代码实现这种操作背后是什么原理，</w:t>
      </w:r>
      <w:r>
        <w:rPr>
          <w:rFonts w:hint="eastAsia"/>
          <w:sz w:val="32"/>
          <w:szCs w:val="32"/>
        </w:rPr>
        <w:t>通过整个学期的</w:t>
      </w:r>
      <w:r w:rsidR="00785A41">
        <w:rPr>
          <w:rFonts w:hint="eastAsia"/>
          <w:sz w:val="32"/>
          <w:szCs w:val="32"/>
        </w:rPr>
        <w:t>微机</w:t>
      </w:r>
      <w:r>
        <w:rPr>
          <w:rFonts w:hint="eastAsia"/>
          <w:sz w:val="32"/>
          <w:szCs w:val="32"/>
        </w:rPr>
        <w:t>学习</w:t>
      </w:r>
      <w:r w:rsidR="00785A41">
        <w:rPr>
          <w:rFonts w:hint="eastAsia"/>
          <w:sz w:val="32"/>
          <w:szCs w:val="32"/>
        </w:rPr>
        <w:t>，帮助了我们更好的理解了编程的更底层的知识，知识不再是原先漂浮在空中的工具，更加接地气，</w:t>
      </w:r>
      <w:r w:rsidR="00636077">
        <w:rPr>
          <w:rFonts w:hint="eastAsia"/>
          <w:sz w:val="32"/>
          <w:szCs w:val="32"/>
        </w:rPr>
        <w:t>老师平时上课让我们自由发挥，也大大加强了我们的学习能力和实践能力，在</w:t>
      </w:r>
      <w:proofErr w:type="gramStart"/>
      <w:r w:rsidR="00636077">
        <w:rPr>
          <w:rFonts w:hint="eastAsia"/>
          <w:sz w:val="32"/>
          <w:szCs w:val="32"/>
        </w:rPr>
        <w:t>此次课设的</w:t>
      </w:r>
      <w:proofErr w:type="gramEnd"/>
      <w:r w:rsidR="00636077">
        <w:rPr>
          <w:rFonts w:hint="eastAsia"/>
          <w:sz w:val="32"/>
          <w:szCs w:val="32"/>
        </w:rPr>
        <w:t>进行过程中，这些能力都发挥</w:t>
      </w:r>
      <w:proofErr w:type="gramStart"/>
      <w:r w:rsidR="00636077">
        <w:rPr>
          <w:rFonts w:hint="eastAsia"/>
          <w:sz w:val="32"/>
          <w:szCs w:val="32"/>
        </w:rPr>
        <w:t>很很大</w:t>
      </w:r>
      <w:proofErr w:type="gramEnd"/>
      <w:r w:rsidR="00636077">
        <w:rPr>
          <w:rFonts w:hint="eastAsia"/>
          <w:sz w:val="32"/>
          <w:szCs w:val="32"/>
        </w:rPr>
        <w:t>的作用，每当我们遇到问题的时候，例如寄存器急缺，程序出错，循环失败等等，我们通过自己查阅资料，和不断的中断程序检测结果，找到了问题的解决方法和程序的</w:t>
      </w:r>
      <w:r w:rsidR="00636077">
        <w:rPr>
          <w:rFonts w:hint="eastAsia"/>
          <w:sz w:val="32"/>
          <w:szCs w:val="32"/>
        </w:rPr>
        <w:t>B</w:t>
      </w:r>
      <w:r w:rsidR="00636077">
        <w:rPr>
          <w:sz w:val="32"/>
          <w:szCs w:val="32"/>
        </w:rPr>
        <w:t>UG</w:t>
      </w:r>
      <w:r w:rsidR="00636077">
        <w:rPr>
          <w:rFonts w:hint="eastAsia"/>
          <w:sz w:val="32"/>
          <w:szCs w:val="32"/>
        </w:rPr>
        <w:t>所在</w:t>
      </w:r>
      <w:r w:rsidR="00467381">
        <w:rPr>
          <w:rFonts w:hint="eastAsia"/>
          <w:sz w:val="32"/>
          <w:szCs w:val="32"/>
        </w:rPr>
        <w:t>,</w:t>
      </w:r>
      <w:r w:rsidR="00467381">
        <w:rPr>
          <w:rFonts w:hint="eastAsia"/>
          <w:sz w:val="32"/>
          <w:szCs w:val="32"/>
        </w:rPr>
        <w:t>这一切都要感谢</w:t>
      </w:r>
      <w:r w:rsidR="00467381">
        <w:rPr>
          <w:rFonts w:hint="eastAsia"/>
          <w:sz w:val="32"/>
          <w:szCs w:val="32"/>
        </w:rPr>
        <w:lastRenderedPageBreak/>
        <w:t>老师的细心教导。</w:t>
      </w:r>
    </w:p>
    <w:p w14:paraId="7BA6AE84" w14:textId="4481EA00" w:rsidR="00467381" w:rsidRDefault="00467381" w:rsidP="009D64D2">
      <w:pPr>
        <w:rPr>
          <w:sz w:val="32"/>
          <w:szCs w:val="32"/>
        </w:rPr>
      </w:pPr>
    </w:p>
    <w:p w14:paraId="46FAD924" w14:textId="3E5E9AFE" w:rsidR="00467381" w:rsidRPr="00DA1F42" w:rsidRDefault="00DA1F42" w:rsidP="009D64D2">
      <w:pPr>
        <w:rPr>
          <w:rFonts w:hint="eastAsia"/>
          <w:b/>
          <w:bCs/>
          <w:sz w:val="32"/>
          <w:szCs w:val="32"/>
        </w:rPr>
      </w:pPr>
      <w:r w:rsidRPr="00DA1F42">
        <w:rPr>
          <w:rFonts w:hint="eastAsia"/>
          <w:b/>
          <w:bCs/>
          <w:sz w:val="32"/>
          <w:szCs w:val="32"/>
        </w:rPr>
        <w:t>六</w:t>
      </w:r>
      <w:r w:rsidR="00467381" w:rsidRPr="00DA1F42">
        <w:rPr>
          <w:rFonts w:hint="eastAsia"/>
          <w:b/>
          <w:bCs/>
          <w:sz w:val="32"/>
          <w:szCs w:val="32"/>
        </w:rPr>
        <w:t>.</w:t>
      </w:r>
      <w:r w:rsidR="00467381" w:rsidRPr="00DA1F42">
        <w:rPr>
          <w:rFonts w:hint="eastAsia"/>
          <w:b/>
          <w:bCs/>
          <w:sz w:val="32"/>
          <w:szCs w:val="32"/>
        </w:rPr>
        <w:t>程序代码</w:t>
      </w:r>
    </w:p>
    <w:p w14:paraId="17569B1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org 0x8400</w:t>
      </w:r>
    </w:p>
    <w:p w14:paraId="7087CE7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jmp start</w:t>
      </w:r>
    </w:p>
    <w:p w14:paraId="25098028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;</w:t>
      </w:r>
      <w:r w:rsidRPr="00DA1F42">
        <w:rPr>
          <w:rFonts w:hint="eastAsia"/>
          <w:sz w:val="32"/>
          <w:szCs w:val="32"/>
        </w:rPr>
        <w:t>以下是汉字矩阵存储</w:t>
      </w:r>
    </w:p>
    <w:p w14:paraId="788643FD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;</w:t>
      </w:r>
      <w:r w:rsidRPr="00DA1F42">
        <w:rPr>
          <w:rFonts w:hint="eastAsia"/>
          <w:sz w:val="32"/>
          <w:szCs w:val="32"/>
        </w:rPr>
        <w:t>恭喜你赢了</w:t>
      </w:r>
    </w:p>
    <w:p w14:paraId="51EB295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mat db 0, 0, 0, 0, 1, 1, 0, 0, 1, 1, 0, 0, 0, 0, 0</w:t>
      </w:r>
    </w:p>
    <w:p w14:paraId="459E905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1, 1, 0, 0, 1, 1, 0, 0, 0, 0, 0</w:t>
      </w:r>
    </w:p>
    <w:p w14:paraId="6F14B60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1, 1, 1, 1, 1, 1, 1, 1, 1, 1, 1, 0, 0</w:t>
      </w:r>
    </w:p>
    <w:p w14:paraId="0898ACA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1, 1, 1, 1, 1, 1, 1, 1, 1, 1, 1, 0, 0</w:t>
      </w:r>
    </w:p>
    <w:p w14:paraId="642512E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1, 1, 0, 0, 1, 1, 0, 0, 0, 0, 0</w:t>
      </w:r>
    </w:p>
    <w:p w14:paraId="7D523E1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1, 1, 1, 1, 1, 1, 1, 1, 1, 1, 1, 1, 1, 1, 0</w:t>
      </w:r>
    </w:p>
    <w:p w14:paraId="5725F2D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1, 1, 1, 1, 1, 1, 1, 1, 1, 1, 1, 1, 1, 1, 0</w:t>
      </w:r>
    </w:p>
    <w:p w14:paraId="65E127B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1, 0, 0, 0, 1, 1, 1, 0, 0, 0, 0</w:t>
      </w:r>
    </w:p>
    <w:p w14:paraId="09BEB2D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1, 0, 1, 1, 0, 0, 1, 1, 1, 0, 0, 0</w:t>
      </w:r>
    </w:p>
    <w:p w14:paraId="73DF9D8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1, 1, 1, 0, 0, 1, 1, 0, 0, 0, 0, 1, 1, 1, 0</w:t>
      </w:r>
    </w:p>
    <w:p w14:paraId="64AAF91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1, 0, 0, 1, 0, 1, 1, 1, 1, 0, 1, 0, 0, 0, 0</w:t>
      </w:r>
    </w:p>
    <w:p w14:paraId="0E22D84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0, 1, 1, 1, 1, 0, 1, 1, 0, 0, 0</w:t>
      </w:r>
    </w:p>
    <w:p w14:paraId="69CFC50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1, 1, 0, 1, 1, 0, 1, 1, 0, 0</w:t>
      </w:r>
    </w:p>
    <w:p w14:paraId="62C58D7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1, 1, 1, 0, 1, 1, 0, 0, 0, 0, 0</w:t>
      </w:r>
    </w:p>
    <w:p w14:paraId="4FD0900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1, 1, 0, 0, 0, 0, 0, 0, 0, 0, 0</w:t>
      </w:r>
    </w:p>
    <w:p w14:paraId="0F32442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0, 0, 0, 0, 0, 0</w:t>
      </w:r>
    </w:p>
    <w:p w14:paraId="166E077B" w14:textId="77777777" w:rsidR="00DA1F42" w:rsidRPr="00DA1F42" w:rsidRDefault="00DA1F42" w:rsidP="00DA1F42">
      <w:pPr>
        <w:rPr>
          <w:sz w:val="32"/>
          <w:szCs w:val="32"/>
        </w:rPr>
      </w:pPr>
    </w:p>
    <w:p w14:paraId="1621B5B4" w14:textId="77777777" w:rsidR="00DA1F42" w:rsidRPr="00DA1F42" w:rsidRDefault="00DA1F42" w:rsidP="00DA1F42">
      <w:pPr>
        <w:rPr>
          <w:sz w:val="32"/>
          <w:szCs w:val="32"/>
        </w:rPr>
      </w:pPr>
    </w:p>
    <w:p w14:paraId="264480D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0, 0, 0, 0, 0, 0, 0</w:t>
      </w:r>
    </w:p>
    <w:p w14:paraId="2D0EEE9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1, 1, 1, 1, 1, 1, 1, 1, 1, 1, 1, 1, 0</w:t>
      </w:r>
    </w:p>
    <w:p w14:paraId="30E45C8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0, 0, 0, 0, 0, 0, 0</w:t>
      </w:r>
    </w:p>
    <w:p w14:paraId="43BE143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1, 1, 1, 1, 1, 1, 1, 1, 0, 0, 0</w:t>
      </w:r>
    </w:p>
    <w:p w14:paraId="6E1B2B4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0, 0, 0, 0, 0, 0</w:t>
      </w:r>
    </w:p>
    <w:p w14:paraId="2358D2D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1, 1, 1, 1, 1, 1, 1, 1, 0, 0, 0</w:t>
      </w:r>
    </w:p>
    <w:p w14:paraId="219E0A1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0, 0, 0, 0, 0, 0, 1, 1, 0, 0, 0</w:t>
      </w:r>
    </w:p>
    <w:p w14:paraId="46F5780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1, 1, 1, 1, 1, 1, 1, 1, 0, 0, 0</w:t>
      </w:r>
    </w:p>
    <w:p w14:paraId="520AB1C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lastRenderedPageBreak/>
        <w:t>db 0, 0, 0, 0, 0, 1, 1, 0, 0, 1, 1, 0, 0, 0, 0, 0</w:t>
      </w:r>
    </w:p>
    <w:p w14:paraId="7F532E8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1, 1, 1, 1, 1, 1, 1, 1, 1, 1, 1, 1, 0</w:t>
      </w:r>
    </w:p>
    <w:p w14:paraId="352DE2D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1, 1, 1, 1, 1, 1, 1, 1, 1, 1, 1, 1, 0</w:t>
      </w:r>
    </w:p>
    <w:p w14:paraId="3C632EB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0, 0, 0, 0, 0, 0</w:t>
      </w:r>
    </w:p>
    <w:p w14:paraId="4402E9B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1, 1, 1, 1, 1, 1, 1, 1, 0, 0, 0</w:t>
      </w:r>
    </w:p>
    <w:p w14:paraId="3ECCA17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0, 0, 0, 0, 0, 0, 1, 1, 0, 0, 0</w:t>
      </w:r>
    </w:p>
    <w:p w14:paraId="4B5A39F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1, 1, 1, 1, 1, 1, 1, 1, 0, 0, 0</w:t>
      </w:r>
    </w:p>
    <w:p w14:paraId="5F6F021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0, 0, 0, 0, 0, 0</w:t>
      </w:r>
    </w:p>
    <w:p w14:paraId="40AEFC46" w14:textId="77777777" w:rsidR="00DA1F42" w:rsidRPr="00DA1F42" w:rsidRDefault="00DA1F42" w:rsidP="00DA1F42">
      <w:pPr>
        <w:rPr>
          <w:sz w:val="32"/>
          <w:szCs w:val="32"/>
        </w:rPr>
      </w:pPr>
    </w:p>
    <w:p w14:paraId="1410E8D1" w14:textId="77777777" w:rsidR="00DA1F42" w:rsidRPr="00DA1F42" w:rsidRDefault="00DA1F42" w:rsidP="00DA1F42">
      <w:pPr>
        <w:rPr>
          <w:sz w:val="32"/>
          <w:szCs w:val="32"/>
        </w:rPr>
      </w:pPr>
    </w:p>
    <w:p w14:paraId="67C0562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0, 0, 1, 1, 0, 0, 0, 0, 0, 0, 0</w:t>
      </w:r>
    </w:p>
    <w:p w14:paraId="58B68AF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0, 0, 1, 1, 0, 0, 0, 0, 0, 0, 0</w:t>
      </w:r>
    </w:p>
    <w:p w14:paraId="6DFDC2F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0, 0, 1, 1, 1, 1, 1, 1, 1, 1, 0</w:t>
      </w:r>
    </w:p>
    <w:p w14:paraId="3B2CDE5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1, 1, 1, 1, 1, 1, 1, 1, 1, 0</w:t>
      </w:r>
    </w:p>
    <w:p w14:paraId="435A5F0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1, 1, 1, 0, 0, 0, 0, 0, 1, 1, 0</w:t>
      </w:r>
    </w:p>
    <w:p w14:paraId="7CFCB54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1, 0, 1, 1, 0, 0, 0, 0, 0, 1, 1, 0, 0</w:t>
      </w:r>
    </w:p>
    <w:p w14:paraId="05C3834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1, 1, 1, 0, 0, 0, 0, 0, 1, 1, 0, 0, 0, 0, 0</w:t>
      </w:r>
    </w:p>
    <w:p w14:paraId="388FA82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0, 1, 1, 0, 0, 0, 0, 0, 1, 1, 0, 0, 0, 0, 0</w:t>
      </w:r>
    </w:p>
    <w:p w14:paraId="7A3217C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1, 1, 0, 1, 1, 0, 1, 0, 0, 0</w:t>
      </w:r>
    </w:p>
    <w:p w14:paraId="6EC7686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1, 1, 0, 1, 1, 0, 1, 1, 0, 0</w:t>
      </w:r>
    </w:p>
    <w:p w14:paraId="72FC8D3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1, 1, 0, 0, 1, 1, 0, 0, 1, 0, 0</w:t>
      </w:r>
    </w:p>
    <w:p w14:paraId="5DC3069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1, 1, 0, 0, 1, 1, 0, 0, 1, 1, 0</w:t>
      </w:r>
    </w:p>
    <w:p w14:paraId="1DE0E04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1, 0, 0, 0, 1, 1, 0, 0, 1, 1, 0</w:t>
      </w:r>
    </w:p>
    <w:p w14:paraId="5709666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0, 1, 1, 1, 1, 0, 0, 0, 0, 0</w:t>
      </w:r>
    </w:p>
    <w:p w14:paraId="1EA9558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0, 0, 1, 1, 0, 0, 0, 0, 0, 0</w:t>
      </w:r>
    </w:p>
    <w:p w14:paraId="61420D8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0, 0, 0, 0, 0, 0</w:t>
      </w:r>
    </w:p>
    <w:p w14:paraId="3E0DE1D0" w14:textId="77777777" w:rsidR="00DA1F42" w:rsidRPr="00DA1F42" w:rsidRDefault="00DA1F42" w:rsidP="00DA1F42">
      <w:pPr>
        <w:rPr>
          <w:sz w:val="32"/>
          <w:szCs w:val="32"/>
        </w:rPr>
      </w:pPr>
    </w:p>
    <w:p w14:paraId="359CC66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1, 1, 0, 0, 0, 0, 0, 0, 0, 0</w:t>
      </w:r>
    </w:p>
    <w:p w14:paraId="5A73143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1, 1, 1, 1, 1, 1, 1, 1, 1, 1, 1, 1, 1, 0, 0</w:t>
      </w:r>
    </w:p>
    <w:p w14:paraId="0BDC26F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0, 0, 0, 0, 0, 0, 0, 0, 0, 0</w:t>
      </w:r>
    </w:p>
    <w:p w14:paraId="17CF1A5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1, 1, 1, 1, 1, 1, 1, 1, 1, 0, 0, 0</w:t>
      </w:r>
    </w:p>
    <w:p w14:paraId="7F330C5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0, 0, 0, 0, 0, 0</w:t>
      </w:r>
    </w:p>
    <w:p w14:paraId="646D6C6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1, 1, 1, 1, 1, 1, 1, 1, 1, 0, 0, 0</w:t>
      </w:r>
    </w:p>
    <w:p w14:paraId="54E47C9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lastRenderedPageBreak/>
        <w:t>db 0, 0, 1, 1, 0, 0, 0, 0, 0, 0, 0, 1, 1, 0, 0, 0</w:t>
      </w:r>
    </w:p>
    <w:p w14:paraId="5C8B95A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1, 1, 1, 1, 1, 1, 1, 1, 1, 0, 0, 0</w:t>
      </w:r>
    </w:p>
    <w:p w14:paraId="71F8EC6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1, 0, 1, 1, 1, 1, 0, 1, 1, 1, 1, 0, 0</w:t>
      </w:r>
    </w:p>
    <w:p w14:paraId="75910E5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0, 1, 0, 1, 0, 0, 1, 0, 1, 0, 1, 1, 0, 0</w:t>
      </w:r>
    </w:p>
    <w:p w14:paraId="58E110C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1, 0, 1, 0, 1, 1, 0, 1, 1, 1, 1, 0, 0</w:t>
      </w:r>
    </w:p>
    <w:p w14:paraId="4D4D7A0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0, 1, 0, 1, 0, 1, 1, 0, 1, 0, 1, 1, 0, 0</w:t>
      </w:r>
    </w:p>
    <w:p w14:paraId="304F79A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1, 0, 0, 0, 1, 0, 0, 1, 0, 1, 1, 0, 0</w:t>
      </w:r>
    </w:p>
    <w:p w14:paraId="73FA88A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0, 1, 0, 0, 1, 0, 1, 0, 1, 0, 1, 1, 0, 0</w:t>
      </w:r>
    </w:p>
    <w:p w14:paraId="6D58729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0, 0, 1, 0, 1, 0, 0, 0, 1, 0, 0, 0, 1, 1, 0</w:t>
      </w:r>
    </w:p>
    <w:p w14:paraId="7530C61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0, 0, 0, 0, 0, 0</w:t>
      </w:r>
    </w:p>
    <w:p w14:paraId="6B2D872C" w14:textId="77777777" w:rsidR="00DA1F42" w:rsidRPr="00DA1F42" w:rsidRDefault="00DA1F42" w:rsidP="00DA1F42">
      <w:pPr>
        <w:rPr>
          <w:sz w:val="32"/>
          <w:szCs w:val="32"/>
        </w:rPr>
      </w:pPr>
    </w:p>
    <w:p w14:paraId="4CA7A33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0, 0, 0, 0, 0, 0</w:t>
      </w:r>
    </w:p>
    <w:p w14:paraId="562C3A2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1, 1, 1, 1, 1, 1, 1, 1, 1, 1, 1, 0, 0</w:t>
      </w:r>
    </w:p>
    <w:p w14:paraId="79C0FD6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1, 1, 1, 1, 1, 1, 1, 1, 1, 1, 1, 0, 0</w:t>
      </w:r>
    </w:p>
    <w:p w14:paraId="7BC7556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1, 1, 0, 0, 0, 0</w:t>
      </w:r>
    </w:p>
    <w:p w14:paraId="2925292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1, 1, 0, 0, 0, 0, 0</w:t>
      </w:r>
    </w:p>
    <w:p w14:paraId="11A8FFC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1, 0, 0, 0, 0, 0, 0</w:t>
      </w:r>
    </w:p>
    <w:p w14:paraId="1B68849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0, 0, 0, 0, 0, 0, 0</w:t>
      </w:r>
    </w:p>
    <w:p w14:paraId="13B3DA9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0, 0, 0, 0, 0, 0, 0</w:t>
      </w:r>
    </w:p>
    <w:p w14:paraId="75D5BA1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0, 0, 0, 0, 0, 0, 0</w:t>
      </w:r>
    </w:p>
    <w:p w14:paraId="2351833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0, 0, 0, 0, 0, 0, 0</w:t>
      </w:r>
    </w:p>
    <w:p w14:paraId="0922992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0, 0, 0, 0, 0, 0, 0</w:t>
      </w:r>
    </w:p>
    <w:p w14:paraId="0F599F3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0, 0, 0, 0, 0, 0, 0</w:t>
      </w:r>
    </w:p>
    <w:p w14:paraId="7C3EEAF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0, 0, 0, 0, 0, 0, 0</w:t>
      </w:r>
    </w:p>
    <w:p w14:paraId="14C8A64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1, 1, 1, 1, 0, 0, 0, 0, 0, 0, 0</w:t>
      </w:r>
    </w:p>
    <w:p w14:paraId="709EB8C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1, 1, 1, 0, 0, 0, 0, 0, 0, 0, 0</w:t>
      </w:r>
    </w:p>
    <w:p w14:paraId="142431E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0, 0, 0, 0, 0, 0</w:t>
      </w:r>
    </w:p>
    <w:p w14:paraId="4B9AD244" w14:textId="77777777" w:rsidR="00DA1F42" w:rsidRPr="00DA1F42" w:rsidRDefault="00DA1F42" w:rsidP="00DA1F42">
      <w:pPr>
        <w:rPr>
          <w:sz w:val="32"/>
          <w:szCs w:val="32"/>
        </w:rPr>
      </w:pPr>
    </w:p>
    <w:p w14:paraId="0D815DC3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;</w:t>
      </w:r>
      <w:r w:rsidRPr="00DA1F42">
        <w:rPr>
          <w:rFonts w:hint="eastAsia"/>
          <w:sz w:val="32"/>
          <w:szCs w:val="32"/>
        </w:rPr>
        <w:t>很遗憾你输了</w:t>
      </w:r>
    </w:p>
    <w:p w14:paraId="36F6BA4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mat2 db 0, 0, 0, 0, 1, 0, 0, 0, 0, 0, 0, 0, 0, 0, 0, 0</w:t>
      </w:r>
    </w:p>
    <w:p w14:paraId="32546D9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0, 1, 1, 1, 1, 1, 1, 1, 1, 0, 0</w:t>
      </w:r>
    </w:p>
    <w:p w14:paraId="6BFC034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1, 1, 1, 1, 1, 1, 1, 1, 0, 0</w:t>
      </w:r>
    </w:p>
    <w:p w14:paraId="3E15BB9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0, 0, 0, 1, 1, 0, 0, 0, 0, 1, 1, 0, 0</w:t>
      </w:r>
    </w:p>
    <w:p w14:paraId="62C9735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lastRenderedPageBreak/>
        <w:t>db 1, 1, 0, 0, 0, 0, 1, 1, 1, 1, 1, 1, 1, 1, 0, 0</w:t>
      </w:r>
    </w:p>
    <w:p w14:paraId="655A4C8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0, 1, 1, 0, 0, 0, 0, 1, 1, 0, 0</w:t>
      </w:r>
    </w:p>
    <w:p w14:paraId="5437EB2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1, 0, 1, 1, 1, 1, 1, 1, 1, 1, 0, 0</w:t>
      </w:r>
    </w:p>
    <w:p w14:paraId="0044416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1, 0, 0, 1, 1, 1, 1, 1, 1, 1, 1, 0, 0</w:t>
      </w:r>
    </w:p>
    <w:p w14:paraId="558D11C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1, 1, 1, 0, 0, 1, 1, 0, 1, 1, 0, 0, 0, 0, 0</w:t>
      </w:r>
    </w:p>
    <w:p w14:paraId="1FEF326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0, 1, 1, 0, 0, 1, 1, 0, 1, 1, 0, 1, 1, 0, 0</w:t>
      </w:r>
    </w:p>
    <w:p w14:paraId="366E0D2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1, 1, 0, 0, 1, 1, 1, 0, 0, 0</w:t>
      </w:r>
    </w:p>
    <w:p w14:paraId="36FBB30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1, 1, 0, 0, 1, 1, 0, 0, 0, 0</w:t>
      </w:r>
    </w:p>
    <w:p w14:paraId="710F611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1, 1, 1, 1, 0, 1, 1, 0, 0, 0</w:t>
      </w:r>
    </w:p>
    <w:p w14:paraId="760D8C5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1, 1, 1, 1, 0, 0, 1, 1, 1, 0</w:t>
      </w:r>
    </w:p>
    <w:p w14:paraId="00CEF5A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1, 1, 0, 0, 0, 0, 0, 1, 0, 0</w:t>
      </w:r>
    </w:p>
    <w:p w14:paraId="1EB2B2C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0, 0, 0, 0, 0, 0</w:t>
      </w:r>
    </w:p>
    <w:p w14:paraId="48805A99" w14:textId="77777777" w:rsidR="00DA1F42" w:rsidRPr="00DA1F42" w:rsidRDefault="00DA1F42" w:rsidP="00DA1F42">
      <w:pPr>
        <w:rPr>
          <w:sz w:val="32"/>
          <w:szCs w:val="32"/>
        </w:rPr>
      </w:pPr>
    </w:p>
    <w:p w14:paraId="7F2085A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1, 1, 0, 0, 0, 0, 0</w:t>
      </w:r>
    </w:p>
    <w:p w14:paraId="1DB4F0C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0, 0, 0, 1, 1, 1, 1, 1, 1, 1, 1, 0, 0</w:t>
      </w:r>
    </w:p>
    <w:p w14:paraId="4186AFB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1, 1, 0, 1, 1, 0, 1, 1, 0, 0</w:t>
      </w:r>
    </w:p>
    <w:p w14:paraId="671068C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0, 0, 1, 1, 1, 1, 1, 1, 1, 1, 0, 0</w:t>
      </w:r>
    </w:p>
    <w:p w14:paraId="7B9198C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1, 1, 0, 0, 0, 0, 0</w:t>
      </w:r>
    </w:p>
    <w:p w14:paraId="1B9FD4E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1, 1, 1, 1, 1, 1, 1, 1, 1, 1, 0</w:t>
      </w:r>
    </w:p>
    <w:p w14:paraId="5DB67E7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1, 1, 1, 0, 1, 1, 1, 1, 1, 1, 1, 1, 1, 1, 0</w:t>
      </w:r>
    </w:p>
    <w:p w14:paraId="3D1FC84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1, 1, 1, 0, 0, 1, 1, 0, 0, 0, 0, 1, 1, 0, 0</w:t>
      </w:r>
    </w:p>
    <w:p w14:paraId="0752DBC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1, 1, 0, 1, 1, 0, 1, 1, 0, 0</w:t>
      </w:r>
    </w:p>
    <w:p w14:paraId="10C5490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1, 1, 0, 1, 1, 0, 1, 1, 0, 0</w:t>
      </w:r>
    </w:p>
    <w:p w14:paraId="7B8FDAD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1, 0, 1, 1, 0, 1, 0, 0, 0, 0</w:t>
      </w:r>
    </w:p>
    <w:p w14:paraId="58CC9FD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0, 1, 1, 0, 0, 1, 1, 0, 0, 0</w:t>
      </w:r>
    </w:p>
    <w:p w14:paraId="3D1CB44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1, 0, 1, 1, 0, 0, 0, 0, 1, 1, 0, 0</w:t>
      </w:r>
    </w:p>
    <w:p w14:paraId="113CD1F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0, 1, 1, 1, 1, 1, 1, 1, 1, 1, 1, 1, 0</w:t>
      </w:r>
    </w:p>
    <w:p w14:paraId="6550108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1, 0, 0, 0, 1, 1, 1, 1, 1, 1, 1, 1, 1, 1, 0</w:t>
      </w:r>
    </w:p>
    <w:p w14:paraId="4B97DBE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0, 0, 0, 0, 0, 0</w:t>
      </w:r>
    </w:p>
    <w:p w14:paraId="1BDCB963" w14:textId="77777777" w:rsidR="00DA1F42" w:rsidRPr="00DA1F42" w:rsidRDefault="00DA1F42" w:rsidP="00DA1F42">
      <w:pPr>
        <w:rPr>
          <w:sz w:val="32"/>
          <w:szCs w:val="32"/>
        </w:rPr>
      </w:pPr>
    </w:p>
    <w:p w14:paraId="7DC0DDD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0, 0, 0, 0, 1, 1, 0, 0, 0, 0</w:t>
      </w:r>
    </w:p>
    <w:p w14:paraId="6B0B308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0, 0, 0, 0, 1, 1, 0, 1, 1, 0</w:t>
      </w:r>
    </w:p>
    <w:p w14:paraId="2751D0D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1, 1, 1, 1, 1, 1, 1, 1, 1, 1, 0</w:t>
      </w:r>
    </w:p>
    <w:p w14:paraId="08C660B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lastRenderedPageBreak/>
        <w:t>db 0, 0, 1, 1, 0, 1, 1, 1, 1, 1, 1, 1, 1, 1, 1, 0</w:t>
      </w:r>
    </w:p>
    <w:p w14:paraId="3D79095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0, 1, 1, 1, 1, 1, 0, 0, 0, 1, 1, 0, 0, 0, 0</w:t>
      </w:r>
    </w:p>
    <w:p w14:paraId="67677B8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0, 1, 1, 1, 1, 1, 1, 1, 1, 1, 1, 0, 1, 0, 0</w:t>
      </w:r>
    </w:p>
    <w:p w14:paraId="07FA199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0, 1, 1, 0, 1, 1, 0, 0, 0, 1, 1, 1, 1, 0, 0</w:t>
      </w:r>
    </w:p>
    <w:p w14:paraId="20B3CCB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0, 1, 1, 0, 1, 1, 1, 1, 1, 0, 1, 1, 0, 1, 0</w:t>
      </w:r>
    </w:p>
    <w:p w14:paraId="2CC201D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1, 0, 1, 0, 1, 1, 1, 1, 1, 1, 0</w:t>
      </w:r>
    </w:p>
    <w:p w14:paraId="29CD822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1, 1, 0, 1, 1, 1, 1, 0, 0, 1, 1, 0</w:t>
      </w:r>
    </w:p>
    <w:p w14:paraId="4C05EA7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0, 0, 0, 0, 0, 0, 0, 0, 0, 0</w:t>
      </w:r>
    </w:p>
    <w:p w14:paraId="1A0136E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1, 0, 1, 1, 1, 1, 0, 1, 1, 0, 0</w:t>
      </w:r>
    </w:p>
    <w:p w14:paraId="3BA3AA3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1, 0, 1, 1, 0, 0, 0, 0, 1, 1, 0</w:t>
      </w:r>
    </w:p>
    <w:p w14:paraId="10C69EB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1, 1, 0, 1, 1, 1, 1, 1, 1, 0, 1, 0</w:t>
      </w:r>
    </w:p>
    <w:p w14:paraId="2EC44B1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0, 0, 1, 1, 1, 1, 1, 0, 0, 0</w:t>
      </w:r>
    </w:p>
    <w:p w14:paraId="3B81A56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0, 0, 0, 0, 0, 0</w:t>
      </w:r>
    </w:p>
    <w:p w14:paraId="77B3E192" w14:textId="77777777" w:rsidR="00DA1F42" w:rsidRPr="00DA1F42" w:rsidRDefault="00DA1F42" w:rsidP="00DA1F42">
      <w:pPr>
        <w:rPr>
          <w:sz w:val="32"/>
          <w:szCs w:val="32"/>
        </w:rPr>
      </w:pPr>
    </w:p>
    <w:p w14:paraId="4AE186D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0, 0, 1, 1, 0, 0, 0, 0, 0, 0, 0</w:t>
      </w:r>
    </w:p>
    <w:p w14:paraId="48FFAA9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0, 0, 1, 1, 0, 0, 0, 0, 0, 0, 0</w:t>
      </w:r>
    </w:p>
    <w:p w14:paraId="1341638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0, 0, 1, 1, 1, 1, 1, 1, 1, 1, 0</w:t>
      </w:r>
    </w:p>
    <w:p w14:paraId="4E946D7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1, 1, 1, 1, 1, 1, 1, 1, 1, 0</w:t>
      </w:r>
    </w:p>
    <w:p w14:paraId="2F37466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1, 1, 1, 0, 0, 0, 0, 0, 1, 1, 0</w:t>
      </w:r>
    </w:p>
    <w:p w14:paraId="769448F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1, 0, 1, 1, 0, 0, 0, 0, 0, 1, 1, 0, 0</w:t>
      </w:r>
    </w:p>
    <w:p w14:paraId="31BFEF0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1, 1, 1, 0, 0, 0, 0, 0, 1, 1, 0, 0, 0, 0, 0</w:t>
      </w:r>
    </w:p>
    <w:p w14:paraId="2B414AC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0, 1, 1, 0, 0, 0, 0, 0, 1, 1, 0, 0, 0, 0, 0</w:t>
      </w:r>
    </w:p>
    <w:p w14:paraId="02DEF52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1, 1, 0, 1, 1, 0, 1, 0, 0, 0</w:t>
      </w:r>
    </w:p>
    <w:p w14:paraId="3E6FEE3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1, 1, 0, 1, 1, 0, 1, 1, 0, 0</w:t>
      </w:r>
    </w:p>
    <w:p w14:paraId="6711FF3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1, 1, 0, 0, 1, 1, 0, 0, 1, 0, 0</w:t>
      </w:r>
    </w:p>
    <w:p w14:paraId="3879701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1, 1, 0, 0, 1, 1, 0, 0, 1, 1, 0</w:t>
      </w:r>
    </w:p>
    <w:p w14:paraId="25CD432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1, 0, 0, 0, 1, 1, 0, 0, 1, 1, 0</w:t>
      </w:r>
    </w:p>
    <w:p w14:paraId="4E94DB4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0, 1, 1, 1, 1, 0, 0, 0, 0, 0</w:t>
      </w:r>
    </w:p>
    <w:p w14:paraId="3FACCC3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0, 0, 1, 1, 0, 0, 0, 0, 0, 0</w:t>
      </w:r>
    </w:p>
    <w:p w14:paraId="632263B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0, 0, 0, 0, 0, 0</w:t>
      </w:r>
    </w:p>
    <w:p w14:paraId="39595819" w14:textId="77777777" w:rsidR="00DA1F42" w:rsidRPr="00DA1F42" w:rsidRDefault="00DA1F42" w:rsidP="00DA1F42">
      <w:pPr>
        <w:rPr>
          <w:sz w:val="32"/>
          <w:szCs w:val="32"/>
        </w:rPr>
      </w:pPr>
    </w:p>
    <w:p w14:paraId="33959C6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0, 0, 1, 1, 0, 0, 0, 0, 0, 0</w:t>
      </w:r>
    </w:p>
    <w:p w14:paraId="0D9D4B9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1, 1, 0, 0, 0, 0, 1, 1, 1, 0, 0, 0, 0, 0</w:t>
      </w:r>
    </w:p>
    <w:p w14:paraId="666ADB7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lastRenderedPageBreak/>
        <w:t>db 1, 1, 1, 1, 1, 0, 0, 1, 1, 0, 1, 1, 0, 0, 0, 0</w:t>
      </w:r>
    </w:p>
    <w:p w14:paraId="2C715F3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1, 1, 1, 1, 0, 1, 1, 0, 0, 0, 1, 1, 0, 0, 0</w:t>
      </w:r>
    </w:p>
    <w:p w14:paraId="145F4AD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0, 0, 1, 1, 0, 1, 1, 1, 0, 1, 1, 1, 0</w:t>
      </w:r>
    </w:p>
    <w:p w14:paraId="26C66C2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0, 0, 1, 0, 0, 0, 0, 0, 0, 0, 0, 0, 0</w:t>
      </w:r>
    </w:p>
    <w:p w14:paraId="2530C6E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1, 0, 1, 0, 0, 1, 1, 1, 1, 0, 0, 0, 1, 1, 0</w:t>
      </w:r>
    </w:p>
    <w:p w14:paraId="5B4C3E0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1, 1, 1, 1, 0, 1, 0, 1, 1, 0, 1, 0, 1, 1, 0</w:t>
      </w:r>
    </w:p>
    <w:p w14:paraId="16F35FE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1, 1, 1, 1, 0, 1, 1, 1, 1, 0, 1, 0, 1, 1, 0</w:t>
      </w:r>
    </w:p>
    <w:p w14:paraId="11B36CA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0, 0, 1, 0, 1, 1, 0, 1, 0, 1, 1, 0</w:t>
      </w:r>
    </w:p>
    <w:p w14:paraId="2B5BF19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1, 0, 1, 0, 1, 1, 0, 1, 0, 1, 1, 0</w:t>
      </w:r>
    </w:p>
    <w:p w14:paraId="014F630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1, 1, 1, 1, 0, 1, 1, 1, 1, 0, 1, 0, 1, 1, 0</w:t>
      </w:r>
    </w:p>
    <w:p w14:paraId="5D95E59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1, 1, 1, 1, 0, 0, 1, 0, 1, 1, 0, 1, 0, 1, 1, 0</w:t>
      </w:r>
    </w:p>
    <w:p w14:paraId="5A95D5F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0, 0, 1, 0, 1, 1, 0, 0, 0, 1, 1, 0</w:t>
      </w:r>
    </w:p>
    <w:p w14:paraId="413DDFD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1, 0, 0, 1, 0, 1, 1, 0, 0, 1, 1, 0, 0</w:t>
      </w:r>
    </w:p>
    <w:p w14:paraId="7DC1DC2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0, 0, 0, 0, 0, 0</w:t>
      </w:r>
    </w:p>
    <w:p w14:paraId="1128A1B6" w14:textId="77777777" w:rsidR="00DA1F42" w:rsidRPr="00DA1F42" w:rsidRDefault="00DA1F42" w:rsidP="00DA1F42">
      <w:pPr>
        <w:rPr>
          <w:sz w:val="32"/>
          <w:szCs w:val="32"/>
        </w:rPr>
      </w:pPr>
    </w:p>
    <w:p w14:paraId="5ED0843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0, 0, 0, 0, 0, 0</w:t>
      </w:r>
    </w:p>
    <w:p w14:paraId="006D9F5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1, 1, 1, 1, 1, 1, 1, 1, 1, 1, 1, 0, 0</w:t>
      </w:r>
    </w:p>
    <w:p w14:paraId="08872A5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1, 1, 1, 1, 1, 1, 1, 1, 1, 1, 1, 1, 1, 0, 0</w:t>
      </w:r>
    </w:p>
    <w:p w14:paraId="446F517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1, 1, 0, 0, 0, 0</w:t>
      </w:r>
    </w:p>
    <w:p w14:paraId="7D95717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1, 1, 0, 0, 0, 0, 0</w:t>
      </w:r>
    </w:p>
    <w:p w14:paraId="692E2CE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1, 0, 0, 0, 0, 0, 0</w:t>
      </w:r>
    </w:p>
    <w:p w14:paraId="2B7CA75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0, 0, 0, 0, 0, 0, 0</w:t>
      </w:r>
    </w:p>
    <w:p w14:paraId="682D0BF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0, 0, 0, 0, 0, 0, 0</w:t>
      </w:r>
    </w:p>
    <w:p w14:paraId="2330447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0, 0, 0, 0, 0, 0, 0</w:t>
      </w:r>
    </w:p>
    <w:p w14:paraId="0DBF653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0, 0, 0, 0, 0, 0, 0</w:t>
      </w:r>
    </w:p>
    <w:p w14:paraId="029BD77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0, 0, 0, 0, 0, 0, 0</w:t>
      </w:r>
    </w:p>
    <w:p w14:paraId="2FA59ED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0, 0, 0, 0, 0, 0, 0</w:t>
      </w:r>
    </w:p>
    <w:p w14:paraId="7FCB50D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1, 1, 0, 0, 0, 0, 0, 0, 0</w:t>
      </w:r>
    </w:p>
    <w:p w14:paraId="35E8EB1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1, 1, 1, 1, 0, 0, 0, 0, 0, 0, 0</w:t>
      </w:r>
    </w:p>
    <w:p w14:paraId="438FF15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1, 1, 1, 0, 0, 0, 0, 0, 0, 0, 0</w:t>
      </w:r>
    </w:p>
    <w:p w14:paraId="0429F5C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db 0, 0, 0, 0, 0, 0, 0, 0, 0, 0, 0, 0, 0, 0, 0, 0</w:t>
      </w:r>
    </w:p>
    <w:p w14:paraId="58C70ACB" w14:textId="77777777" w:rsidR="00DA1F42" w:rsidRPr="00DA1F42" w:rsidRDefault="00DA1F42" w:rsidP="00DA1F42">
      <w:pPr>
        <w:rPr>
          <w:sz w:val="32"/>
          <w:szCs w:val="32"/>
        </w:rPr>
      </w:pPr>
    </w:p>
    <w:p w14:paraId="66F5E15D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color db 120,200,0;</w:t>
      </w:r>
      <w:r w:rsidRPr="00DA1F42">
        <w:rPr>
          <w:rFonts w:hint="eastAsia"/>
          <w:sz w:val="32"/>
          <w:szCs w:val="32"/>
        </w:rPr>
        <w:t>车的颜色</w:t>
      </w:r>
    </w:p>
    <w:p w14:paraId="01D3A1E7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lastRenderedPageBreak/>
        <w:t>position dw 128;</w:t>
      </w:r>
      <w:r w:rsidRPr="00DA1F42">
        <w:rPr>
          <w:rFonts w:hint="eastAsia"/>
          <w:sz w:val="32"/>
          <w:szCs w:val="32"/>
        </w:rPr>
        <w:t>初始化车的左上角的坐标</w:t>
      </w:r>
    </w:p>
    <w:p w14:paraId="2EF6CAB9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car_width dw 64;</w:t>
      </w:r>
      <w:r w:rsidRPr="00DA1F42">
        <w:rPr>
          <w:rFonts w:hint="eastAsia"/>
          <w:sz w:val="32"/>
          <w:szCs w:val="32"/>
        </w:rPr>
        <w:t>车的宽度</w:t>
      </w:r>
    </w:p>
    <w:p w14:paraId="4CCBF0B4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car_height dw 25;</w:t>
      </w:r>
      <w:r w:rsidRPr="00DA1F42">
        <w:rPr>
          <w:rFonts w:hint="eastAsia"/>
          <w:sz w:val="32"/>
          <w:szCs w:val="32"/>
        </w:rPr>
        <w:t>车的高度</w:t>
      </w:r>
    </w:p>
    <w:p w14:paraId="46DDFD8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base dw 55744</w:t>
      </w:r>
    </w:p>
    <w:p w14:paraId="4D5449E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da db 1,40,0,0</w:t>
      </w:r>
    </w:p>
    <w:p w14:paraId="35A53582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map_lenth dw 16;</w:t>
      </w:r>
      <w:r w:rsidRPr="00DA1F42">
        <w:rPr>
          <w:rFonts w:hint="eastAsia"/>
          <w:sz w:val="32"/>
          <w:szCs w:val="32"/>
        </w:rPr>
        <w:t>地图长度</w:t>
      </w:r>
    </w:p>
    <w:p w14:paraId="1E029458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now_level dw 0;</w:t>
      </w:r>
      <w:r w:rsidRPr="00DA1F42">
        <w:rPr>
          <w:rFonts w:hint="eastAsia"/>
          <w:sz w:val="32"/>
          <w:szCs w:val="32"/>
        </w:rPr>
        <w:t>当前是第几层</w:t>
      </w:r>
    </w:p>
    <w:p w14:paraId="6401BED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map_a dw 0,1,0,0,0,0,1,0,0,0,0,0,0,0,0,0,0,1,0,0,0,0,0,0,1,0,0,0,0,0,0,0,1,0,0,1,0,0,0,0,0,0,0,1,0,0,0,0,0,0,0,0,0,1,0,0,0,0,0,0,1,0,0,0,0,0,1,0,0,0,0,0,0,0,0,0,0,0,0,1,0,1,0,1</w:t>
      </w:r>
    </w:p>
    <w:p w14:paraId="320269BD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;</w:t>
      </w:r>
      <w:r w:rsidRPr="00DA1F42">
        <w:rPr>
          <w:rFonts w:hint="eastAsia"/>
          <w:sz w:val="32"/>
          <w:szCs w:val="32"/>
        </w:rPr>
        <w:t>地图数据</w:t>
      </w:r>
    </w:p>
    <w:p w14:paraId="219F3D45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iter dw 0;</w:t>
      </w:r>
      <w:r w:rsidRPr="00DA1F42">
        <w:rPr>
          <w:rFonts w:hint="eastAsia"/>
          <w:sz w:val="32"/>
          <w:szCs w:val="32"/>
        </w:rPr>
        <w:t>地图指针</w:t>
      </w:r>
    </w:p>
    <w:p w14:paraId="74FE501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x_place dw 0</w:t>
      </w:r>
    </w:p>
    <w:p w14:paraId="5B535BE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y_place dw 0</w:t>
      </w:r>
    </w:p>
    <w:p w14:paraId="27F93C6E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lose dw 0;</w:t>
      </w:r>
      <w:r w:rsidRPr="00DA1F42">
        <w:rPr>
          <w:rFonts w:hint="eastAsia"/>
          <w:sz w:val="32"/>
          <w:szCs w:val="32"/>
        </w:rPr>
        <w:t>是否输了</w:t>
      </w:r>
    </w:p>
    <w:p w14:paraId="1F901271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if_change_map dw 1;</w:t>
      </w:r>
      <w:r w:rsidRPr="00DA1F42">
        <w:rPr>
          <w:rFonts w:hint="eastAsia"/>
          <w:sz w:val="32"/>
          <w:szCs w:val="32"/>
        </w:rPr>
        <w:t>标志是否要下移地图</w:t>
      </w:r>
    </w:p>
    <w:p w14:paraId="752041A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wa dw 0</w:t>
      </w:r>
    </w:p>
    <w:p w14:paraId="7183A43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wb dw 0</w:t>
      </w:r>
    </w:p>
    <w:p w14:paraId="6240D30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wc dw 0</w:t>
      </w:r>
    </w:p>
    <w:p w14:paraId="6BECEB7D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;</w:t>
      </w:r>
      <w:r w:rsidRPr="00DA1F42">
        <w:rPr>
          <w:rFonts w:hint="eastAsia"/>
          <w:sz w:val="32"/>
          <w:szCs w:val="32"/>
        </w:rPr>
        <w:t>以下是画地图的</w:t>
      </w:r>
      <w:proofErr w:type="gramStart"/>
      <w:r w:rsidRPr="00DA1F42">
        <w:rPr>
          <w:rFonts w:hint="eastAsia"/>
          <w:sz w:val="32"/>
          <w:szCs w:val="32"/>
        </w:rPr>
        <w:t>版块</w:t>
      </w:r>
      <w:proofErr w:type="gramEnd"/>
    </w:p>
    <w:p w14:paraId="7B1317D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 xml:space="preserve">line:             </w:t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</w:p>
    <w:p w14:paraId="26866FA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ax,0</w:t>
      </w:r>
    </w:p>
    <w:p w14:paraId="0E75CD0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col:</w:t>
      </w:r>
    </w:p>
    <w:p w14:paraId="584684D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cmp ax, 64</w:t>
      </w:r>
    </w:p>
    <w:p w14:paraId="24621D8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jae bk</w:t>
      </w:r>
    </w:p>
    <w:p w14:paraId="631337C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byte[</w:t>
      </w:r>
      <w:proofErr w:type="gramStart"/>
      <w:r w:rsidRPr="00DA1F42">
        <w:rPr>
          <w:sz w:val="32"/>
          <w:szCs w:val="32"/>
        </w:rPr>
        <w:t>es:bx</w:t>
      </w:r>
      <w:proofErr w:type="gramEnd"/>
      <w:r w:rsidRPr="00DA1F42">
        <w:rPr>
          <w:sz w:val="32"/>
          <w:szCs w:val="32"/>
        </w:rPr>
        <w:t>], 1</w:t>
      </w:r>
    </w:p>
    <w:p w14:paraId="734EC90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add ax, 1</w:t>
      </w:r>
    </w:p>
    <w:p w14:paraId="3083945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add bx, 1</w:t>
      </w:r>
    </w:p>
    <w:p w14:paraId="42DEDCC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jmp col</w:t>
      </w:r>
    </w:p>
    <w:p w14:paraId="7AC9360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bk:</w:t>
      </w:r>
    </w:p>
    <w:p w14:paraId="1429B18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ret</w:t>
      </w:r>
    </w:p>
    <w:p w14:paraId="1E8CA146" w14:textId="77777777" w:rsidR="00DA1F42" w:rsidRPr="00DA1F42" w:rsidRDefault="00DA1F42" w:rsidP="00DA1F42">
      <w:pPr>
        <w:rPr>
          <w:sz w:val="32"/>
          <w:szCs w:val="32"/>
        </w:rPr>
      </w:pPr>
    </w:p>
    <w:p w14:paraId="1413BF5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Tangle:</w:t>
      </w:r>
    </w:p>
    <w:p w14:paraId="54A130D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mov </w:t>
      </w:r>
      <w:proofErr w:type="gramStart"/>
      <w:r w:rsidRPr="00DA1F42">
        <w:rPr>
          <w:sz w:val="32"/>
          <w:szCs w:val="32"/>
        </w:rPr>
        <w:t>bx,[</w:t>
      </w:r>
      <w:proofErr w:type="gramEnd"/>
      <w:r w:rsidRPr="00DA1F42">
        <w:rPr>
          <w:sz w:val="32"/>
          <w:szCs w:val="32"/>
        </w:rPr>
        <w:t>ds:x_place]</w:t>
      </w:r>
    </w:p>
    <w:p w14:paraId="46DAC08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ax,64</w:t>
      </w:r>
    </w:p>
    <w:p w14:paraId="5119E06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mov </w:t>
      </w:r>
      <w:proofErr w:type="gramStart"/>
      <w:r w:rsidRPr="00DA1F42">
        <w:rPr>
          <w:sz w:val="32"/>
          <w:szCs w:val="32"/>
        </w:rPr>
        <w:t>dx,[</w:t>
      </w:r>
      <w:proofErr w:type="gramEnd"/>
      <w:r w:rsidRPr="00DA1F42">
        <w:rPr>
          <w:sz w:val="32"/>
          <w:szCs w:val="32"/>
        </w:rPr>
        <w:t>ds:y_place]</w:t>
      </w:r>
    </w:p>
    <w:p w14:paraId="68C1A61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imul </w:t>
      </w:r>
      <w:proofErr w:type="gramStart"/>
      <w:r w:rsidRPr="00DA1F42">
        <w:rPr>
          <w:sz w:val="32"/>
          <w:szCs w:val="32"/>
        </w:rPr>
        <w:t>ax,dx</w:t>
      </w:r>
      <w:proofErr w:type="gramEnd"/>
    </w:p>
    <w:p w14:paraId="680D39F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add </w:t>
      </w:r>
      <w:proofErr w:type="gramStart"/>
      <w:r w:rsidRPr="00DA1F42">
        <w:rPr>
          <w:sz w:val="32"/>
          <w:szCs w:val="32"/>
        </w:rPr>
        <w:t>bx,ax</w:t>
      </w:r>
      <w:proofErr w:type="gramEnd"/>
    </w:p>
    <w:p w14:paraId="5E7667E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cx,320</w:t>
      </w:r>
    </w:p>
    <w:p w14:paraId="7F7C6C8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imul cx,175</w:t>
      </w:r>
    </w:p>
    <w:p w14:paraId="635C0A3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add </w:t>
      </w:r>
      <w:proofErr w:type="gramStart"/>
      <w:r w:rsidRPr="00DA1F42">
        <w:rPr>
          <w:sz w:val="32"/>
          <w:szCs w:val="32"/>
        </w:rPr>
        <w:t>cx,[</w:t>
      </w:r>
      <w:proofErr w:type="gramEnd"/>
      <w:r w:rsidRPr="00DA1F42">
        <w:rPr>
          <w:sz w:val="32"/>
          <w:szCs w:val="32"/>
        </w:rPr>
        <w:t>ds:position]</w:t>
      </w:r>
    </w:p>
    <w:p w14:paraId="5D0119BA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cmp cx,bx;</w:t>
      </w:r>
      <w:r w:rsidRPr="00DA1F42">
        <w:rPr>
          <w:rFonts w:hint="eastAsia"/>
          <w:sz w:val="32"/>
          <w:szCs w:val="32"/>
        </w:rPr>
        <w:t>冲撞分析</w:t>
      </w:r>
    </w:p>
    <w:p w14:paraId="0E44D96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jne Ys</w:t>
      </w:r>
    </w:p>
    <w:p w14:paraId="0255F0CF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mov word[lose],1;</w:t>
      </w:r>
      <w:r w:rsidRPr="00DA1F42">
        <w:rPr>
          <w:rFonts w:hint="eastAsia"/>
          <w:sz w:val="32"/>
          <w:szCs w:val="32"/>
        </w:rPr>
        <w:t>设为失败</w:t>
      </w:r>
    </w:p>
    <w:p w14:paraId="3603F03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Ys:</w:t>
      </w:r>
      <w:r w:rsidRPr="00DA1F42">
        <w:rPr>
          <w:sz w:val="32"/>
          <w:szCs w:val="32"/>
        </w:rPr>
        <w:tab/>
        <w:t>mov dx,0</w:t>
      </w:r>
    </w:p>
    <w:p w14:paraId="5024597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draww:</w:t>
      </w:r>
      <w:r w:rsidRPr="00DA1F42">
        <w:rPr>
          <w:sz w:val="32"/>
          <w:szCs w:val="32"/>
        </w:rPr>
        <w:tab/>
        <w:t>call line</w:t>
      </w:r>
    </w:p>
    <w:p w14:paraId="1D88D3A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sub bx,64</w:t>
      </w:r>
    </w:p>
    <w:p w14:paraId="252D0BC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add bx,320</w:t>
      </w:r>
    </w:p>
    <w:p w14:paraId="4C28D3A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add dx,1</w:t>
      </w:r>
    </w:p>
    <w:p w14:paraId="554BFCF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cmp dx,25</w:t>
      </w:r>
    </w:p>
    <w:p w14:paraId="5F34670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jl draww</w:t>
      </w:r>
    </w:p>
    <w:p w14:paraId="78611C1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ret</w:t>
      </w:r>
    </w:p>
    <w:p w14:paraId="40802A39" w14:textId="77777777" w:rsidR="00DA1F42" w:rsidRPr="00DA1F42" w:rsidRDefault="00DA1F42" w:rsidP="00DA1F42">
      <w:pPr>
        <w:rPr>
          <w:sz w:val="32"/>
          <w:szCs w:val="32"/>
        </w:rPr>
      </w:pPr>
    </w:p>
    <w:p w14:paraId="0FE0B4A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Show_barrier:</w:t>
      </w:r>
    </w:p>
    <w:p w14:paraId="3A7E823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mov </w:t>
      </w:r>
      <w:proofErr w:type="gramStart"/>
      <w:r w:rsidRPr="00DA1F42">
        <w:rPr>
          <w:sz w:val="32"/>
          <w:szCs w:val="32"/>
        </w:rPr>
        <w:t>si,map</w:t>
      </w:r>
      <w:proofErr w:type="gramEnd"/>
      <w:r w:rsidRPr="00DA1F42">
        <w:rPr>
          <w:sz w:val="32"/>
          <w:szCs w:val="32"/>
        </w:rPr>
        <w:t>_a</w:t>
      </w:r>
    </w:p>
    <w:p w14:paraId="2256703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mov </w:t>
      </w:r>
      <w:proofErr w:type="gramStart"/>
      <w:r w:rsidRPr="00DA1F42">
        <w:rPr>
          <w:sz w:val="32"/>
          <w:szCs w:val="32"/>
        </w:rPr>
        <w:t>bx,[</w:t>
      </w:r>
      <w:proofErr w:type="gramEnd"/>
      <w:r w:rsidRPr="00DA1F42">
        <w:rPr>
          <w:sz w:val="32"/>
          <w:szCs w:val="32"/>
        </w:rPr>
        <w:t>ds:iter]</w:t>
      </w:r>
    </w:p>
    <w:p w14:paraId="691CC274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mov cx,7;</w:t>
      </w:r>
      <w:r w:rsidRPr="00DA1F42">
        <w:rPr>
          <w:rFonts w:hint="eastAsia"/>
          <w:sz w:val="32"/>
          <w:szCs w:val="32"/>
        </w:rPr>
        <w:t>地图是</w:t>
      </w:r>
      <w:r w:rsidRPr="00DA1F42">
        <w:rPr>
          <w:rFonts w:hint="eastAsia"/>
          <w:sz w:val="32"/>
          <w:szCs w:val="32"/>
        </w:rPr>
        <w:t>7</w:t>
      </w:r>
      <w:r w:rsidRPr="00DA1F42">
        <w:rPr>
          <w:rFonts w:hint="eastAsia"/>
          <w:sz w:val="32"/>
          <w:szCs w:val="32"/>
        </w:rPr>
        <w:t>行</w:t>
      </w:r>
      <w:r w:rsidRPr="00DA1F42">
        <w:rPr>
          <w:rFonts w:hint="eastAsia"/>
          <w:sz w:val="32"/>
          <w:szCs w:val="32"/>
        </w:rPr>
        <w:t>5</w:t>
      </w:r>
      <w:r w:rsidRPr="00DA1F42">
        <w:rPr>
          <w:rFonts w:hint="eastAsia"/>
          <w:sz w:val="32"/>
          <w:szCs w:val="32"/>
        </w:rPr>
        <w:t>列双循环生成</w:t>
      </w:r>
    </w:p>
    <w:p w14:paraId="0F5CC45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FOR1:</w:t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</w:p>
    <w:p w14:paraId="74E6170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 xml:space="preserve">mov </w:t>
      </w:r>
      <w:proofErr w:type="gramStart"/>
      <w:r w:rsidRPr="00DA1F42">
        <w:rPr>
          <w:sz w:val="32"/>
          <w:szCs w:val="32"/>
        </w:rPr>
        <w:t>ax,cx</w:t>
      </w:r>
      <w:proofErr w:type="gramEnd"/>
    </w:p>
    <w:p w14:paraId="3A0E28F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mov dx,320</w:t>
      </w:r>
    </w:p>
    <w:p w14:paraId="4C46088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 xml:space="preserve">imul </w:t>
      </w:r>
      <w:proofErr w:type="gramStart"/>
      <w:r w:rsidRPr="00DA1F42">
        <w:rPr>
          <w:sz w:val="32"/>
          <w:szCs w:val="32"/>
        </w:rPr>
        <w:t>ax,dx</w:t>
      </w:r>
      <w:proofErr w:type="gramEnd"/>
    </w:p>
    <w:p w14:paraId="35C1445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imul ax,25</w:t>
      </w:r>
    </w:p>
    <w:p w14:paraId="52675A4D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</w:r>
      <w:r w:rsidRPr="00DA1F42">
        <w:rPr>
          <w:rFonts w:hint="eastAsia"/>
          <w:sz w:val="32"/>
          <w:szCs w:val="32"/>
        </w:rPr>
        <w:tab/>
        <w:t>mov [ds:x_place],ax;</w:t>
      </w:r>
      <w:r w:rsidRPr="00DA1F42">
        <w:rPr>
          <w:rFonts w:hint="eastAsia"/>
          <w:sz w:val="32"/>
          <w:szCs w:val="32"/>
        </w:rPr>
        <w:t>把横坐标的位置换算成像素后存在</w:t>
      </w:r>
      <w:r w:rsidRPr="00DA1F42">
        <w:rPr>
          <w:rFonts w:hint="eastAsia"/>
          <w:sz w:val="32"/>
          <w:szCs w:val="32"/>
        </w:rPr>
        <w:t>xplace</w:t>
      </w:r>
      <w:r w:rsidRPr="00DA1F42">
        <w:rPr>
          <w:rFonts w:hint="eastAsia"/>
          <w:sz w:val="32"/>
          <w:szCs w:val="32"/>
        </w:rPr>
        <w:t>里</w:t>
      </w:r>
    </w:p>
    <w:p w14:paraId="62002B9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lastRenderedPageBreak/>
        <w:tab/>
      </w:r>
      <w:r w:rsidRPr="00DA1F42">
        <w:rPr>
          <w:sz w:val="32"/>
          <w:szCs w:val="32"/>
        </w:rPr>
        <w:tab/>
        <w:t>mov dx,0</w:t>
      </w:r>
    </w:p>
    <w:p w14:paraId="3B96189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FOR2:</w:t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 xml:space="preserve">mov </w:t>
      </w:r>
      <w:proofErr w:type="gramStart"/>
      <w:r w:rsidRPr="00DA1F42">
        <w:rPr>
          <w:sz w:val="32"/>
          <w:szCs w:val="32"/>
        </w:rPr>
        <w:t>ax,[</w:t>
      </w:r>
      <w:proofErr w:type="gramEnd"/>
      <w:r w:rsidRPr="00DA1F42">
        <w:rPr>
          <w:sz w:val="32"/>
          <w:szCs w:val="32"/>
        </w:rPr>
        <w:t>si+bx]</w:t>
      </w:r>
    </w:p>
    <w:p w14:paraId="083A9B5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cmp ax,0</w:t>
      </w:r>
    </w:p>
    <w:p w14:paraId="4B6753A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je GOTO</w:t>
      </w:r>
    </w:p>
    <w:p w14:paraId="56019DE3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</w:r>
      <w:r w:rsidRPr="00DA1F42">
        <w:rPr>
          <w:rFonts w:hint="eastAsia"/>
          <w:sz w:val="32"/>
          <w:szCs w:val="32"/>
        </w:rPr>
        <w:tab/>
      </w:r>
      <w:r w:rsidRPr="00DA1F42">
        <w:rPr>
          <w:rFonts w:hint="eastAsia"/>
          <w:sz w:val="32"/>
          <w:szCs w:val="32"/>
        </w:rPr>
        <w:tab/>
        <w:t>mov [ds:y_place],dx;</w:t>
      </w:r>
      <w:r w:rsidRPr="00DA1F42">
        <w:rPr>
          <w:rFonts w:hint="eastAsia"/>
          <w:sz w:val="32"/>
          <w:szCs w:val="32"/>
        </w:rPr>
        <w:t>把纵坐标的列数放在</w:t>
      </w:r>
      <w:r w:rsidRPr="00DA1F42">
        <w:rPr>
          <w:rFonts w:hint="eastAsia"/>
          <w:sz w:val="32"/>
          <w:szCs w:val="32"/>
        </w:rPr>
        <w:t>yplace</w:t>
      </w:r>
      <w:r w:rsidRPr="00DA1F42">
        <w:rPr>
          <w:rFonts w:hint="eastAsia"/>
          <w:sz w:val="32"/>
          <w:szCs w:val="32"/>
        </w:rPr>
        <w:t>里</w:t>
      </w:r>
    </w:p>
    <w:p w14:paraId="1712F45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push ax</w:t>
      </w:r>
    </w:p>
    <w:p w14:paraId="4D34968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push bx</w:t>
      </w:r>
    </w:p>
    <w:p w14:paraId="757EB81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push cx</w:t>
      </w:r>
    </w:p>
    <w:p w14:paraId="1969336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push dx</w:t>
      </w:r>
    </w:p>
    <w:p w14:paraId="73E5E9BB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</w:r>
      <w:r w:rsidRPr="00DA1F42">
        <w:rPr>
          <w:rFonts w:hint="eastAsia"/>
          <w:sz w:val="32"/>
          <w:szCs w:val="32"/>
        </w:rPr>
        <w:tab/>
      </w:r>
      <w:r w:rsidRPr="00DA1F42">
        <w:rPr>
          <w:rFonts w:hint="eastAsia"/>
          <w:sz w:val="32"/>
          <w:szCs w:val="32"/>
        </w:rPr>
        <w:tab/>
        <w:t>call Tangle;</w:t>
      </w:r>
      <w:r w:rsidRPr="00DA1F42">
        <w:rPr>
          <w:rFonts w:hint="eastAsia"/>
          <w:sz w:val="32"/>
          <w:szCs w:val="32"/>
        </w:rPr>
        <w:t>画矩阵</w:t>
      </w:r>
    </w:p>
    <w:p w14:paraId="564499A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pop dx</w:t>
      </w:r>
    </w:p>
    <w:p w14:paraId="20C86DA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pop cx</w:t>
      </w:r>
    </w:p>
    <w:p w14:paraId="4424219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pop bx</w:t>
      </w:r>
    </w:p>
    <w:p w14:paraId="3928BFD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pop ax</w:t>
      </w:r>
    </w:p>
    <w:p w14:paraId="6B53B6B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GOTO:</w:t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add bx,2</w:t>
      </w:r>
    </w:p>
    <w:p w14:paraId="0594E1F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add dx,1</w:t>
      </w:r>
    </w:p>
    <w:p w14:paraId="3BACD090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</w:r>
      <w:r w:rsidRPr="00DA1F42">
        <w:rPr>
          <w:rFonts w:hint="eastAsia"/>
          <w:sz w:val="32"/>
          <w:szCs w:val="32"/>
        </w:rPr>
        <w:tab/>
      </w:r>
      <w:r w:rsidRPr="00DA1F42">
        <w:rPr>
          <w:rFonts w:hint="eastAsia"/>
          <w:sz w:val="32"/>
          <w:szCs w:val="32"/>
        </w:rPr>
        <w:tab/>
        <w:t>cmp dx,5;</w:t>
      </w:r>
      <w:r w:rsidRPr="00DA1F42">
        <w:rPr>
          <w:rFonts w:hint="eastAsia"/>
          <w:sz w:val="32"/>
          <w:szCs w:val="32"/>
        </w:rPr>
        <w:t>五次循环</w:t>
      </w:r>
    </w:p>
    <w:p w14:paraId="6FCA015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jnge FOR2</w:t>
      </w:r>
    </w:p>
    <w:p w14:paraId="33A38A4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</w:p>
    <w:p w14:paraId="23FCADD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sub cx,1</w:t>
      </w:r>
    </w:p>
    <w:p w14:paraId="2FA702F4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cmp cx,1;</w:t>
      </w:r>
      <w:r w:rsidRPr="00DA1F42">
        <w:rPr>
          <w:rFonts w:hint="eastAsia"/>
          <w:sz w:val="32"/>
          <w:szCs w:val="32"/>
        </w:rPr>
        <w:t>七次循环</w:t>
      </w:r>
    </w:p>
    <w:p w14:paraId="3529144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jge FOR1</w:t>
      </w:r>
    </w:p>
    <w:p w14:paraId="03FC704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mov </w:t>
      </w:r>
      <w:proofErr w:type="gramStart"/>
      <w:r w:rsidRPr="00DA1F42">
        <w:rPr>
          <w:sz w:val="32"/>
          <w:szCs w:val="32"/>
        </w:rPr>
        <w:t>bx,[</w:t>
      </w:r>
      <w:proofErr w:type="gramEnd"/>
      <w:r w:rsidRPr="00DA1F42">
        <w:rPr>
          <w:sz w:val="32"/>
          <w:szCs w:val="32"/>
        </w:rPr>
        <w:t>ds:iter]</w:t>
      </w:r>
    </w:p>
    <w:p w14:paraId="066CA812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add bx,10;</w:t>
      </w:r>
      <w:r w:rsidRPr="00DA1F42">
        <w:rPr>
          <w:rFonts w:hint="eastAsia"/>
          <w:sz w:val="32"/>
          <w:szCs w:val="32"/>
        </w:rPr>
        <w:t>把指针的位置往后挪</w:t>
      </w:r>
      <w:r w:rsidRPr="00DA1F42">
        <w:rPr>
          <w:rFonts w:hint="eastAsia"/>
          <w:sz w:val="32"/>
          <w:szCs w:val="32"/>
        </w:rPr>
        <w:t>5</w:t>
      </w:r>
      <w:r w:rsidRPr="00DA1F42">
        <w:rPr>
          <w:rFonts w:hint="eastAsia"/>
          <w:sz w:val="32"/>
          <w:szCs w:val="32"/>
        </w:rPr>
        <w:t>格</w:t>
      </w:r>
      <w:r w:rsidRPr="00DA1F42">
        <w:rPr>
          <w:rFonts w:hint="eastAsia"/>
          <w:sz w:val="32"/>
          <w:szCs w:val="32"/>
        </w:rPr>
        <w:t>,</w:t>
      </w:r>
      <w:r w:rsidRPr="00DA1F42">
        <w:rPr>
          <w:rFonts w:hint="eastAsia"/>
          <w:sz w:val="32"/>
          <w:szCs w:val="32"/>
        </w:rPr>
        <w:t>注意此时只是对寄存器做了加法，还没对真正的指针变量进行修改</w:t>
      </w:r>
    </w:p>
    <w:p w14:paraId="11785E35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cmp word[if_change_map],0;</w:t>
      </w:r>
      <w:r w:rsidRPr="00DA1F42">
        <w:rPr>
          <w:rFonts w:hint="eastAsia"/>
          <w:sz w:val="32"/>
          <w:szCs w:val="32"/>
        </w:rPr>
        <w:t>检测当前是处于需要下降还是不需要下降</w:t>
      </w:r>
    </w:p>
    <w:p w14:paraId="51C2DC69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je show_end;0</w:t>
      </w:r>
      <w:r w:rsidRPr="00DA1F42">
        <w:rPr>
          <w:rFonts w:hint="eastAsia"/>
          <w:sz w:val="32"/>
          <w:szCs w:val="32"/>
        </w:rPr>
        <w:t>就不要变</w:t>
      </w:r>
    </w:p>
    <w:p w14:paraId="3B8E9B16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mov [ds:iter],bx;</w:t>
      </w:r>
      <w:r w:rsidRPr="00DA1F42">
        <w:rPr>
          <w:rFonts w:hint="eastAsia"/>
          <w:sz w:val="32"/>
          <w:szCs w:val="32"/>
        </w:rPr>
        <w:t>修改指针变量</w:t>
      </w:r>
    </w:p>
    <w:p w14:paraId="68E066E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show_end:</w:t>
      </w:r>
    </w:p>
    <w:p w14:paraId="03D8391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ret</w:t>
      </w:r>
    </w:p>
    <w:p w14:paraId="19139974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lastRenderedPageBreak/>
        <w:t>;</w:t>
      </w:r>
      <w:r w:rsidRPr="00DA1F42">
        <w:rPr>
          <w:rFonts w:hint="eastAsia"/>
          <w:sz w:val="32"/>
          <w:szCs w:val="32"/>
        </w:rPr>
        <w:t>主函数</w:t>
      </w:r>
    </w:p>
    <w:p w14:paraId="1FF2A60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start:</w:t>
      </w:r>
      <w:r w:rsidRPr="00DA1F42">
        <w:rPr>
          <w:sz w:val="32"/>
          <w:szCs w:val="32"/>
        </w:rPr>
        <w:tab/>
      </w:r>
    </w:p>
    <w:p w14:paraId="3AD8E8F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ah, 00h</w:t>
      </w:r>
    </w:p>
    <w:p w14:paraId="2E6DED9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al, 13h</w:t>
      </w:r>
    </w:p>
    <w:p w14:paraId="4A40E451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int 10h ;</w:t>
      </w:r>
      <w:r w:rsidRPr="00DA1F42">
        <w:rPr>
          <w:rFonts w:hint="eastAsia"/>
          <w:sz w:val="32"/>
          <w:szCs w:val="32"/>
        </w:rPr>
        <w:t>图形模式</w:t>
      </w:r>
    </w:p>
    <w:p w14:paraId="3683DA2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ax, 0xa000</w:t>
      </w:r>
      <w:r w:rsidRPr="00DA1F42">
        <w:rPr>
          <w:sz w:val="32"/>
          <w:szCs w:val="32"/>
        </w:rPr>
        <w:tab/>
      </w:r>
    </w:p>
    <w:p w14:paraId="7B55FFFB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mov es, ax;</w:t>
      </w:r>
      <w:r w:rsidRPr="00DA1F42">
        <w:rPr>
          <w:rFonts w:hint="eastAsia"/>
          <w:sz w:val="32"/>
          <w:szCs w:val="32"/>
        </w:rPr>
        <w:t>确定车的位置</w:t>
      </w:r>
    </w:p>
    <w:p w14:paraId="2D4A484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si,0</w:t>
      </w:r>
    </w:p>
    <w:p w14:paraId="15C2BA0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si, color</w:t>
      </w:r>
    </w:p>
    <w:p w14:paraId="6A68A01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cl, 3</w:t>
      </w:r>
    </w:p>
    <w:p w14:paraId="4AD3BAD3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;</w:t>
      </w:r>
      <w:r w:rsidRPr="00DA1F42">
        <w:rPr>
          <w:rFonts w:hint="eastAsia"/>
          <w:sz w:val="32"/>
          <w:szCs w:val="32"/>
        </w:rPr>
        <w:t>根据需要决定是否要自定义键盘中断处理程序</w:t>
      </w:r>
    </w:p>
    <w:p w14:paraId="37B30A4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proofErr w:type="gramStart"/>
      <w:r w:rsidRPr="00DA1F42">
        <w:rPr>
          <w:sz w:val="32"/>
          <w:szCs w:val="32"/>
        </w:rPr>
        <w:t>;mov</w:t>
      </w:r>
      <w:proofErr w:type="gramEnd"/>
      <w:r w:rsidRPr="00DA1F42">
        <w:rPr>
          <w:sz w:val="32"/>
          <w:szCs w:val="32"/>
        </w:rPr>
        <w:t xml:space="preserve"> ax,0</w:t>
      </w:r>
    </w:p>
    <w:p w14:paraId="6A9DB5D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proofErr w:type="gramStart"/>
      <w:r w:rsidRPr="00DA1F42">
        <w:rPr>
          <w:sz w:val="32"/>
          <w:szCs w:val="32"/>
        </w:rPr>
        <w:t>;mov</w:t>
      </w:r>
      <w:proofErr w:type="gramEnd"/>
      <w:r w:rsidRPr="00DA1F42">
        <w:rPr>
          <w:sz w:val="32"/>
          <w:szCs w:val="32"/>
        </w:rPr>
        <w:t xml:space="preserve"> ds,ax</w:t>
      </w:r>
    </w:p>
    <w:p w14:paraId="3F55922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proofErr w:type="gramStart"/>
      <w:r w:rsidRPr="00DA1F42">
        <w:rPr>
          <w:sz w:val="32"/>
          <w:szCs w:val="32"/>
        </w:rPr>
        <w:t>;CLI</w:t>
      </w:r>
      <w:proofErr w:type="gramEnd"/>
    </w:p>
    <w:p w14:paraId="50D3EF7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proofErr w:type="gramStart"/>
      <w:r w:rsidRPr="00DA1F42">
        <w:rPr>
          <w:sz w:val="32"/>
          <w:szCs w:val="32"/>
        </w:rPr>
        <w:t>;mov</w:t>
      </w:r>
      <w:proofErr w:type="gramEnd"/>
      <w:r w:rsidRPr="00DA1F42">
        <w:rPr>
          <w:sz w:val="32"/>
          <w:szCs w:val="32"/>
        </w:rPr>
        <w:t xml:space="preserve"> word[ds:0x24],int_key</w:t>
      </w:r>
    </w:p>
    <w:p w14:paraId="6D960B7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proofErr w:type="gramStart"/>
      <w:r w:rsidRPr="00DA1F42">
        <w:rPr>
          <w:sz w:val="32"/>
          <w:szCs w:val="32"/>
        </w:rPr>
        <w:t>;mov</w:t>
      </w:r>
      <w:proofErr w:type="gramEnd"/>
      <w:r w:rsidRPr="00DA1F42">
        <w:rPr>
          <w:sz w:val="32"/>
          <w:szCs w:val="32"/>
        </w:rPr>
        <w:t xml:space="preserve"> word[ds:0x26],0</w:t>
      </w:r>
    </w:p>
    <w:p w14:paraId="30426AE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proofErr w:type="gramStart"/>
      <w:r w:rsidRPr="00DA1F42">
        <w:rPr>
          <w:sz w:val="32"/>
          <w:szCs w:val="32"/>
        </w:rPr>
        <w:t>;STI</w:t>
      </w:r>
      <w:proofErr w:type="gramEnd"/>
    </w:p>
    <w:p w14:paraId="7F0D2E29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call setting;</w:t>
      </w:r>
      <w:r w:rsidRPr="00DA1F42">
        <w:rPr>
          <w:rFonts w:hint="eastAsia"/>
          <w:sz w:val="32"/>
          <w:szCs w:val="32"/>
        </w:rPr>
        <w:t>设置颜色</w:t>
      </w:r>
    </w:p>
    <w:p w14:paraId="37B0C4D8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call draw_car;</w:t>
      </w:r>
      <w:r w:rsidRPr="00DA1F42">
        <w:rPr>
          <w:rFonts w:hint="eastAsia"/>
          <w:sz w:val="32"/>
          <w:szCs w:val="32"/>
        </w:rPr>
        <w:t>初始化下画下车的位置</w:t>
      </w:r>
    </w:p>
    <w:p w14:paraId="137C665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for:</w:t>
      </w:r>
    </w:p>
    <w:p w14:paraId="266DEEB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add word[now_level],1</w:t>
      </w:r>
    </w:p>
    <w:p w14:paraId="626BD2A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draw_all</w:t>
      </w:r>
    </w:p>
    <w:p w14:paraId="5D7D00EC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call time_layback;</w:t>
      </w:r>
      <w:r w:rsidRPr="00DA1F42">
        <w:rPr>
          <w:rFonts w:hint="eastAsia"/>
          <w:sz w:val="32"/>
          <w:szCs w:val="32"/>
        </w:rPr>
        <w:t>限制一段的时间，这段</w:t>
      </w:r>
      <w:proofErr w:type="gramStart"/>
      <w:r w:rsidRPr="00DA1F42">
        <w:rPr>
          <w:rFonts w:hint="eastAsia"/>
          <w:sz w:val="32"/>
          <w:szCs w:val="32"/>
        </w:rPr>
        <w:t>时间内车可以</w:t>
      </w:r>
      <w:proofErr w:type="gramEnd"/>
      <w:r w:rsidRPr="00DA1F42">
        <w:rPr>
          <w:rFonts w:hint="eastAsia"/>
          <w:sz w:val="32"/>
          <w:szCs w:val="32"/>
        </w:rPr>
        <w:t>移动，然后每隔固定时间，地图下移</w:t>
      </w:r>
    </w:p>
    <w:p w14:paraId="1F9936AD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cmp word[lose],1;</w:t>
      </w:r>
      <w:r w:rsidRPr="00DA1F42">
        <w:rPr>
          <w:rFonts w:hint="eastAsia"/>
          <w:sz w:val="32"/>
          <w:szCs w:val="32"/>
        </w:rPr>
        <w:t>如果发生了冲撞输出失败信息</w:t>
      </w:r>
    </w:p>
    <w:p w14:paraId="53D355A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je put_lose</w:t>
      </w:r>
    </w:p>
    <w:p w14:paraId="6D88BF9A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cmp word[now_level],16;</w:t>
      </w:r>
      <w:r w:rsidRPr="00DA1F42">
        <w:rPr>
          <w:rFonts w:hint="eastAsia"/>
          <w:sz w:val="32"/>
          <w:szCs w:val="32"/>
        </w:rPr>
        <w:t>当通过一定长度的地图时就胜利了</w:t>
      </w:r>
    </w:p>
    <w:p w14:paraId="322B670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je put_win</w:t>
      </w:r>
    </w:p>
    <w:p w14:paraId="461CBA48" w14:textId="77777777" w:rsidR="00DA1F42" w:rsidRPr="00DA1F42" w:rsidRDefault="00DA1F42" w:rsidP="00DA1F42">
      <w:pPr>
        <w:rPr>
          <w:sz w:val="32"/>
          <w:szCs w:val="32"/>
        </w:rPr>
      </w:pPr>
    </w:p>
    <w:p w14:paraId="5723393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jmp for</w:t>
      </w:r>
    </w:p>
    <w:p w14:paraId="7D56E3BE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;</w:t>
      </w:r>
      <w:r w:rsidRPr="00DA1F42">
        <w:rPr>
          <w:rFonts w:hint="eastAsia"/>
          <w:sz w:val="32"/>
          <w:szCs w:val="32"/>
        </w:rPr>
        <w:t>基于汉字区位码的汉字点阵的输出</w:t>
      </w:r>
    </w:p>
    <w:p w14:paraId="096BFE6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lastRenderedPageBreak/>
        <w:t>put_lose:</w:t>
      </w:r>
    </w:p>
    <w:p w14:paraId="0F0AFA4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clear_all</w:t>
      </w:r>
    </w:p>
    <w:p w14:paraId="333129C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mov </w:t>
      </w:r>
      <w:proofErr w:type="gramStart"/>
      <w:r w:rsidRPr="00DA1F42">
        <w:rPr>
          <w:sz w:val="32"/>
          <w:szCs w:val="32"/>
        </w:rPr>
        <w:t>si,mat</w:t>
      </w:r>
      <w:proofErr w:type="gramEnd"/>
      <w:r w:rsidRPr="00DA1F42">
        <w:rPr>
          <w:sz w:val="32"/>
          <w:szCs w:val="32"/>
        </w:rPr>
        <w:t>2</w:t>
      </w:r>
    </w:p>
    <w:p w14:paraId="001B730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</w:p>
    <w:p w14:paraId="3819C4C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bx,0</w:t>
      </w:r>
    </w:p>
    <w:p w14:paraId="4F9F580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get_ed</w:t>
      </w:r>
    </w:p>
    <w:p w14:paraId="2F00897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ax,0</w:t>
      </w:r>
    </w:p>
    <w:p w14:paraId="42A759C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write_a_word</w:t>
      </w:r>
    </w:p>
    <w:p w14:paraId="292CDBB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</w:p>
    <w:p w14:paraId="38F52DC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bx,18</w:t>
      </w:r>
    </w:p>
    <w:p w14:paraId="30EA1DA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get_ed</w:t>
      </w:r>
    </w:p>
    <w:p w14:paraId="207FB0B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ax,0</w:t>
      </w:r>
    </w:p>
    <w:p w14:paraId="5DABF0D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write_a_word</w:t>
      </w:r>
    </w:p>
    <w:p w14:paraId="2842579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</w:p>
    <w:p w14:paraId="1426471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bx,36</w:t>
      </w:r>
    </w:p>
    <w:p w14:paraId="1B8323E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get_ed</w:t>
      </w:r>
    </w:p>
    <w:p w14:paraId="11049B1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ax,0</w:t>
      </w:r>
    </w:p>
    <w:p w14:paraId="78BDF90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write_a_word</w:t>
      </w:r>
    </w:p>
    <w:p w14:paraId="2B0836B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</w:p>
    <w:p w14:paraId="752735E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bx,54</w:t>
      </w:r>
    </w:p>
    <w:p w14:paraId="7C4B1C8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get_ed</w:t>
      </w:r>
    </w:p>
    <w:p w14:paraId="689269F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ax,0</w:t>
      </w:r>
    </w:p>
    <w:p w14:paraId="53F728F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write_a_word</w:t>
      </w:r>
    </w:p>
    <w:p w14:paraId="4BEBE44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</w:p>
    <w:p w14:paraId="33A1290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bx,72</w:t>
      </w:r>
    </w:p>
    <w:p w14:paraId="48AF8B9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get_ed</w:t>
      </w:r>
    </w:p>
    <w:p w14:paraId="118C0E5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ax,0</w:t>
      </w:r>
    </w:p>
    <w:p w14:paraId="450E95D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write_a_word</w:t>
      </w:r>
    </w:p>
    <w:p w14:paraId="5B9827F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</w:p>
    <w:p w14:paraId="7741D8B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bx,90</w:t>
      </w:r>
    </w:p>
    <w:p w14:paraId="3422CD5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get_ed</w:t>
      </w:r>
    </w:p>
    <w:p w14:paraId="362CC17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ax,0</w:t>
      </w:r>
    </w:p>
    <w:p w14:paraId="6E0624C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write_a_word</w:t>
      </w:r>
    </w:p>
    <w:p w14:paraId="7CBCE0F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lastRenderedPageBreak/>
        <w:tab/>
        <w:t>jmp end</w:t>
      </w:r>
    </w:p>
    <w:p w14:paraId="75106B3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put_win:</w:t>
      </w:r>
    </w:p>
    <w:p w14:paraId="11EE931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clear_all</w:t>
      </w:r>
    </w:p>
    <w:p w14:paraId="088EDA4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mov </w:t>
      </w:r>
      <w:proofErr w:type="gramStart"/>
      <w:r w:rsidRPr="00DA1F42">
        <w:rPr>
          <w:sz w:val="32"/>
          <w:szCs w:val="32"/>
        </w:rPr>
        <w:t>si,mat</w:t>
      </w:r>
      <w:proofErr w:type="gramEnd"/>
    </w:p>
    <w:p w14:paraId="6B58198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</w:p>
    <w:p w14:paraId="2DD90E9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bx,0</w:t>
      </w:r>
    </w:p>
    <w:p w14:paraId="7B108A2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get_ed</w:t>
      </w:r>
    </w:p>
    <w:p w14:paraId="4490937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ax,0</w:t>
      </w:r>
    </w:p>
    <w:p w14:paraId="797731E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write_a_word</w:t>
      </w:r>
    </w:p>
    <w:p w14:paraId="6CC2185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</w:p>
    <w:p w14:paraId="6D2C04F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bx,18</w:t>
      </w:r>
    </w:p>
    <w:p w14:paraId="4CC839D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get_ed</w:t>
      </w:r>
    </w:p>
    <w:p w14:paraId="38600EE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ax,0</w:t>
      </w:r>
    </w:p>
    <w:p w14:paraId="5827876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write_a_word</w:t>
      </w:r>
    </w:p>
    <w:p w14:paraId="7F8381E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</w:p>
    <w:p w14:paraId="731BF0F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bx,36</w:t>
      </w:r>
    </w:p>
    <w:p w14:paraId="11F8BA8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get_ed</w:t>
      </w:r>
    </w:p>
    <w:p w14:paraId="0E17C14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ax,0</w:t>
      </w:r>
    </w:p>
    <w:p w14:paraId="405F8A0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write_a_word</w:t>
      </w:r>
    </w:p>
    <w:p w14:paraId="2C3F0D5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</w:p>
    <w:p w14:paraId="09EF20B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bx,54</w:t>
      </w:r>
    </w:p>
    <w:p w14:paraId="35C7C89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get_ed</w:t>
      </w:r>
    </w:p>
    <w:p w14:paraId="4C67A2E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ax,0</w:t>
      </w:r>
    </w:p>
    <w:p w14:paraId="3EE11B0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write_a_word</w:t>
      </w:r>
    </w:p>
    <w:p w14:paraId="5CD7EF8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</w:p>
    <w:p w14:paraId="630E040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bx,72</w:t>
      </w:r>
    </w:p>
    <w:p w14:paraId="2BBCB05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get_ed</w:t>
      </w:r>
    </w:p>
    <w:p w14:paraId="00C6F8B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ax,0</w:t>
      </w:r>
    </w:p>
    <w:p w14:paraId="6C4053E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write_a_word</w:t>
      </w:r>
    </w:p>
    <w:p w14:paraId="7ADFB36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</w:p>
    <w:p w14:paraId="72F3B21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end:</w:t>
      </w:r>
    </w:p>
    <w:p w14:paraId="0A03230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jmp $</w:t>
      </w:r>
    </w:p>
    <w:p w14:paraId="35645A5A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;</w:t>
      </w:r>
      <w:r w:rsidRPr="00DA1F42">
        <w:rPr>
          <w:rFonts w:hint="eastAsia"/>
          <w:sz w:val="32"/>
          <w:szCs w:val="32"/>
        </w:rPr>
        <w:t>根据需要确定是否需要自定义键盘中断处理程序</w:t>
      </w:r>
    </w:p>
    <w:p w14:paraId="65EB041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lastRenderedPageBreak/>
        <w:t>int_key:</w:t>
      </w:r>
    </w:p>
    <w:p w14:paraId="0409A91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jmp here10</w:t>
      </w:r>
    </w:p>
    <w:p w14:paraId="01A7FDE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keep_rightt:</w:t>
      </w:r>
    </w:p>
    <w:p w14:paraId="24C3F25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word[position],256</w:t>
      </w:r>
    </w:p>
    <w:p w14:paraId="0C33C2C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jmp exit</w:t>
      </w:r>
    </w:p>
    <w:p w14:paraId="38C417D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here10:</w:t>
      </w:r>
    </w:p>
    <w:p w14:paraId="55D420A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dx,0x60</w:t>
      </w:r>
    </w:p>
    <w:p w14:paraId="45F5CB5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in </w:t>
      </w:r>
      <w:proofErr w:type="gramStart"/>
      <w:r w:rsidRPr="00DA1F42">
        <w:rPr>
          <w:sz w:val="32"/>
          <w:szCs w:val="32"/>
        </w:rPr>
        <w:t>al,dx</w:t>
      </w:r>
      <w:proofErr w:type="gramEnd"/>
    </w:p>
    <w:p w14:paraId="01876BB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cmp al,0x1e</w:t>
      </w:r>
    </w:p>
    <w:p w14:paraId="433BA5B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jnz tmpd</w:t>
      </w:r>
    </w:p>
    <w:p w14:paraId="625148B4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;</w:t>
      </w:r>
      <w:r w:rsidRPr="00DA1F42">
        <w:rPr>
          <w:rFonts w:hint="eastAsia"/>
          <w:sz w:val="32"/>
          <w:szCs w:val="32"/>
        </w:rPr>
        <w:t>对</w:t>
      </w:r>
      <w:r w:rsidRPr="00DA1F42">
        <w:rPr>
          <w:rFonts w:hint="eastAsia"/>
          <w:sz w:val="32"/>
          <w:szCs w:val="32"/>
        </w:rPr>
        <w:t>a</w:t>
      </w:r>
      <w:r w:rsidRPr="00DA1F42">
        <w:rPr>
          <w:rFonts w:hint="eastAsia"/>
          <w:sz w:val="32"/>
          <w:szCs w:val="32"/>
        </w:rPr>
        <w:t>的响应</w:t>
      </w:r>
    </w:p>
    <w:p w14:paraId="635F03E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cmp word[position],0</w:t>
      </w:r>
    </w:p>
    <w:p w14:paraId="4F26491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je exit</w:t>
      </w:r>
    </w:p>
    <w:p w14:paraId="0ACF588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add word[position</w:t>
      </w:r>
      <w:proofErr w:type="gramStart"/>
      <w:r w:rsidRPr="00DA1F42">
        <w:rPr>
          <w:sz w:val="32"/>
          <w:szCs w:val="32"/>
        </w:rPr>
        <w:t>],-</w:t>
      </w:r>
      <w:proofErr w:type="gramEnd"/>
      <w:r w:rsidRPr="00DA1F42">
        <w:rPr>
          <w:sz w:val="32"/>
          <w:szCs w:val="32"/>
        </w:rPr>
        <w:t>64</w:t>
      </w:r>
    </w:p>
    <w:p w14:paraId="4F83934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jmp exit</w:t>
      </w:r>
    </w:p>
    <w:p w14:paraId="05B5BDA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tmpd:</w:t>
      </w:r>
    </w:p>
    <w:p w14:paraId="283A2FC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cmp al,0x20</w:t>
      </w:r>
    </w:p>
    <w:p w14:paraId="5B4792EC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;</w:t>
      </w:r>
      <w:r w:rsidRPr="00DA1F42">
        <w:rPr>
          <w:rFonts w:hint="eastAsia"/>
          <w:sz w:val="32"/>
          <w:szCs w:val="32"/>
        </w:rPr>
        <w:t>对</w:t>
      </w:r>
      <w:r w:rsidRPr="00DA1F42">
        <w:rPr>
          <w:rFonts w:hint="eastAsia"/>
          <w:sz w:val="32"/>
          <w:szCs w:val="32"/>
        </w:rPr>
        <w:t>d</w:t>
      </w:r>
      <w:r w:rsidRPr="00DA1F42">
        <w:rPr>
          <w:rFonts w:hint="eastAsia"/>
          <w:sz w:val="32"/>
          <w:szCs w:val="32"/>
        </w:rPr>
        <w:t>的响应</w:t>
      </w:r>
    </w:p>
    <w:p w14:paraId="63DC595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jnz exit</w:t>
      </w:r>
    </w:p>
    <w:p w14:paraId="175BAD1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add word[position],64</w:t>
      </w:r>
    </w:p>
    <w:p w14:paraId="330BAFA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cmp word[position],256</w:t>
      </w:r>
    </w:p>
    <w:p w14:paraId="625DABB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jae keep_rightt</w:t>
      </w:r>
    </w:p>
    <w:p w14:paraId="3E92ACA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jnz exit</w:t>
      </w:r>
    </w:p>
    <w:p w14:paraId="1BF7777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exit:</w:t>
      </w:r>
      <w:r w:rsidRPr="00DA1F42">
        <w:rPr>
          <w:sz w:val="32"/>
          <w:szCs w:val="32"/>
        </w:rPr>
        <w:tab/>
      </w:r>
    </w:p>
    <w:p w14:paraId="7FADD08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dx, 0x20</w:t>
      </w:r>
    </w:p>
    <w:p w14:paraId="4A270C1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al, 0x61</w:t>
      </w:r>
    </w:p>
    <w:p w14:paraId="570797D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out dx, al</w:t>
      </w:r>
    </w:p>
    <w:p w14:paraId="5959B40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draw_car</w:t>
      </w:r>
    </w:p>
    <w:p w14:paraId="615C59F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iret</w:t>
      </w:r>
    </w:p>
    <w:p w14:paraId="2EF44860" w14:textId="77777777" w:rsidR="00DA1F42" w:rsidRPr="00DA1F42" w:rsidRDefault="00DA1F42" w:rsidP="00DA1F42">
      <w:pPr>
        <w:rPr>
          <w:sz w:val="32"/>
          <w:szCs w:val="32"/>
        </w:rPr>
      </w:pPr>
    </w:p>
    <w:p w14:paraId="6C89571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get_ed:</w:t>
      </w:r>
    </w:p>
    <w:p w14:paraId="6BDE69B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mov </w:t>
      </w:r>
      <w:proofErr w:type="gramStart"/>
      <w:r w:rsidRPr="00DA1F42">
        <w:rPr>
          <w:sz w:val="32"/>
          <w:szCs w:val="32"/>
        </w:rPr>
        <w:t>dx,bx</w:t>
      </w:r>
      <w:proofErr w:type="gramEnd"/>
    </w:p>
    <w:p w14:paraId="4E89737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add dx,4815</w:t>
      </w:r>
    </w:p>
    <w:p w14:paraId="0A1F265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lastRenderedPageBreak/>
        <w:t>ret</w:t>
      </w:r>
      <w:r w:rsidRPr="00DA1F42">
        <w:rPr>
          <w:sz w:val="32"/>
          <w:szCs w:val="32"/>
        </w:rPr>
        <w:tab/>
      </w:r>
    </w:p>
    <w:p w14:paraId="680EEBD0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;</w:t>
      </w:r>
      <w:r w:rsidRPr="00DA1F42">
        <w:rPr>
          <w:rFonts w:hint="eastAsia"/>
          <w:sz w:val="32"/>
          <w:szCs w:val="32"/>
        </w:rPr>
        <w:t>跑一遍点阵</w:t>
      </w:r>
    </w:p>
    <w:p w14:paraId="1F796F5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write_a_word:</w:t>
      </w:r>
    </w:p>
    <w:p w14:paraId="10B1423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jmp here6</w:t>
      </w:r>
    </w:p>
    <w:p w14:paraId="7B45D0C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neline:</w:t>
      </w:r>
    </w:p>
    <w:p w14:paraId="4067673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ax,0</w:t>
      </w:r>
    </w:p>
    <w:p w14:paraId="59EF8BC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add bx,304</w:t>
      </w:r>
    </w:p>
    <w:p w14:paraId="55D3747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jmp back6</w:t>
      </w:r>
    </w:p>
    <w:p w14:paraId="2C26F0A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write_a_dot:</w:t>
      </w:r>
    </w:p>
    <w:p w14:paraId="6CEA720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byte [</w:t>
      </w:r>
      <w:proofErr w:type="gramStart"/>
      <w:r w:rsidRPr="00DA1F42">
        <w:rPr>
          <w:sz w:val="32"/>
          <w:szCs w:val="32"/>
        </w:rPr>
        <w:t>es:bx</w:t>
      </w:r>
      <w:proofErr w:type="gramEnd"/>
      <w:r w:rsidRPr="00DA1F42">
        <w:rPr>
          <w:sz w:val="32"/>
          <w:szCs w:val="32"/>
        </w:rPr>
        <w:t>],4</w:t>
      </w:r>
    </w:p>
    <w:p w14:paraId="79258E6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jmp back5</w:t>
      </w:r>
    </w:p>
    <w:p w14:paraId="30D5A64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here6:</w:t>
      </w:r>
      <w:r w:rsidRPr="00DA1F42">
        <w:rPr>
          <w:sz w:val="32"/>
          <w:szCs w:val="32"/>
        </w:rPr>
        <w:tab/>
      </w:r>
    </w:p>
    <w:p w14:paraId="0F58613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cmp byte[ds:si],1</w:t>
      </w:r>
    </w:p>
    <w:p w14:paraId="4C970F2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je write_a_dot</w:t>
      </w:r>
    </w:p>
    <w:p w14:paraId="5A2DAC5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back5:</w:t>
      </w:r>
      <w:r w:rsidRPr="00DA1F42">
        <w:rPr>
          <w:sz w:val="32"/>
          <w:szCs w:val="32"/>
        </w:rPr>
        <w:tab/>
      </w:r>
    </w:p>
    <w:p w14:paraId="2538E5D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inc si</w:t>
      </w:r>
    </w:p>
    <w:p w14:paraId="12D61BF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inc bx</w:t>
      </w:r>
    </w:p>
    <w:p w14:paraId="3AFC52D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inc ax</w:t>
      </w:r>
    </w:p>
    <w:p w14:paraId="7D02AFB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cmp ax,16</w:t>
      </w:r>
    </w:p>
    <w:p w14:paraId="6B1CB0E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je neline</w:t>
      </w:r>
    </w:p>
    <w:p w14:paraId="46BADC6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back6:</w:t>
      </w:r>
      <w:r w:rsidRPr="00DA1F42">
        <w:rPr>
          <w:sz w:val="32"/>
          <w:szCs w:val="32"/>
        </w:rPr>
        <w:tab/>
      </w:r>
    </w:p>
    <w:p w14:paraId="09A5BFC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cmp </w:t>
      </w:r>
      <w:proofErr w:type="gramStart"/>
      <w:r w:rsidRPr="00DA1F42">
        <w:rPr>
          <w:sz w:val="32"/>
          <w:szCs w:val="32"/>
        </w:rPr>
        <w:t>bx,dx</w:t>
      </w:r>
      <w:proofErr w:type="gramEnd"/>
    </w:p>
    <w:p w14:paraId="36BAC16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jbe here6</w:t>
      </w:r>
    </w:p>
    <w:p w14:paraId="359B832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ret</w:t>
      </w:r>
    </w:p>
    <w:p w14:paraId="2A0297F4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;</w:t>
      </w:r>
      <w:r w:rsidRPr="00DA1F42">
        <w:rPr>
          <w:rFonts w:hint="eastAsia"/>
          <w:sz w:val="32"/>
          <w:szCs w:val="32"/>
        </w:rPr>
        <w:t>自定义方便</w:t>
      </w:r>
      <w:r w:rsidRPr="00DA1F42">
        <w:rPr>
          <w:rFonts w:hint="eastAsia"/>
          <w:sz w:val="32"/>
          <w:szCs w:val="32"/>
        </w:rPr>
        <w:t>debug</w:t>
      </w:r>
      <w:r w:rsidRPr="00DA1F42">
        <w:rPr>
          <w:rFonts w:hint="eastAsia"/>
          <w:sz w:val="32"/>
          <w:szCs w:val="32"/>
        </w:rPr>
        <w:t>的函数</w:t>
      </w:r>
    </w:p>
    <w:p w14:paraId="408C34F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debug:</w:t>
      </w:r>
    </w:p>
    <w:p w14:paraId="5DD9EDC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cx,0</w:t>
      </w:r>
    </w:p>
    <w:p w14:paraId="0C84E98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dx,0</w:t>
      </w:r>
    </w:p>
    <w:p w14:paraId="61FEC26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si,100</w:t>
      </w:r>
    </w:p>
    <w:p w14:paraId="05746FF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ii:</w:t>
      </w:r>
    </w:p>
    <w:p w14:paraId="5EF71C7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 xml:space="preserve">cmp </w:t>
      </w:r>
      <w:proofErr w:type="gramStart"/>
      <w:r w:rsidRPr="00DA1F42">
        <w:rPr>
          <w:sz w:val="32"/>
          <w:szCs w:val="32"/>
        </w:rPr>
        <w:t>cx,word</w:t>
      </w:r>
      <w:proofErr w:type="gramEnd"/>
      <w:r w:rsidRPr="00DA1F42">
        <w:rPr>
          <w:sz w:val="32"/>
          <w:szCs w:val="32"/>
        </w:rPr>
        <w:t>[car_height]</w:t>
      </w:r>
    </w:p>
    <w:p w14:paraId="490B9F4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je debug_end;</w:t>
      </w:r>
    </w:p>
    <w:p w14:paraId="5DEA3A6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inc cx</w:t>
      </w:r>
    </w:p>
    <w:p w14:paraId="7DCFC34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lastRenderedPageBreak/>
        <w:tab/>
      </w:r>
      <w:r w:rsidRPr="00DA1F42">
        <w:rPr>
          <w:sz w:val="32"/>
          <w:szCs w:val="32"/>
        </w:rPr>
        <w:tab/>
        <w:t>add si,256</w:t>
      </w:r>
    </w:p>
    <w:p w14:paraId="2682912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mov dx,0</w:t>
      </w:r>
    </w:p>
    <w:p w14:paraId="7A070E1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jmp jj</w:t>
      </w:r>
    </w:p>
    <w:p w14:paraId="7BB42D1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jj:</w:t>
      </w:r>
    </w:p>
    <w:p w14:paraId="4A31E5A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 xml:space="preserve">cmp </w:t>
      </w:r>
      <w:proofErr w:type="gramStart"/>
      <w:r w:rsidRPr="00DA1F42">
        <w:rPr>
          <w:sz w:val="32"/>
          <w:szCs w:val="32"/>
        </w:rPr>
        <w:t>dx,word</w:t>
      </w:r>
      <w:proofErr w:type="gramEnd"/>
      <w:r w:rsidRPr="00DA1F42">
        <w:rPr>
          <w:sz w:val="32"/>
          <w:szCs w:val="32"/>
        </w:rPr>
        <w:t>[car_width]</w:t>
      </w:r>
    </w:p>
    <w:p w14:paraId="77450B7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je ii</w:t>
      </w:r>
    </w:p>
    <w:p w14:paraId="2ED5CA7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mov byte[es:si],5</w:t>
      </w:r>
    </w:p>
    <w:p w14:paraId="5AC5295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inc dx</w:t>
      </w:r>
    </w:p>
    <w:p w14:paraId="58D0074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inc si</w:t>
      </w:r>
    </w:p>
    <w:p w14:paraId="3FB5429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jmp jj</w:t>
      </w:r>
    </w:p>
    <w:p w14:paraId="27C822A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debug_end:</w:t>
      </w:r>
    </w:p>
    <w:p w14:paraId="43E60FF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ret</w:t>
      </w:r>
    </w:p>
    <w:p w14:paraId="6BFEA85A" w14:textId="77777777" w:rsidR="00DA1F42" w:rsidRPr="00DA1F42" w:rsidRDefault="00DA1F42" w:rsidP="00DA1F42">
      <w:pPr>
        <w:rPr>
          <w:sz w:val="32"/>
          <w:szCs w:val="32"/>
        </w:rPr>
      </w:pPr>
    </w:p>
    <w:p w14:paraId="238D850D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;</w:t>
      </w:r>
      <w:r w:rsidRPr="00DA1F42">
        <w:rPr>
          <w:rFonts w:hint="eastAsia"/>
          <w:sz w:val="32"/>
          <w:szCs w:val="32"/>
        </w:rPr>
        <w:t>根据</w:t>
      </w:r>
      <w:r w:rsidRPr="00DA1F42">
        <w:rPr>
          <w:rFonts w:hint="eastAsia"/>
          <w:sz w:val="32"/>
          <w:szCs w:val="32"/>
        </w:rPr>
        <w:t>int16</w:t>
      </w:r>
      <w:r w:rsidRPr="00DA1F42">
        <w:rPr>
          <w:rFonts w:hint="eastAsia"/>
          <w:sz w:val="32"/>
          <w:szCs w:val="32"/>
        </w:rPr>
        <w:t>中断程序的</w:t>
      </w:r>
      <w:r w:rsidRPr="00DA1F42">
        <w:rPr>
          <w:rFonts w:hint="eastAsia"/>
          <w:sz w:val="32"/>
          <w:szCs w:val="32"/>
        </w:rPr>
        <w:t>0</w:t>
      </w:r>
      <w:r w:rsidRPr="00DA1F42">
        <w:rPr>
          <w:rFonts w:hint="eastAsia"/>
          <w:sz w:val="32"/>
          <w:szCs w:val="32"/>
        </w:rPr>
        <w:t>号和</w:t>
      </w:r>
      <w:r w:rsidRPr="00DA1F42">
        <w:rPr>
          <w:rFonts w:hint="eastAsia"/>
          <w:sz w:val="32"/>
          <w:szCs w:val="32"/>
        </w:rPr>
        <w:t>1</w:t>
      </w:r>
      <w:r w:rsidRPr="00DA1F42">
        <w:rPr>
          <w:rFonts w:hint="eastAsia"/>
          <w:sz w:val="32"/>
          <w:szCs w:val="32"/>
        </w:rPr>
        <w:t>号功能区完成键盘输入响应</w:t>
      </w:r>
    </w:p>
    <w:p w14:paraId="0735FD0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Horizontal_movement:</w:t>
      </w:r>
    </w:p>
    <w:p w14:paraId="3D39671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jmp here</w:t>
      </w:r>
    </w:p>
    <w:p w14:paraId="5E358E6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keep_right:</w:t>
      </w:r>
    </w:p>
    <w:p w14:paraId="47A4576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word[position],256</w:t>
      </w:r>
    </w:p>
    <w:p w14:paraId="06BA431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jmp back2</w:t>
      </w:r>
    </w:p>
    <w:p w14:paraId="32ADA5E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here:</w:t>
      </w:r>
    </w:p>
    <w:p w14:paraId="4AC32846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mov ah,0x1;</w:t>
      </w:r>
      <w:r w:rsidRPr="00DA1F42">
        <w:rPr>
          <w:rFonts w:hint="eastAsia"/>
          <w:sz w:val="32"/>
          <w:szCs w:val="32"/>
        </w:rPr>
        <w:t>判断缓冲区是否为空</w:t>
      </w:r>
    </w:p>
    <w:p w14:paraId="3BECE19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int 0x16</w:t>
      </w:r>
    </w:p>
    <w:p w14:paraId="099747BC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jz event_end;zf</w:t>
      </w:r>
      <w:r w:rsidRPr="00DA1F42">
        <w:rPr>
          <w:rFonts w:hint="eastAsia"/>
          <w:sz w:val="32"/>
          <w:szCs w:val="32"/>
        </w:rPr>
        <w:t>标志寄存器</w:t>
      </w:r>
      <w:r w:rsidRPr="00DA1F42">
        <w:rPr>
          <w:rFonts w:hint="eastAsia"/>
          <w:sz w:val="32"/>
          <w:szCs w:val="32"/>
        </w:rPr>
        <w:t>,</w:t>
      </w:r>
      <w:r w:rsidRPr="00DA1F42">
        <w:rPr>
          <w:rFonts w:hint="eastAsia"/>
          <w:sz w:val="32"/>
          <w:szCs w:val="32"/>
        </w:rPr>
        <w:t>空就不做操作，否则实时更新</w:t>
      </w:r>
      <w:r w:rsidRPr="00DA1F42">
        <w:rPr>
          <w:rFonts w:hint="eastAsia"/>
          <w:sz w:val="32"/>
          <w:szCs w:val="32"/>
        </w:rPr>
        <w:t xml:space="preserve"> </w:t>
      </w:r>
      <w:r w:rsidRPr="00DA1F42">
        <w:rPr>
          <w:rFonts w:hint="eastAsia"/>
          <w:sz w:val="32"/>
          <w:szCs w:val="32"/>
        </w:rPr>
        <w:t>车的位置</w:t>
      </w:r>
    </w:p>
    <w:p w14:paraId="0BA79DA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</w:p>
    <w:p w14:paraId="3858363C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mov ah, 0x0;</w:t>
      </w:r>
      <w:r w:rsidRPr="00DA1F42">
        <w:rPr>
          <w:rFonts w:hint="eastAsia"/>
          <w:sz w:val="32"/>
          <w:szCs w:val="32"/>
        </w:rPr>
        <w:t>从键盘缓冲区读出</w:t>
      </w:r>
    </w:p>
    <w:p w14:paraId="2B256D7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int 0x16</w:t>
      </w:r>
      <w:r w:rsidRPr="00DA1F42">
        <w:rPr>
          <w:sz w:val="32"/>
          <w:szCs w:val="32"/>
        </w:rPr>
        <w:tab/>
      </w:r>
    </w:p>
    <w:p w14:paraId="55E56DFB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;</w:t>
      </w:r>
      <w:r w:rsidRPr="00DA1F42">
        <w:rPr>
          <w:rFonts w:hint="eastAsia"/>
          <w:sz w:val="32"/>
          <w:szCs w:val="32"/>
        </w:rPr>
        <w:t>以下是车的坐标的更新</w:t>
      </w:r>
    </w:p>
    <w:p w14:paraId="5DB92AC5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;int16</w:t>
      </w:r>
      <w:r w:rsidRPr="00DA1F42">
        <w:rPr>
          <w:rFonts w:hint="eastAsia"/>
          <w:sz w:val="32"/>
          <w:szCs w:val="32"/>
        </w:rPr>
        <w:t>处理后，</w:t>
      </w:r>
      <w:r w:rsidRPr="00DA1F42">
        <w:rPr>
          <w:rFonts w:hint="eastAsia"/>
          <w:sz w:val="32"/>
          <w:szCs w:val="32"/>
        </w:rPr>
        <w:t>ah</w:t>
      </w:r>
      <w:r w:rsidRPr="00DA1F42">
        <w:rPr>
          <w:rFonts w:hint="eastAsia"/>
          <w:sz w:val="32"/>
          <w:szCs w:val="32"/>
        </w:rPr>
        <w:t>存放扫描码，</w:t>
      </w:r>
      <w:r w:rsidRPr="00DA1F42">
        <w:rPr>
          <w:rFonts w:hint="eastAsia"/>
          <w:sz w:val="32"/>
          <w:szCs w:val="32"/>
        </w:rPr>
        <w:t>al</w:t>
      </w:r>
      <w:r w:rsidRPr="00DA1F42">
        <w:rPr>
          <w:rFonts w:hint="eastAsia"/>
          <w:sz w:val="32"/>
          <w:szCs w:val="32"/>
        </w:rPr>
        <w:t>存放</w:t>
      </w:r>
      <w:r w:rsidRPr="00DA1F42">
        <w:rPr>
          <w:rFonts w:hint="eastAsia"/>
          <w:sz w:val="32"/>
          <w:szCs w:val="32"/>
        </w:rPr>
        <w:t>ascii</w:t>
      </w:r>
      <w:r w:rsidRPr="00DA1F42">
        <w:rPr>
          <w:rFonts w:hint="eastAsia"/>
          <w:sz w:val="32"/>
          <w:szCs w:val="32"/>
        </w:rPr>
        <w:t>码</w:t>
      </w:r>
    </w:p>
    <w:p w14:paraId="23AAB9AF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cmp al,'a';</w:t>
      </w:r>
      <w:r w:rsidRPr="00DA1F42">
        <w:rPr>
          <w:rFonts w:hint="eastAsia"/>
          <w:sz w:val="32"/>
          <w:szCs w:val="32"/>
        </w:rPr>
        <w:t>向左移动</w:t>
      </w:r>
    </w:p>
    <w:p w14:paraId="67A23A8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jnz right</w:t>
      </w:r>
    </w:p>
    <w:p w14:paraId="55AD141B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lastRenderedPageBreak/>
        <w:tab/>
      </w:r>
      <w:r w:rsidRPr="00DA1F42">
        <w:rPr>
          <w:rFonts w:hint="eastAsia"/>
          <w:sz w:val="32"/>
          <w:szCs w:val="32"/>
        </w:rPr>
        <w:tab/>
        <w:t>cmp word[position],0;</w:t>
      </w:r>
      <w:r w:rsidRPr="00DA1F42">
        <w:rPr>
          <w:rFonts w:hint="eastAsia"/>
          <w:sz w:val="32"/>
          <w:szCs w:val="32"/>
        </w:rPr>
        <w:t>限制车的位置不得小于</w:t>
      </w:r>
      <w:r w:rsidRPr="00DA1F42">
        <w:rPr>
          <w:rFonts w:hint="eastAsia"/>
          <w:sz w:val="32"/>
          <w:szCs w:val="32"/>
        </w:rPr>
        <w:t>0</w:t>
      </w:r>
    </w:p>
    <w:p w14:paraId="6BE9245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je event_end</w:t>
      </w:r>
    </w:p>
    <w:p w14:paraId="6A23802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add word[position</w:t>
      </w:r>
      <w:proofErr w:type="gramStart"/>
      <w:r w:rsidRPr="00DA1F42">
        <w:rPr>
          <w:sz w:val="32"/>
          <w:szCs w:val="32"/>
        </w:rPr>
        <w:t>],-</w:t>
      </w:r>
      <w:proofErr w:type="gramEnd"/>
      <w:r w:rsidRPr="00DA1F42">
        <w:rPr>
          <w:sz w:val="32"/>
          <w:szCs w:val="32"/>
        </w:rPr>
        <w:t>64</w:t>
      </w:r>
    </w:p>
    <w:p w14:paraId="6EF8700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jmp event_end</w:t>
      </w:r>
    </w:p>
    <w:p w14:paraId="4BEF5D5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right:</w:t>
      </w:r>
      <w:r w:rsidRPr="00DA1F42">
        <w:rPr>
          <w:sz w:val="32"/>
          <w:szCs w:val="32"/>
        </w:rPr>
        <w:tab/>
      </w:r>
    </w:p>
    <w:p w14:paraId="38DBC810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cmp al,'d';</w:t>
      </w:r>
      <w:r w:rsidRPr="00DA1F42">
        <w:rPr>
          <w:rFonts w:hint="eastAsia"/>
          <w:sz w:val="32"/>
          <w:szCs w:val="32"/>
        </w:rPr>
        <w:t>向右移动</w:t>
      </w:r>
    </w:p>
    <w:p w14:paraId="6296ED4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jnz event_end</w:t>
      </w:r>
    </w:p>
    <w:p w14:paraId="531959A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add word[position],64</w:t>
      </w:r>
    </w:p>
    <w:p w14:paraId="0E90BFCC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</w:r>
      <w:r w:rsidRPr="00DA1F42">
        <w:rPr>
          <w:rFonts w:hint="eastAsia"/>
          <w:sz w:val="32"/>
          <w:szCs w:val="32"/>
        </w:rPr>
        <w:tab/>
        <w:t>cmp word[position],256;</w:t>
      </w:r>
      <w:r w:rsidRPr="00DA1F42">
        <w:rPr>
          <w:rFonts w:hint="eastAsia"/>
          <w:sz w:val="32"/>
          <w:szCs w:val="32"/>
        </w:rPr>
        <w:t>限制车的位置不得大于</w:t>
      </w:r>
      <w:r w:rsidRPr="00DA1F42">
        <w:rPr>
          <w:rFonts w:hint="eastAsia"/>
          <w:sz w:val="32"/>
          <w:szCs w:val="32"/>
        </w:rPr>
        <w:t>256</w:t>
      </w:r>
    </w:p>
    <w:p w14:paraId="621AB91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jae keep_right</w:t>
      </w:r>
    </w:p>
    <w:p w14:paraId="363AB7B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back2:</w:t>
      </w:r>
      <w:r w:rsidRPr="00DA1F42">
        <w:rPr>
          <w:sz w:val="32"/>
          <w:szCs w:val="32"/>
        </w:rPr>
        <w:tab/>
        <w:t>jmp event_end</w:t>
      </w:r>
    </w:p>
    <w:p w14:paraId="05A6A89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event_end:</w:t>
      </w:r>
    </w:p>
    <w:p w14:paraId="659EA32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draw_car</w:t>
      </w:r>
    </w:p>
    <w:p w14:paraId="11E5605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ret</w:t>
      </w:r>
    </w:p>
    <w:p w14:paraId="27ADAF4A" w14:textId="77777777" w:rsidR="00DA1F42" w:rsidRPr="00DA1F42" w:rsidRDefault="00DA1F42" w:rsidP="00DA1F42">
      <w:pPr>
        <w:rPr>
          <w:sz w:val="32"/>
          <w:szCs w:val="32"/>
        </w:rPr>
      </w:pPr>
    </w:p>
    <w:p w14:paraId="4D2A80E0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;</w:t>
      </w:r>
      <w:r w:rsidRPr="00DA1F42">
        <w:rPr>
          <w:rFonts w:hint="eastAsia"/>
          <w:sz w:val="32"/>
          <w:szCs w:val="32"/>
        </w:rPr>
        <w:t>通过当前车的左上角的相对坐标找到它的真实坐标</w:t>
      </w:r>
    </w:p>
    <w:p w14:paraId="729EE6C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get_pos:</w:t>
      </w:r>
    </w:p>
    <w:p w14:paraId="5508D64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mov </w:t>
      </w:r>
      <w:proofErr w:type="gramStart"/>
      <w:r w:rsidRPr="00DA1F42">
        <w:rPr>
          <w:sz w:val="32"/>
          <w:szCs w:val="32"/>
        </w:rPr>
        <w:t>si,word</w:t>
      </w:r>
      <w:proofErr w:type="gramEnd"/>
      <w:r w:rsidRPr="00DA1F42">
        <w:rPr>
          <w:sz w:val="32"/>
          <w:szCs w:val="32"/>
        </w:rPr>
        <w:t>[base]</w:t>
      </w:r>
    </w:p>
    <w:p w14:paraId="4F116E95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add </w:t>
      </w:r>
      <w:proofErr w:type="gramStart"/>
      <w:r w:rsidRPr="00DA1F42">
        <w:rPr>
          <w:sz w:val="32"/>
          <w:szCs w:val="32"/>
        </w:rPr>
        <w:t>si,word</w:t>
      </w:r>
      <w:proofErr w:type="gramEnd"/>
      <w:r w:rsidRPr="00DA1F42">
        <w:rPr>
          <w:sz w:val="32"/>
          <w:szCs w:val="32"/>
        </w:rPr>
        <w:t>[position]</w:t>
      </w:r>
    </w:p>
    <w:p w14:paraId="6ACC2F9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ret</w:t>
      </w:r>
    </w:p>
    <w:p w14:paraId="364A3EB9" w14:textId="77777777" w:rsidR="00DA1F42" w:rsidRPr="00DA1F42" w:rsidRDefault="00DA1F42" w:rsidP="00DA1F42">
      <w:pPr>
        <w:rPr>
          <w:sz w:val="32"/>
          <w:szCs w:val="32"/>
        </w:rPr>
      </w:pPr>
    </w:p>
    <w:p w14:paraId="5954FFB8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;</w:t>
      </w:r>
      <w:r w:rsidRPr="00DA1F42">
        <w:rPr>
          <w:rFonts w:hint="eastAsia"/>
          <w:sz w:val="32"/>
          <w:szCs w:val="32"/>
        </w:rPr>
        <w:t>用黑色点覆盖整个屏幕</w:t>
      </w:r>
    </w:p>
    <w:p w14:paraId="2CE31EB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clear_all:</w:t>
      </w:r>
    </w:p>
    <w:p w14:paraId="201F444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si,0</w:t>
      </w:r>
    </w:p>
    <w:p w14:paraId="6A8A344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dx,64000</w:t>
      </w:r>
    </w:p>
    <w:p w14:paraId="53053AC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clear_dot:</w:t>
      </w:r>
    </w:p>
    <w:p w14:paraId="0AAC9EB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word[es:si],0</w:t>
      </w:r>
    </w:p>
    <w:p w14:paraId="1B52863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inc si</w:t>
      </w:r>
    </w:p>
    <w:p w14:paraId="47F39F6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cmp </w:t>
      </w:r>
      <w:proofErr w:type="gramStart"/>
      <w:r w:rsidRPr="00DA1F42">
        <w:rPr>
          <w:sz w:val="32"/>
          <w:szCs w:val="32"/>
        </w:rPr>
        <w:t>si,dx</w:t>
      </w:r>
      <w:proofErr w:type="gramEnd"/>
    </w:p>
    <w:p w14:paraId="68363D4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jb clear_dot</w:t>
      </w:r>
    </w:p>
    <w:p w14:paraId="03DAB6D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ret</w:t>
      </w:r>
      <w:r w:rsidRPr="00DA1F42">
        <w:rPr>
          <w:sz w:val="32"/>
          <w:szCs w:val="32"/>
        </w:rPr>
        <w:tab/>
      </w:r>
    </w:p>
    <w:p w14:paraId="78A570AE" w14:textId="77777777" w:rsidR="00DA1F42" w:rsidRPr="00DA1F42" w:rsidRDefault="00DA1F42" w:rsidP="00DA1F42">
      <w:pPr>
        <w:rPr>
          <w:sz w:val="32"/>
          <w:szCs w:val="32"/>
        </w:rPr>
      </w:pPr>
    </w:p>
    <w:p w14:paraId="7DE0B8D8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lastRenderedPageBreak/>
        <w:t>;</w:t>
      </w:r>
      <w:r w:rsidRPr="00DA1F42">
        <w:rPr>
          <w:rFonts w:hint="eastAsia"/>
          <w:sz w:val="32"/>
          <w:szCs w:val="32"/>
        </w:rPr>
        <w:t>响应更新车的位置的操作</w:t>
      </w:r>
      <w:r w:rsidRPr="00DA1F42">
        <w:rPr>
          <w:rFonts w:hint="eastAsia"/>
          <w:sz w:val="32"/>
          <w:szCs w:val="32"/>
        </w:rPr>
        <w:tab/>
      </w:r>
    </w:p>
    <w:p w14:paraId="31203D9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draw_car:</w:t>
      </w:r>
    </w:p>
    <w:p w14:paraId="3CE6AA55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call clear_all;</w:t>
      </w:r>
      <w:r w:rsidRPr="00DA1F42">
        <w:rPr>
          <w:rFonts w:hint="eastAsia"/>
          <w:sz w:val="32"/>
          <w:szCs w:val="32"/>
        </w:rPr>
        <w:t>清空屏幕</w:t>
      </w:r>
    </w:p>
    <w:p w14:paraId="782163BB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mov word[if_change_map],0;</w:t>
      </w:r>
      <w:r w:rsidRPr="00DA1F42">
        <w:rPr>
          <w:rFonts w:hint="eastAsia"/>
          <w:sz w:val="32"/>
          <w:szCs w:val="32"/>
        </w:rPr>
        <w:t>设置</w:t>
      </w:r>
      <w:proofErr w:type="gramStart"/>
      <w:r w:rsidRPr="00DA1F42">
        <w:rPr>
          <w:rFonts w:hint="eastAsia"/>
          <w:sz w:val="32"/>
          <w:szCs w:val="32"/>
        </w:rPr>
        <w:t>成不要</w:t>
      </w:r>
      <w:proofErr w:type="gramEnd"/>
      <w:r w:rsidRPr="00DA1F42">
        <w:rPr>
          <w:rFonts w:hint="eastAsia"/>
          <w:sz w:val="32"/>
          <w:szCs w:val="32"/>
        </w:rPr>
        <w:t>改变地图的位置，因为这是在</w:t>
      </w:r>
      <w:r w:rsidRPr="00DA1F42">
        <w:rPr>
          <w:rFonts w:hint="eastAsia"/>
          <w:sz w:val="32"/>
          <w:szCs w:val="32"/>
        </w:rPr>
        <w:t>1</w:t>
      </w:r>
      <w:r w:rsidRPr="00DA1F42">
        <w:rPr>
          <w:rFonts w:hint="eastAsia"/>
          <w:sz w:val="32"/>
          <w:szCs w:val="32"/>
        </w:rPr>
        <w:t>秒内的操作，而不是第</w:t>
      </w:r>
      <w:r w:rsidRPr="00DA1F42">
        <w:rPr>
          <w:rFonts w:hint="eastAsia"/>
          <w:sz w:val="32"/>
          <w:szCs w:val="32"/>
        </w:rPr>
        <w:t>k</w:t>
      </w:r>
      <w:r w:rsidRPr="00DA1F42">
        <w:rPr>
          <w:rFonts w:hint="eastAsia"/>
          <w:sz w:val="32"/>
          <w:szCs w:val="32"/>
        </w:rPr>
        <w:t>秒</w:t>
      </w:r>
    </w:p>
    <w:p w14:paraId="33FBE98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Show_barrier</w:t>
      </w:r>
    </w:p>
    <w:p w14:paraId="6239DB5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get_pos</w:t>
      </w:r>
    </w:p>
    <w:p w14:paraId="60A0A4D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cx,0</w:t>
      </w:r>
    </w:p>
    <w:p w14:paraId="0DE1DA0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dx,0</w:t>
      </w:r>
    </w:p>
    <w:p w14:paraId="2C76F2C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iiii:</w:t>
      </w:r>
    </w:p>
    <w:p w14:paraId="6A4D604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 xml:space="preserve">cmp </w:t>
      </w:r>
      <w:proofErr w:type="gramStart"/>
      <w:r w:rsidRPr="00DA1F42">
        <w:rPr>
          <w:sz w:val="32"/>
          <w:szCs w:val="32"/>
        </w:rPr>
        <w:t>cx,word</w:t>
      </w:r>
      <w:proofErr w:type="gramEnd"/>
      <w:r w:rsidRPr="00DA1F42">
        <w:rPr>
          <w:sz w:val="32"/>
          <w:szCs w:val="32"/>
        </w:rPr>
        <w:t>[car_height]</w:t>
      </w:r>
    </w:p>
    <w:p w14:paraId="3573CB1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je draw_car_end</w:t>
      </w:r>
    </w:p>
    <w:p w14:paraId="3643849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inc cx</w:t>
      </w:r>
    </w:p>
    <w:p w14:paraId="5741FD5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add si,256</w:t>
      </w:r>
    </w:p>
    <w:p w14:paraId="19A0580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mov dx,0</w:t>
      </w:r>
    </w:p>
    <w:p w14:paraId="375D0C0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jmp jjjj</w:t>
      </w:r>
    </w:p>
    <w:p w14:paraId="07A4724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jjjj:</w:t>
      </w:r>
    </w:p>
    <w:p w14:paraId="4AC16EB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 xml:space="preserve">cmp </w:t>
      </w:r>
      <w:proofErr w:type="gramStart"/>
      <w:r w:rsidRPr="00DA1F42">
        <w:rPr>
          <w:sz w:val="32"/>
          <w:szCs w:val="32"/>
        </w:rPr>
        <w:t>dx,word</w:t>
      </w:r>
      <w:proofErr w:type="gramEnd"/>
      <w:r w:rsidRPr="00DA1F42">
        <w:rPr>
          <w:sz w:val="32"/>
          <w:szCs w:val="32"/>
        </w:rPr>
        <w:t>[car_width]</w:t>
      </w:r>
    </w:p>
    <w:p w14:paraId="79C1BA5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je iiii</w:t>
      </w:r>
    </w:p>
    <w:p w14:paraId="1816CDF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mov byte[es:si],5</w:t>
      </w:r>
    </w:p>
    <w:p w14:paraId="3DE72F5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inc dx</w:t>
      </w:r>
    </w:p>
    <w:p w14:paraId="69106E4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inc si</w:t>
      </w:r>
    </w:p>
    <w:p w14:paraId="3662964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jmp jjjj</w:t>
      </w:r>
    </w:p>
    <w:p w14:paraId="7F2C9D8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mov </w:t>
      </w:r>
      <w:proofErr w:type="gramStart"/>
      <w:r w:rsidRPr="00DA1F42">
        <w:rPr>
          <w:sz w:val="32"/>
          <w:szCs w:val="32"/>
        </w:rPr>
        <w:t>bx,[</w:t>
      </w:r>
      <w:proofErr w:type="gramEnd"/>
      <w:r w:rsidRPr="00DA1F42">
        <w:rPr>
          <w:sz w:val="32"/>
          <w:szCs w:val="32"/>
        </w:rPr>
        <w:t>ds:iter]</w:t>
      </w:r>
    </w:p>
    <w:p w14:paraId="6DA5100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mov </w:t>
      </w:r>
      <w:proofErr w:type="gramStart"/>
      <w:r w:rsidRPr="00DA1F42">
        <w:rPr>
          <w:sz w:val="32"/>
          <w:szCs w:val="32"/>
        </w:rPr>
        <w:t>si,map</w:t>
      </w:r>
      <w:proofErr w:type="gramEnd"/>
      <w:r w:rsidRPr="00DA1F42">
        <w:rPr>
          <w:sz w:val="32"/>
          <w:szCs w:val="32"/>
        </w:rPr>
        <w:t>_a</w:t>
      </w:r>
    </w:p>
    <w:p w14:paraId="706596D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cx,0</w:t>
      </w:r>
    </w:p>
    <w:p w14:paraId="04599BE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jmp here5</w:t>
      </w:r>
    </w:p>
    <w:p w14:paraId="7CBE3A30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;</w:t>
      </w:r>
      <w:r w:rsidRPr="00DA1F42">
        <w:rPr>
          <w:rFonts w:hint="eastAsia"/>
          <w:sz w:val="32"/>
          <w:szCs w:val="32"/>
        </w:rPr>
        <w:t>冲撞分析</w:t>
      </w:r>
    </w:p>
    <w:p w14:paraId="28CB44C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judge:</w:t>
      </w:r>
    </w:p>
    <w:p w14:paraId="1919DA7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mov </w:t>
      </w:r>
      <w:proofErr w:type="gramStart"/>
      <w:r w:rsidRPr="00DA1F42">
        <w:rPr>
          <w:sz w:val="32"/>
          <w:szCs w:val="32"/>
        </w:rPr>
        <w:t>dx,cx</w:t>
      </w:r>
      <w:proofErr w:type="gramEnd"/>
    </w:p>
    <w:p w14:paraId="0FDEB0B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imul dx,32</w:t>
      </w:r>
    </w:p>
    <w:p w14:paraId="6D2F34A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cmp word[position</w:t>
      </w:r>
      <w:proofErr w:type="gramStart"/>
      <w:r w:rsidRPr="00DA1F42">
        <w:rPr>
          <w:sz w:val="32"/>
          <w:szCs w:val="32"/>
        </w:rPr>
        <w:t>],dx</w:t>
      </w:r>
      <w:proofErr w:type="gramEnd"/>
    </w:p>
    <w:p w14:paraId="4702C28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je set_lose</w:t>
      </w:r>
    </w:p>
    <w:p w14:paraId="4FED9E2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lastRenderedPageBreak/>
        <w:tab/>
        <w:t>jmp here5</w:t>
      </w:r>
    </w:p>
    <w:p w14:paraId="69D9AB64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;</w:t>
      </w:r>
      <w:r w:rsidRPr="00DA1F42">
        <w:rPr>
          <w:rFonts w:hint="eastAsia"/>
          <w:sz w:val="32"/>
          <w:szCs w:val="32"/>
        </w:rPr>
        <w:t>设置成错误</w:t>
      </w:r>
    </w:p>
    <w:p w14:paraId="5E90F80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set_lose:</w:t>
      </w:r>
    </w:p>
    <w:p w14:paraId="7A877F6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word[lose],1</w:t>
      </w:r>
    </w:p>
    <w:p w14:paraId="3B2E827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here5:</w:t>
      </w:r>
    </w:p>
    <w:p w14:paraId="0250853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 xml:space="preserve">cmp </w:t>
      </w:r>
      <w:proofErr w:type="gramStart"/>
      <w:r w:rsidRPr="00DA1F42">
        <w:rPr>
          <w:sz w:val="32"/>
          <w:szCs w:val="32"/>
        </w:rPr>
        <w:t>dx,[</w:t>
      </w:r>
      <w:proofErr w:type="gramEnd"/>
      <w:r w:rsidRPr="00DA1F42">
        <w:rPr>
          <w:sz w:val="32"/>
          <w:szCs w:val="32"/>
        </w:rPr>
        <w:t>si+bx]</w:t>
      </w:r>
    </w:p>
    <w:p w14:paraId="66139BB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cmp dx,1</w:t>
      </w:r>
    </w:p>
    <w:p w14:paraId="1948DA2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je judge</w:t>
      </w:r>
    </w:p>
    <w:p w14:paraId="1AE5D68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add cx,2</w:t>
      </w:r>
    </w:p>
    <w:p w14:paraId="7E6389A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add bx,2</w:t>
      </w:r>
    </w:p>
    <w:p w14:paraId="4BA5982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cmp cx,8</w:t>
      </w:r>
    </w:p>
    <w:p w14:paraId="2AC9DB3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jbe here5</w:t>
      </w:r>
    </w:p>
    <w:p w14:paraId="1CEBB3C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draw_car_end:</w:t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</w:p>
    <w:p w14:paraId="195CE19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ret</w:t>
      </w:r>
    </w:p>
    <w:p w14:paraId="1B4720D8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;</w:t>
      </w:r>
      <w:r w:rsidRPr="00DA1F42">
        <w:rPr>
          <w:rFonts w:hint="eastAsia"/>
          <w:sz w:val="32"/>
          <w:szCs w:val="32"/>
        </w:rPr>
        <w:t>在这个</w:t>
      </w:r>
      <w:proofErr w:type="gramStart"/>
      <w:r w:rsidRPr="00DA1F42">
        <w:rPr>
          <w:rFonts w:hint="eastAsia"/>
          <w:sz w:val="32"/>
          <w:szCs w:val="32"/>
        </w:rPr>
        <w:t>版块</w:t>
      </w:r>
      <w:proofErr w:type="gramEnd"/>
      <w:r w:rsidRPr="00DA1F42">
        <w:rPr>
          <w:rFonts w:hint="eastAsia"/>
          <w:sz w:val="32"/>
          <w:szCs w:val="32"/>
        </w:rPr>
        <w:t>中使地图下降</w:t>
      </w:r>
    </w:p>
    <w:p w14:paraId="12C3C0C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draw_all:</w:t>
      </w:r>
    </w:p>
    <w:p w14:paraId="7AC788FA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clear_all</w:t>
      </w:r>
    </w:p>
    <w:p w14:paraId="53DED43B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  <w:t>mov word[if_change_map],1;</w:t>
      </w:r>
      <w:r w:rsidRPr="00DA1F42">
        <w:rPr>
          <w:rFonts w:hint="eastAsia"/>
          <w:sz w:val="32"/>
          <w:szCs w:val="32"/>
        </w:rPr>
        <w:t>标志地图下降</w:t>
      </w:r>
    </w:p>
    <w:p w14:paraId="2680CD8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Show_barrier</w:t>
      </w:r>
    </w:p>
    <w:p w14:paraId="365A663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call get_pos</w:t>
      </w:r>
    </w:p>
    <w:p w14:paraId="450F936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cx,0</w:t>
      </w:r>
    </w:p>
    <w:p w14:paraId="0196F7A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dx,0</w:t>
      </w:r>
    </w:p>
    <w:p w14:paraId="17A80A6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iii:</w:t>
      </w:r>
    </w:p>
    <w:p w14:paraId="24A3DC8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 xml:space="preserve">cmp </w:t>
      </w:r>
      <w:proofErr w:type="gramStart"/>
      <w:r w:rsidRPr="00DA1F42">
        <w:rPr>
          <w:sz w:val="32"/>
          <w:szCs w:val="32"/>
        </w:rPr>
        <w:t>cx,word</w:t>
      </w:r>
      <w:proofErr w:type="gramEnd"/>
      <w:r w:rsidRPr="00DA1F42">
        <w:rPr>
          <w:sz w:val="32"/>
          <w:szCs w:val="32"/>
        </w:rPr>
        <w:t>[car_height]</w:t>
      </w:r>
    </w:p>
    <w:p w14:paraId="3D4ED9A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je draw_all_end</w:t>
      </w:r>
    </w:p>
    <w:p w14:paraId="14FFBD6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inc cx</w:t>
      </w:r>
    </w:p>
    <w:p w14:paraId="32112A2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add si,256</w:t>
      </w:r>
    </w:p>
    <w:p w14:paraId="5789D91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mov dx,0</w:t>
      </w:r>
    </w:p>
    <w:p w14:paraId="5E59AAB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jmp jjj</w:t>
      </w:r>
    </w:p>
    <w:p w14:paraId="30F7B94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jjj:</w:t>
      </w:r>
    </w:p>
    <w:p w14:paraId="2A8C91F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 xml:space="preserve">cmp </w:t>
      </w:r>
      <w:proofErr w:type="gramStart"/>
      <w:r w:rsidRPr="00DA1F42">
        <w:rPr>
          <w:sz w:val="32"/>
          <w:szCs w:val="32"/>
        </w:rPr>
        <w:t>dx,word</w:t>
      </w:r>
      <w:proofErr w:type="gramEnd"/>
      <w:r w:rsidRPr="00DA1F42">
        <w:rPr>
          <w:sz w:val="32"/>
          <w:szCs w:val="32"/>
        </w:rPr>
        <w:t>[car_width]</w:t>
      </w:r>
    </w:p>
    <w:p w14:paraId="6DC9A10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je iii</w:t>
      </w:r>
    </w:p>
    <w:p w14:paraId="6B32742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mov byte[es:si],5</w:t>
      </w:r>
    </w:p>
    <w:p w14:paraId="099E355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lastRenderedPageBreak/>
        <w:tab/>
      </w:r>
      <w:r w:rsidRPr="00DA1F42">
        <w:rPr>
          <w:sz w:val="32"/>
          <w:szCs w:val="32"/>
        </w:rPr>
        <w:tab/>
        <w:t>inc dx</w:t>
      </w:r>
    </w:p>
    <w:p w14:paraId="1571F1C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inc si</w:t>
      </w:r>
    </w:p>
    <w:p w14:paraId="4F5418B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jmp jjj</w:t>
      </w:r>
    </w:p>
    <w:p w14:paraId="6845B0C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draw_all_end:</w:t>
      </w: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</w:r>
    </w:p>
    <w:p w14:paraId="549C6D68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ret</w:t>
      </w:r>
    </w:p>
    <w:p w14:paraId="101E0CD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</w:p>
    <w:p w14:paraId="6BDE863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setting:</w:t>
      </w:r>
    </w:p>
    <w:p w14:paraId="52CEDE97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dx, 0x3c8</w:t>
      </w:r>
    </w:p>
    <w:p w14:paraId="653E2A2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al, cl</w:t>
      </w:r>
    </w:p>
    <w:p w14:paraId="1CE34E0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out dx, al</w:t>
      </w:r>
    </w:p>
    <w:p w14:paraId="5735C0DB" w14:textId="77777777" w:rsidR="00DA1F42" w:rsidRPr="00DA1F42" w:rsidRDefault="00DA1F42" w:rsidP="00DA1F42">
      <w:pPr>
        <w:rPr>
          <w:sz w:val="32"/>
          <w:szCs w:val="32"/>
        </w:rPr>
      </w:pPr>
    </w:p>
    <w:p w14:paraId="443468A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dx, 0x3c9</w:t>
      </w:r>
    </w:p>
    <w:p w14:paraId="299E9E8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al, [ds:si]</w:t>
      </w:r>
    </w:p>
    <w:p w14:paraId="4533E00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out dx, al</w:t>
      </w:r>
    </w:p>
    <w:p w14:paraId="72256D1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</w:p>
    <w:p w14:paraId="20D6E65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al, [ds:si+1]</w:t>
      </w:r>
    </w:p>
    <w:p w14:paraId="6F4E9F0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out dx, al</w:t>
      </w:r>
    </w:p>
    <w:p w14:paraId="36385F3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</w:p>
    <w:p w14:paraId="2BAA4C8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mov al, [ds:si+2]</w:t>
      </w:r>
    </w:p>
    <w:p w14:paraId="3F47893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  <w:t>out dx, al</w:t>
      </w:r>
    </w:p>
    <w:p w14:paraId="36674A69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ret</w:t>
      </w:r>
    </w:p>
    <w:p w14:paraId="339E72AA" w14:textId="77777777" w:rsidR="00DA1F42" w:rsidRPr="00DA1F42" w:rsidRDefault="00DA1F42" w:rsidP="00DA1F42">
      <w:pPr>
        <w:rPr>
          <w:sz w:val="32"/>
          <w:szCs w:val="32"/>
        </w:rPr>
      </w:pPr>
    </w:p>
    <w:p w14:paraId="60A1B966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;</w:t>
      </w:r>
      <w:r w:rsidRPr="00DA1F42">
        <w:rPr>
          <w:rFonts w:hint="eastAsia"/>
          <w:sz w:val="32"/>
          <w:szCs w:val="32"/>
        </w:rPr>
        <w:t>分时间</w:t>
      </w:r>
      <w:r w:rsidRPr="00DA1F42">
        <w:rPr>
          <w:rFonts w:hint="eastAsia"/>
          <w:sz w:val="32"/>
          <w:szCs w:val="32"/>
        </w:rPr>
        <w:t>2</w:t>
      </w:r>
    </w:p>
    <w:p w14:paraId="37526F7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time_layback3:</w:t>
      </w:r>
    </w:p>
    <w:p w14:paraId="708C351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mov word[wc],0</w:t>
      </w:r>
    </w:p>
    <w:p w14:paraId="4DDEEC3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here4:</w:t>
      </w:r>
      <w:r w:rsidRPr="00DA1F42">
        <w:rPr>
          <w:sz w:val="32"/>
          <w:szCs w:val="32"/>
        </w:rPr>
        <w:tab/>
        <w:t>add word[wc],1</w:t>
      </w:r>
    </w:p>
    <w:p w14:paraId="7C198AF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cmp word[wc],1000</w:t>
      </w:r>
    </w:p>
    <w:p w14:paraId="7AF434E3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jb here4</w:t>
      </w:r>
    </w:p>
    <w:p w14:paraId="059DD3B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ret</w:t>
      </w:r>
    </w:p>
    <w:p w14:paraId="12CEDE15" w14:textId="77777777" w:rsidR="00DA1F42" w:rsidRPr="00DA1F42" w:rsidRDefault="00DA1F42" w:rsidP="00DA1F42">
      <w:pPr>
        <w:rPr>
          <w:sz w:val="32"/>
          <w:szCs w:val="32"/>
        </w:rPr>
      </w:pPr>
    </w:p>
    <w:p w14:paraId="252A889F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>;</w:t>
      </w:r>
      <w:r w:rsidRPr="00DA1F42">
        <w:rPr>
          <w:rFonts w:hint="eastAsia"/>
          <w:sz w:val="32"/>
          <w:szCs w:val="32"/>
        </w:rPr>
        <w:t>分时间</w:t>
      </w:r>
      <w:r w:rsidRPr="00DA1F42">
        <w:rPr>
          <w:rFonts w:hint="eastAsia"/>
          <w:sz w:val="32"/>
          <w:szCs w:val="32"/>
        </w:rPr>
        <w:t>1</w:t>
      </w:r>
    </w:p>
    <w:p w14:paraId="6BC8100E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time_layback2:</w:t>
      </w:r>
    </w:p>
    <w:p w14:paraId="751CD02F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mov word[wb],0</w:t>
      </w:r>
    </w:p>
    <w:p w14:paraId="6D6B98E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lastRenderedPageBreak/>
        <w:t>here3:</w:t>
      </w:r>
      <w:r w:rsidRPr="00DA1F42">
        <w:rPr>
          <w:sz w:val="32"/>
          <w:szCs w:val="32"/>
        </w:rPr>
        <w:tab/>
        <w:t>add word[wb],1</w:t>
      </w:r>
    </w:p>
    <w:p w14:paraId="53D4C8AD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call time_layback3</w:t>
      </w:r>
    </w:p>
    <w:p w14:paraId="25238611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cmp word[wb],400</w:t>
      </w:r>
    </w:p>
    <w:p w14:paraId="5EDAFF4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jb here3</w:t>
      </w:r>
    </w:p>
    <w:p w14:paraId="127F72F4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ret</w:t>
      </w:r>
    </w:p>
    <w:p w14:paraId="3E69A44D" w14:textId="77777777" w:rsidR="00DA1F42" w:rsidRPr="00DA1F42" w:rsidRDefault="00DA1F42" w:rsidP="00DA1F42">
      <w:pPr>
        <w:rPr>
          <w:sz w:val="32"/>
          <w:szCs w:val="32"/>
        </w:rPr>
      </w:pPr>
    </w:p>
    <w:p w14:paraId="75D0F78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time_layback:</w:t>
      </w:r>
    </w:p>
    <w:p w14:paraId="6CB438C0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mov word[wa],0</w:t>
      </w:r>
    </w:p>
    <w:p w14:paraId="58F207C6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 xml:space="preserve">here2: </w:t>
      </w:r>
      <w:r w:rsidRPr="00DA1F42">
        <w:rPr>
          <w:sz w:val="32"/>
          <w:szCs w:val="32"/>
        </w:rPr>
        <w:tab/>
        <w:t>add word[wa],1</w:t>
      </w:r>
    </w:p>
    <w:p w14:paraId="582111AB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call time_layback2</w:t>
      </w:r>
    </w:p>
    <w:p w14:paraId="07AFA5B1" w14:textId="77777777" w:rsidR="00DA1F42" w:rsidRPr="00DA1F42" w:rsidRDefault="00DA1F42" w:rsidP="00DA1F42">
      <w:pPr>
        <w:rPr>
          <w:rFonts w:hint="eastAsia"/>
          <w:sz w:val="32"/>
          <w:szCs w:val="32"/>
        </w:rPr>
      </w:pPr>
      <w:r w:rsidRPr="00DA1F42">
        <w:rPr>
          <w:rFonts w:hint="eastAsia"/>
          <w:sz w:val="32"/>
          <w:szCs w:val="32"/>
        </w:rPr>
        <w:tab/>
      </w:r>
      <w:r w:rsidRPr="00DA1F42">
        <w:rPr>
          <w:rFonts w:hint="eastAsia"/>
          <w:sz w:val="32"/>
          <w:szCs w:val="32"/>
        </w:rPr>
        <w:tab/>
        <w:t>call Horizontal_movement;</w:t>
      </w:r>
      <w:r w:rsidRPr="00DA1F42">
        <w:rPr>
          <w:rFonts w:hint="eastAsia"/>
          <w:sz w:val="32"/>
          <w:szCs w:val="32"/>
        </w:rPr>
        <w:t>每隔</w:t>
      </w:r>
      <w:r w:rsidRPr="00DA1F42">
        <w:rPr>
          <w:rFonts w:hint="eastAsia"/>
          <w:sz w:val="32"/>
          <w:szCs w:val="32"/>
        </w:rPr>
        <w:t>400*1000</w:t>
      </w:r>
      <w:r w:rsidRPr="00DA1F42">
        <w:rPr>
          <w:rFonts w:hint="eastAsia"/>
          <w:sz w:val="32"/>
          <w:szCs w:val="32"/>
        </w:rPr>
        <w:t>个单位检测键盘缓冲区的数据做出相应</w:t>
      </w:r>
    </w:p>
    <w:p w14:paraId="78741F3C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cmp word[wa],10</w:t>
      </w:r>
    </w:p>
    <w:p w14:paraId="19DF39E2" w14:textId="77777777" w:rsidR="00DA1F42" w:rsidRPr="00DA1F42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ab/>
      </w:r>
      <w:r w:rsidRPr="00DA1F42">
        <w:rPr>
          <w:sz w:val="32"/>
          <w:szCs w:val="32"/>
        </w:rPr>
        <w:tab/>
        <w:t>jb here2</w:t>
      </w:r>
    </w:p>
    <w:p w14:paraId="7798D495" w14:textId="23BC5AF6" w:rsidR="00B51ACB" w:rsidRPr="00B51ACB" w:rsidRDefault="00DA1F42" w:rsidP="00DA1F42">
      <w:pPr>
        <w:rPr>
          <w:sz w:val="32"/>
          <w:szCs w:val="32"/>
        </w:rPr>
      </w:pPr>
      <w:r w:rsidRPr="00DA1F42">
        <w:rPr>
          <w:sz w:val="32"/>
          <w:szCs w:val="32"/>
        </w:rPr>
        <w:t>ret</w:t>
      </w:r>
    </w:p>
    <w:sectPr w:rsidR="00B51ACB" w:rsidRPr="00B51ACB" w:rsidSect="0043776D">
      <w:headerReference w:type="default" r:id="rId13"/>
      <w:footerReference w:type="default" r:id="rId14"/>
      <w:pgSz w:w="10433" w:h="14742"/>
      <w:pgMar w:top="1134" w:right="1134" w:bottom="1134" w:left="1701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F8E06" w14:textId="77777777" w:rsidR="00A26F62" w:rsidRDefault="00A26F62">
      <w:r>
        <w:separator/>
      </w:r>
    </w:p>
  </w:endnote>
  <w:endnote w:type="continuationSeparator" w:id="0">
    <w:p w14:paraId="3762FAF1" w14:textId="77777777" w:rsidR="00A26F62" w:rsidRDefault="00A2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85F1B" w14:textId="77777777" w:rsidR="009D4882" w:rsidRDefault="009D488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5</w:t>
    </w:r>
    <w:r>
      <w:rPr>
        <w:rStyle w:val="a7"/>
      </w:rPr>
      <w:fldChar w:fldCharType="end"/>
    </w:r>
  </w:p>
  <w:p w14:paraId="26553DA4" w14:textId="77777777" w:rsidR="009D4882" w:rsidRDefault="009D48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CE771" w14:textId="77777777" w:rsidR="00A26F62" w:rsidRDefault="00A26F62">
      <w:r>
        <w:separator/>
      </w:r>
    </w:p>
  </w:footnote>
  <w:footnote w:type="continuationSeparator" w:id="0">
    <w:p w14:paraId="06FB8E5E" w14:textId="77777777" w:rsidR="00A26F62" w:rsidRDefault="00A26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A395D" w14:textId="77777777" w:rsidR="009D4882" w:rsidRDefault="009D4882">
    <w:pPr>
      <w:pStyle w:val="a5"/>
    </w:pPr>
    <w:r>
      <w:rPr>
        <w:rFonts w:hint="eastAsia"/>
      </w:rPr>
      <w:t>浙江农林大学信息工程学院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7ABF"/>
    <w:multiLevelType w:val="hybridMultilevel"/>
    <w:tmpl w:val="D1D0CC14"/>
    <w:lvl w:ilvl="0" w:tplc="D6AACADC">
      <w:start w:val="1"/>
      <w:numFmt w:val="japaneseCounting"/>
      <w:lvlText w:val="第%1章"/>
      <w:lvlJc w:val="left"/>
      <w:pPr>
        <w:ind w:left="150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6F354E9"/>
    <w:multiLevelType w:val="hybridMultilevel"/>
    <w:tmpl w:val="6A9EAA1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5FA5C5A"/>
    <w:multiLevelType w:val="hybridMultilevel"/>
    <w:tmpl w:val="65DC408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6741825"/>
    <w:multiLevelType w:val="hybridMultilevel"/>
    <w:tmpl w:val="34203660"/>
    <w:lvl w:ilvl="0" w:tplc="89563A04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3ECA1747"/>
    <w:multiLevelType w:val="hybridMultilevel"/>
    <w:tmpl w:val="8592A6C4"/>
    <w:lvl w:ilvl="0" w:tplc="58D07922">
      <w:start w:val="1"/>
      <w:numFmt w:val="decimal"/>
      <w:lvlText w:val="［%1］"/>
      <w:lvlJc w:val="left"/>
      <w:pPr>
        <w:tabs>
          <w:tab w:val="num" w:pos="720"/>
        </w:tabs>
        <w:ind w:left="720" w:hanging="7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18B4155"/>
    <w:multiLevelType w:val="hybridMultilevel"/>
    <w:tmpl w:val="32766266"/>
    <w:lvl w:ilvl="0" w:tplc="636A306E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1139F1"/>
    <w:multiLevelType w:val="hybridMultilevel"/>
    <w:tmpl w:val="D578DBBC"/>
    <w:lvl w:ilvl="0" w:tplc="971A3F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3373746"/>
    <w:multiLevelType w:val="hybridMultilevel"/>
    <w:tmpl w:val="F12A73D0"/>
    <w:lvl w:ilvl="0" w:tplc="9CEC8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F52C8A"/>
    <w:multiLevelType w:val="hybridMultilevel"/>
    <w:tmpl w:val="15B2C928"/>
    <w:lvl w:ilvl="0" w:tplc="64C07606">
      <w:start w:val="1"/>
      <w:numFmt w:val="japaneseCounting"/>
      <w:lvlText w:val="%1、"/>
      <w:lvlJc w:val="left"/>
      <w:pPr>
        <w:tabs>
          <w:tab w:val="num" w:pos="900"/>
        </w:tabs>
        <w:ind w:left="900" w:hanging="720"/>
      </w:pPr>
      <w:rPr>
        <w:rFonts w:ascii="Times New Roman" w:eastAsia="黑体" w:hAnsi="Times New Roman" w:hint="eastAsia"/>
        <w:sz w:val="28"/>
      </w:rPr>
    </w:lvl>
    <w:lvl w:ilvl="1" w:tplc="81F87C1C">
      <w:start w:val="1"/>
      <w:numFmt w:val="decimal"/>
      <w:lvlText w:val="%2、"/>
      <w:lvlJc w:val="left"/>
      <w:pPr>
        <w:tabs>
          <w:tab w:val="num" w:pos="962"/>
        </w:tabs>
        <w:ind w:left="962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2"/>
        </w:tabs>
        <w:ind w:left="10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2"/>
        </w:tabs>
        <w:ind w:left="15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2"/>
        </w:tabs>
        <w:ind w:left="19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2"/>
        </w:tabs>
        <w:ind w:left="23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2"/>
        </w:tabs>
        <w:ind w:left="27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2"/>
        </w:tabs>
        <w:ind w:left="31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2"/>
        </w:tabs>
        <w:ind w:left="3602" w:hanging="420"/>
      </w:pPr>
    </w:lvl>
  </w:abstractNum>
  <w:abstractNum w:abstractNumId="9" w15:restartNumberingAfterBreak="0">
    <w:nsid w:val="6CFA0D14"/>
    <w:multiLevelType w:val="hybridMultilevel"/>
    <w:tmpl w:val="BCA48FC6"/>
    <w:lvl w:ilvl="0" w:tplc="1D98D52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1535C90"/>
    <w:multiLevelType w:val="hybridMultilevel"/>
    <w:tmpl w:val="0BAAB512"/>
    <w:lvl w:ilvl="0" w:tplc="13D8A65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7A248CC"/>
    <w:multiLevelType w:val="hybridMultilevel"/>
    <w:tmpl w:val="6888AC76"/>
    <w:lvl w:ilvl="0" w:tplc="7A6E5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A73267"/>
    <w:multiLevelType w:val="hybridMultilevel"/>
    <w:tmpl w:val="51C8E4CE"/>
    <w:lvl w:ilvl="0" w:tplc="A80437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2A8999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12"/>
  </w:num>
  <w:num w:numId="6">
    <w:abstractNumId w:val="3"/>
  </w:num>
  <w:num w:numId="7">
    <w:abstractNumId w:val="10"/>
  </w:num>
  <w:num w:numId="8">
    <w:abstractNumId w:val="2"/>
  </w:num>
  <w:num w:numId="9">
    <w:abstractNumId w:val="1"/>
  </w:num>
  <w:num w:numId="10">
    <w:abstractNumId w:val="0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A3"/>
    <w:rsid w:val="00062A18"/>
    <w:rsid w:val="00072E8A"/>
    <w:rsid w:val="00074014"/>
    <w:rsid w:val="000A2D45"/>
    <w:rsid w:val="000C2421"/>
    <w:rsid w:val="000D2EED"/>
    <w:rsid w:val="000E41E9"/>
    <w:rsid w:val="00102030"/>
    <w:rsid w:val="00116B64"/>
    <w:rsid w:val="0011760C"/>
    <w:rsid w:val="0013662F"/>
    <w:rsid w:val="00177B1B"/>
    <w:rsid w:val="001A11E1"/>
    <w:rsid w:val="001A2522"/>
    <w:rsid w:val="001C35C1"/>
    <w:rsid w:val="001D3410"/>
    <w:rsid w:val="001E601B"/>
    <w:rsid w:val="001F020A"/>
    <w:rsid w:val="00212089"/>
    <w:rsid w:val="00242438"/>
    <w:rsid w:val="002522B0"/>
    <w:rsid w:val="00264E5A"/>
    <w:rsid w:val="002859E1"/>
    <w:rsid w:val="002B1AB7"/>
    <w:rsid w:val="003076FC"/>
    <w:rsid w:val="00325FAD"/>
    <w:rsid w:val="00362C4F"/>
    <w:rsid w:val="003A261E"/>
    <w:rsid w:val="003A55EC"/>
    <w:rsid w:val="003C5C27"/>
    <w:rsid w:val="003E531C"/>
    <w:rsid w:val="003F184C"/>
    <w:rsid w:val="00435AB9"/>
    <w:rsid w:val="0043776D"/>
    <w:rsid w:val="00467381"/>
    <w:rsid w:val="004745F2"/>
    <w:rsid w:val="004C7CA1"/>
    <w:rsid w:val="004F0C1A"/>
    <w:rsid w:val="005329BA"/>
    <w:rsid w:val="00550289"/>
    <w:rsid w:val="005A7A99"/>
    <w:rsid w:val="00602CBC"/>
    <w:rsid w:val="00604366"/>
    <w:rsid w:val="006316DF"/>
    <w:rsid w:val="00635C6B"/>
    <w:rsid w:val="00636077"/>
    <w:rsid w:val="006F7AA9"/>
    <w:rsid w:val="00707B9D"/>
    <w:rsid w:val="00731426"/>
    <w:rsid w:val="007649FA"/>
    <w:rsid w:val="00785A41"/>
    <w:rsid w:val="007E51DC"/>
    <w:rsid w:val="007F7A24"/>
    <w:rsid w:val="008160AC"/>
    <w:rsid w:val="008245F6"/>
    <w:rsid w:val="008361D5"/>
    <w:rsid w:val="008C5059"/>
    <w:rsid w:val="008D04A5"/>
    <w:rsid w:val="00915241"/>
    <w:rsid w:val="0092544D"/>
    <w:rsid w:val="009361A3"/>
    <w:rsid w:val="009373DD"/>
    <w:rsid w:val="00942BB9"/>
    <w:rsid w:val="00987E13"/>
    <w:rsid w:val="009A07C8"/>
    <w:rsid w:val="009D4882"/>
    <w:rsid w:val="009D64D2"/>
    <w:rsid w:val="009F1D3C"/>
    <w:rsid w:val="009F4AC6"/>
    <w:rsid w:val="00A13005"/>
    <w:rsid w:val="00A16D6B"/>
    <w:rsid w:val="00A26F62"/>
    <w:rsid w:val="00A3632D"/>
    <w:rsid w:val="00A823DB"/>
    <w:rsid w:val="00AA405D"/>
    <w:rsid w:val="00AC2744"/>
    <w:rsid w:val="00AC408E"/>
    <w:rsid w:val="00AD6E7B"/>
    <w:rsid w:val="00AE0962"/>
    <w:rsid w:val="00AE1F45"/>
    <w:rsid w:val="00B23701"/>
    <w:rsid w:val="00B50BC9"/>
    <w:rsid w:val="00B5122A"/>
    <w:rsid w:val="00B51654"/>
    <w:rsid w:val="00B51ACB"/>
    <w:rsid w:val="00B90B51"/>
    <w:rsid w:val="00B9561F"/>
    <w:rsid w:val="00BF4C3B"/>
    <w:rsid w:val="00C57858"/>
    <w:rsid w:val="00C8452A"/>
    <w:rsid w:val="00CB49D9"/>
    <w:rsid w:val="00CC3D05"/>
    <w:rsid w:val="00CC5ECF"/>
    <w:rsid w:val="00D3279F"/>
    <w:rsid w:val="00D85E1D"/>
    <w:rsid w:val="00DA1F42"/>
    <w:rsid w:val="00DA3960"/>
    <w:rsid w:val="00DB4179"/>
    <w:rsid w:val="00DE242F"/>
    <w:rsid w:val="00E1484C"/>
    <w:rsid w:val="00E30D91"/>
    <w:rsid w:val="00E91DB8"/>
    <w:rsid w:val="00E96F7B"/>
    <w:rsid w:val="00EE053F"/>
    <w:rsid w:val="00EE0832"/>
    <w:rsid w:val="00EE58B1"/>
    <w:rsid w:val="00F948D7"/>
    <w:rsid w:val="00FD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C43830"/>
  <w15:chartTrackingRefBased/>
  <w15:docId w15:val="{91C7C83C-E16F-43F5-9466-7DF72A6C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adjustRightInd w:val="0"/>
      <w:snapToGrid w:val="0"/>
      <w:spacing w:line="360" w:lineRule="auto"/>
      <w:outlineLvl w:val="0"/>
    </w:pPr>
    <w:rPr>
      <w:rFonts w:ascii="宋体" w:hAnsi="宋体"/>
      <w:b/>
      <w:bCs/>
      <w:noProof/>
      <w:kern w:val="44"/>
      <w:sz w:val="24"/>
      <w:szCs w:val="44"/>
    </w:rPr>
  </w:style>
  <w:style w:type="paragraph" w:styleId="2">
    <w:name w:val="heading 2"/>
    <w:basedOn w:val="a"/>
    <w:next w:val="a"/>
    <w:qFormat/>
    <w:pPr>
      <w:keepNext/>
      <w:keepLines/>
      <w:adjustRightInd w:val="0"/>
      <w:snapToGrid w:val="0"/>
      <w:spacing w:line="360" w:lineRule="auto"/>
      <w:outlineLvl w:val="1"/>
    </w:pPr>
    <w:rPr>
      <w:rFonts w:ascii="宋体" w:eastAsia="黑体" w:hAnsi="宋体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引用文献格式"/>
    <w:basedOn w:val="a"/>
    <w:pPr>
      <w:ind w:left="540" w:hangingChars="257" w:hanging="540"/>
    </w:pPr>
    <w:rPr>
      <w:rFonts w:ascii="宋体" w:hAnsi="宋体"/>
    </w:rPr>
  </w:style>
  <w:style w:type="paragraph" w:customStyle="1" w:styleId="a4">
    <w:name w:val="信息工程学院"/>
    <w:basedOn w:val="a"/>
    <w:pPr>
      <w:jc w:val="center"/>
    </w:pPr>
    <w:rPr>
      <w:rFonts w:ascii="隶书" w:eastAsia="隶书"/>
      <w:bCs/>
      <w:sz w:val="52"/>
      <w:szCs w:val="52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paragraph" w:customStyle="1" w:styleId="a8">
    <w:name w:val="课程设计报告"/>
    <w:basedOn w:val="a"/>
    <w:qFormat/>
    <w:pPr>
      <w:jc w:val="center"/>
    </w:pPr>
    <w:rPr>
      <w:rFonts w:eastAsia="黑体"/>
      <w:sz w:val="84"/>
    </w:rPr>
  </w:style>
  <w:style w:type="paragraph" w:customStyle="1" w:styleId="a9">
    <w:name w:val="课程名称等"/>
    <w:basedOn w:val="a"/>
    <w:qFormat/>
    <w:pPr>
      <w:ind w:firstLineChars="720" w:firstLine="1440"/>
    </w:pPr>
    <w:rPr>
      <w:rFonts w:ascii="宋体" w:hAnsi="宋体"/>
      <w:sz w:val="32"/>
      <w:szCs w:val="32"/>
    </w:rPr>
  </w:style>
  <w:style w:type="paragraph" w:customStyle="1" w:styleId="aa">
    <w:name w:val="参考文献"/>
    <w:basedOn w:val="a"/>
    <w:pPr>
      <w:spacing w:line="360" w:lineRule="auto"/>
    </w:pPr>
    <w:rPr>
      <w:b/>
      <w:bCs/>
    </w:rPr>
  </w:style>
  <w:style w:type="paragraph" w:styleId="TOC1">
    <w:name w:val="toc 1"/>
    <w:basedOn w:val="1"/>
    <w:next w:val="a"/>
    <w:autoRedefine/>
    <w:semiHidden/>
  </w:style>
  <w:style w:type="paragraph" w:styleId="TOC2">
    <w:name w:val="toc 2"/>
    <w:basedOn w:val="2"/>
    <w:next w:val="a"/>
    <w:autoRedefine/>
    <w:semiHidden/>
    <w:pPr>
      <w:ind w:leftChars="200" w:left="420"/>
    </w:pPr>
  </w:style>
  <w:style w:type="paragraph" w:styleId="TOC3">
    <w:name w:val="toc 3"/>
    <w:basedOn w:val="a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style531">
    <w:name w:val="style531"/>
    <w:basedOn w:val="a0"/>
    <w:rPr>
      <w:sz w:val="21"/>
      <w:szCs w:val="21"/>
    </w:rPr>
  </w:style>
  <w:style w:type="paragraph" w:customStyle="1" w:styleId="10">
    <w:name w:val="1"/>
  </w:style>
  <w:style w:type="paragraph" w:customStyle="1" w:styleId="ac">
    <w:name w:val="列出段落"/>
    <w:basedOn w:val="a"/>
    <w:uiPriority w:val="34"/>
    <w:qFormat/>
    <w:rsid w:val="008C5059"/>
    <w:pPr>
      <w:ind w:firstLineChars="200" w:firstLine="420"/>
    </w:pPr>
    <w:rPr>
      <w:rFonts w:ascii="Calibri" w:hAnsi="Calibri"/>
      <w:szCs w:val="22"/>
    </w:rPr>
  </w:style>
  <w:style w:type="paragraph" w:styleId="ad">
    <w:name w:val="List Paragraph"/>
    <w:basedOn w:val="a"/>
    <w:uiPriority w:val="34"/>
    <w:qFormat/>
    <w:rsid w:val="00DE242F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A1300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5838;&#31243;&#23454;&#20064;&#19982;&#35774;&#35745;&#25253;&#21578;&#26631;&#20934;\&#35838;&#31243;&#23454;&#20064;&#19982;&#35774;&#35745;&#25253;&#21578;&#26631;&#20934;\&#35838;&#31243;&#35774;&#35745;&#25253;&#21578;&#26684;&#24335;&#26631;&#20934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6BEE-E2CA-40A4-AF68-1EC987754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课程设计报告格式标准.dot</Template>
  <TotalTime>824</TotalTime>
  <Pages>35</Pages>
  <Words>3198</Words>
  <Characters>18230</Characters>
  <Application>Microsoft Office Word</Application>
  <DocSecurity>0</DocSecurity>
  <Lines>151</Lines>
  <Paragraphs>42</Paragraphs>
  <ScaleCrop>false</ScaleCrop>
  <Company>微软中国</Company>
  <LinksUpToDate>false</LinksUpToDate>
  <CharactersWithSpaces>21386</CharactersWithSpaces>
  <SharedDoc>false</SharedDoc>
  <HLinks>
    <vt:vector size="42" baseType="variant"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_Toc137030223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_Toc137030222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_Toc137030221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_Toc137030220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_Toc137030219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_Toc137030216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_Toc137030215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淮 阴 工 学 院</dc:title>
  <dc:subject/>
  <dc:creator>xg</dc:creator>
  <cp:keywords/>
  <dc:description/>
  <cp:lastModifiedBy>dell</cp:lastModifiedBy>
  <cp:revision>6</cp:revision>
  <cp:lastPrinted>2009-12-15T02:20:00Z</cp:lastPrinted>
  <dcterms:created xsi:type="dcterms:W3CDTF">2021-01-20T10:37:00Z</dcterms:created>
  <dcterms:modified xsi:type="dcterms:W3CDTF">2021-01-23T04:52:00Z</dcterms:modified>
</cp:coreProperties>
</file>