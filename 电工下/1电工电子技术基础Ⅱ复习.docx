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E00C0" w14:textId="7A848DBB" w:rsidR="008726B3" w:rsidRDefault="00503C7D" w:rsidP="009949EA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电路如图所示，二极管可视为</w:t>
      </w:r>
      <w:r w:rsidRPr="009949EA">
        <w:rPr>
          <w:rFonts w:hint="eastAsia"/>
          <w:b/>
          <w:bCs/>
        </w:rPr>
        <w:t>恒压降模型</w:t>
      </w:r>
      <w:r>
        <w:rPr>
          <w:rFonts w:hint="eastAsia"/>
        </w:rPr>
        <w:t>，试分析二极管的状态，画出</w:t>
      </w:r>
      <w:proofErr w:type="spellStart"/>
      <w:r w:rsidRPr="009949EA">
        <w:rPr>
          <w:rFonts w:hint="eastAsia"/>
          <w:i/>
        </w:rPr>
        <w:t>u</w:t>
      </w:r>
      <w:r w:rsidRPr="009949EA">
        <w:rPr>
          <w:vertAlign w:val="subscript"/>
        </w:rPr>
        <w:t>O</w:t>
      </w:r>
      <w:proofErr w:type="spellEnd"/>
      <w:r>
        <w:rPr>
          <w:rFonts w:hint="eastAsia"/>
        </w:rPr>
        <w:t>的波形，并说明电路的名称（用途）。</w:t>
      </w:r>
      <w:r>
        <w:rPr>
          <w:rFonts w:hint="eastAsia"/>
        </w:rPr>
        <w:t xml:space="preserve"> </w:t>
      </w:r>
    </w:p>
    <w:p w14:paraId="480F89EF" w14:textId="1143F3D0" w:rsidR="002979C7" w:rsidRPr="001F05C2" w:rsidRDefault="001F05C2" w:rsidP="009949EA">
      <w:pPr>
        <w:ind w:left="108"/>
        <w:rPr>
          <w:color w:val="FF0000"/>
        </w:rPr>
      </w:pPr>
      <w:r>
        <w:rPr>
          <w:rFonts w:hint="eastAsia"/>
          <w:color w:val="FF0000"/>
        </w:rPr>
        <w:t>也可以用</w:t>
      </w:r>
      <w:r>
        <w:rPr>
          <w:rFonts w:hint="eastAsia"/>
          <w:color w:val="FF0000"/>
        </w:rPr>
        <w:t>P</w:t>
      </w:r>
      <w:r>
        <w:rPr>
          <w:color w:val="FF0000"/>
        </w:rPr>
        <w:t>32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1</w:t>
      </w:r>
      <w:r>
        <w:rPr>
          <w:color w:val="FF0000"/>
        </w:rPr>
        <w:t>4.3.6</w:t>
      </w:r>
      <w:r>
        <w:rPr>
          <w:rFonts w:hint="eastAsia"/>
          <w:color w:val="FF0000"/>
        </w:rPr>
        <w:t>为例子</w:t>
      </w:r>
    </w:p>
    <w:p w14:paraId="172B7AE8" w14:textId="77777777" w:rsidR="009949EA" w:rsidRDefault="009949EA" w:rsidP="009949EA">
      <w:pPr>
        <w:ind w:left="108"/>
      </w:pPr>
      <w:r>
        <w:rPr>
          <w:noProof/>
        </w:rPr>
        <w:drawing>
          <wp:inline distT="0" distB="0" distL="0" distR="0" wp14:anchorId="128C7987" wp14:editId="321EF6ED">
            <wp:extent cx="4775200" cy="3409516"/>
            <wp:effectExtent l="0" t="0" r="635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5806" cy="340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EECB" w14:textId="0FB91C68" w:rsidR="00DD59BA" w:rsidRDefault="007A3331" w:rsidP="009949EA">
      <w:pPr>
        <w:ind w:left="108"/>
      </w:pPr>
      <w:r>
        <w:rPr>
          <w:noProof/>
        </w:rPr>
        <w:drawing>
          <wp:inline distT="0" distB="0" distL="0" distR="0" wp14:anchorId="4B838837" wp14:editId="31097003">
            <wp:extent cx="5004435" cy="2667635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A5DA" w14:textId="77777777" w:rsidR="00DD59BA" w:rsidRDefault="00DD59BA" w:rsidP="009949EA">
      <w:pPr>
        <w:ind w:left="108"/>
      </w:pPr>
    </w:p>
    <w:p w14:paraId="7288A0AB" w14:textId="77777777" w:rsidR="00DD59BA" w:rsidRDefault="00DD59BA" w:rsidP="009949EA">
      <w:pPr>
        <w:ind w:left="108"/>
      </w:pPr>
    </w:p>
    <w:p w14:paraId="71E7C22E" w14:textId="77777777" w:rsidR="00DD59BA" w:rsidRDefault="00DD59BA" w:rsidP="007A3331"/>
    <w:p w14:paraId="341D7302" w14:textId="05086FCB" w:rsidR="007A3331" w:rsidRPr="007A3331" w:rsidRDefault="00503C7D" w:rsidP="007A3331">
      <w:pPr>
        <w:pStyle w:val="a4"/>
        <w:numPr>
          <w:ilvl w:val="0"/>
          <w:numId w:val="1"/>
        </w:numPr>
        <w:spacing w:beforeLines="50" w:before="156" w:afterLines="50" w:after="156"/>
      </w:pPr>
      <w:r>
        <w:rPr>
          <w:rFonts w:hint="eastAsia"/>
        </w:rPr>
        <w:lastRenderedPageBreak/>
        <w:t>电路如图所示，若</w:t>
      </w:r>
      <w:proofErr w:type="spellStart"/>
      <w:r>
        <w:rPr>
          <w:rFonts w:hint="eastAsia"/>
        </w:rPr>
        <w:t>u</w:t>
      </w:r>
      <w:r>
        <w:t>i</w:t>
      </w:r>
      <w:proofErr w:type="spellEnd"/>
      <w:r>
        <w:t>=</w:t>
      </w:r>
      <w:r>
        <w:rPr>
          <w:rFonts w:hint="eastAsia"/>
        </w:rPr>
        <w:t xml:space="preserve">  </w:t>
      </w:r>
      <w:r>
        <w:t>（V）</w:t>
      </w:r>
      <w:r>
        <w:rPr>
          <w:rFonts w:hint="eastAsia"/>
        </w:rPr>
        <w:t>，</w:t>
      </w:r>
      <w:r>
        <w:t>D</w:t>
      </w:r>
      <w:r>
        <w:rPr>
          <w:rFonts w:hint="eastAsia"/>
        </w:rPr>
        <w:t>可视为</w:t>
      </w:r>
      <w:r>
        <w:rPr>
          <w:b/>
          <w:bCs/>
        </w:rPr>
        <w:t>理想</w:t>
      </w:r>
      <w:r>
        <w:rPr>
          <w:rFonts w:hint="eastAsia"/>
          <w:b/>
          <w:bCs/>
        </w:rPr>
        <w:t>模型</w:t>
      </w:r>
      <w:r>
        <w:rPr>
          <w:rFonts w:hint="eastAsia"/>
        </w:rPr>
        <w:t>，</w:t>
      </w:r>
      <w:r>
        <w:t>试</w:t>
      </w:r>
      <w:r>
        <w:rPr>
          <w:rFonts w:hint="eastAsia"/>
        </w:rPr>
        <w:t>分析</w:t>
      </w:r>
      <w:proofErr w:type="spellStart"/>
      <w:r>
        <w:rPr>
          <w:rFonts w:hint="eastAsia"/>
        </w:rPr>
        <w:t>u</w:t>
      </w:r>
      <w:r>
        <w:t>o</w:t>
      </w:r>
      <w:proofErr w:type="spellEnd"/>
      <w:r>
        <w:t>的</w:t>
      </w:r>
      <w:r>
        <w:rPr>
          <w:rFonts w:hint="eastAsia"/>
        </w:rPr>
        <w:t>取值，</w:t>
      </w:r>
      <w:r>
        <w:t>画出</w:t>
      </w:r>
      <w:r>
        <w:rPr>
          <w:rFonts w:hint="eastAsia"/>
        </w:rPr>
        <w:t>它</w:t>
      </w:r>
      <w:r>
        <w:t>的波形。</w:t>
      </w:r>
    </w:p>
    <w:p w14:paraId="2CB8AE36" w14:textId="440009EF" w:rsidR="00DD59BA" w:rsidRDefault="00955278" w:rsidP="00955278">
      <w:pPr>
        <w:pStyle w:val="a4"/>
        <w:spacing w:beforeLines="50" w:before="156" w:afterLines="50" w:after="156"/>
      </w:pPr>
      <w:r>
        <w:rPr>
          <w:noProof/>
        </w:rPr>
        <w:drawing>
          <wp:inline distT="0" distB="0" distL="0" distR="0" wp14:anchorId="4F5D560C" wp14:editId="514E6C6B">
            <wp:extent cx="5004435" cy="589915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E3ED" w14:textId="31CB3012" w:rsidR="00955278" w:rsidRDefault="002C28C2" w:rsidP="00955278">
      <w:pPr>
        <w:pStyle w:val="a4"/>
        <w:spacing w:beforeLines="50" w:before="156" w:afterLines="50" w:after="156"/>
        <w:rPr>
          <w:noProof/>
        </w:rPr>
      </w:pPr>
      <w:r>
        <w:rPr>
          <w:noProof/>
        </w:rPr>
        <w:drawing>
          <wp:inline distT="0" distB="0" distL="0" distR="0" wp14:anchorId="7E81D0A8" wp14:editId="2DB0235D">
            <wp:extent cx="2416597" cy="152400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11" t="17852" r="7457" b="14060"/>
                    <a:stretch/>
                  </pic:blipFill>
                  <pic:spPr bwMode="auto">
                    <a:xfrm>
                      <a:off x="0" y="0"/>
                      <a:ext cx="2417731" cy="152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9C4" w:rsidRPr="009C79C4">
        <w:rPr>
          <w:noProof/>
        </w:rPr>
        <w:t xml:space="preserve"> </w:t>
      </w:r>
      <w:r w:rsidR="009C79C4">
        <w:rPr>
          <w:noProof/>
        </w:rPr>
        <w:drawing>
          <wp:inline distT="0" distB="0" distL="0" distR="0" wp14:anchorId="722540AD" wp14:editId="7B546E5F">
            <wp:extent cx="2400300" cy="1701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200617145410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5" t="6176" r="22336" b="5314"/>
                    <a:stretch/>
                  </pic:blipFill>
                  <pic:spPr bwMode="auto">
                    <a:xfrm>
                      <a:off x="0" y="0"/>
                      <a:ext cx="2408736" cy="170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7C6F3" w14:textId="2E1D5D74" w:rsidR="002979C7" w:rsidRPr="009C79C4" w:rsidRDefault="00DD59BA" w:rsidP="002979C7">
      <w:pPr>
        <w:pStyle w:val="a4"/>
        <w:spacing w:beforeLines="50" w:before="156" w:afterLines="50" w:after="156"/>
      </w:pPr>
      <w:r>
        <w:rPr>
          <w:noProof/>
        </w:rPr>
        <w:drawing>
          <wp:inline distT="0" distB="0" distL="0" distR="0" wp14:anchorId="755C4477" wp14:editId="5D47F4C6">
            <wp:extent cx="3247303" cy="424688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9354" cy="424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3869" w14:textId="77777777" w:rsidR="008726B3" w:rsidRDefault="00503C7D">
      <w:pPr>
        <w:numPr>
          <w:ilvl w:val="0"/>
          <w:numId w:val="1"/>
        </w:numPr>
        <w:spacing w:before="20" w:after="20"/>
      </w:pPr>
      <w:r>
        <w:rPr>
          <w:rFonts w:hint="eastAsia"/>
        </w:rPr>
        <w:lastRenderedPageBreak/>
        <w:t>已知某电路的输入电压和输出电压波形如图所示，试画出对应的电压传输特性，并说出该电路可能的名称、画出</w:t>
      </w:r>
      <w:proofErr w:type="spellStart"/>
      <w:r>
        <w:rPr>
          <w:rFonts w:hint="eastAsia"/>
          <w:i/>
        </w:rPr>
        <w:t>u</w:t>
      </w:r>
      <w:r>
        <w:rPr>
          <w:rFonts w:hint="eastAsia"/>
          <w:vertAlign w:val="subscript"/>
        </w:rPr>
        <w:t>i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  <w:i/>
        </w:rPr>
        <w:t>u</w:t>
      </w:r>
      <w:r>
        <w:rPr>
          <w:vertAlign w:val="subscript"/>
        </w:rPr>
        <w:t>O</w:t>
      </w:r>
      <w:proofErr w:type="spellEnd"/>
      <w:r>
        <w:rPr>
          <w:rFonts w:hint="eastAsia"/>
        </w:rPr>
        <w:t>之间可能的电路。</w:t>
      </w:r>
    </w:p>
    <w:p w14:paraId="2138EFB6" w14:textId="5DA40C0F" w:rsidR="00522969" w:rsidRPr="00211FEA" w:rsidRDefault="00211FEA" w:rsidP="00522969">
      <w:pPr>
        <w:spacing w:before="20" w:after="20"/>
        <w:rPr>
          <w:color w:val="FF0000"/>
        </w:rPr>
      </w:pPr>
      <w:r>
        <w:rPr>
          <w:rFonts w:hint="eastAsia"/>
          <w:color w:val="FF0000"/>
        </w:rPr>
        <w:t>比较器</w:t>
      </w:r>
      <w:r w:rsidR="00BC0439">
        <w:rPr>
          <w:rFonts w:hint="eastAsia"/>
          <w:color w:val="FF0000"/>
        </w:rPr>
        <w:t>P</w:t>
      </w:r>
      <w:r w:rsidR="00BC0439">
        <w:rPr>
          <w:color w:val="FF0000"/>
        </w:rPr>
        <w:t>112-113</w:t>
      </w:r>
    </w:p>
    <w:p w14:paraId="2541BE04" w14:textId="3DA6BBBF" w:rsidR="00524D44" w:rsidRPr="001607C2" w:rsidRDefault="0032347E" w:rsidP="0032347E">
      <w:pPr>
        <w:rPr>
          <w:i/>
        </w:rPr>
      </w:pPr>
      <w:r>
        <w:rPr>
          <w:rFonts w:hint="eastAsia"/>
        </w:rPr>
        <w:t>2</w:t>
      </w:r>
      <w:r w:rsidR="00503C7D">
        <w:rPr>
          <w:rFonts w:hint="eastAsia"/>
        </w:rPr>
        <w:t>测得放大电路中晶体管的两个电极电流如图所示。</w:t>
      </w:r>
      <w:r w:rsidR="00503C7D" w:rsidRPr="0032347E">
        <w:rPr>
          <w:szCs w:val="20"/>
        </w:rPr>
        <w:t>试求：（</w:t>
      </w:r>
      <w:r w:rsidR="00503C7D" w:rsidRPr="0032347E">
        <w:rPr>
          <w:szCs w:val="20"/>
        </w:rPr>
        <w:t>1</w:t>
      </w:r>
      <w:r w:rsidR="00503C7D" w:rsidRPr="0032347E">
        <w:rPr>
          <w:szCs w:val="20"/>
        </w:rPr>
        <w:t>）</w:t>
      </w:r>
      <w:r w:rsidR="00503C7D">
        <w:rPr>
          <w:rFonts w:hint="eastAsia"/>
        </w:rPr>
        <w:t>另一电极的电流，并标出其实际方向。</w:t>
      </w:r>
      <w:r w:rsidR="00503C7D" w:rsidRPr="0032347E">
        <w:rPr>
          <w:szCs w:val="20"/>
        </w:rPr>
        <w:t>（</w:t>
      </w:r>
      <w:r w:rsidR="00503C7D" w:rsidRPr="0032347E">
        <w:rPr>
          <w:szCs w:val="20"/>
        </w:rPr>
        <w:t>2</w:t>
      </w:r>
      <w:r w:rsidR="00503C7D" w:rsidRPr="0032347E">
        <w:rPr>
          <w:szCs w:val="20"/>
        </w:rPr>
        <w:t>）</w:t>
      </w:r>
      <w:r w:rsidR="00503C7D" w:rsidRPr="0032347E">
        <w:rPr>
          <w:rFonts w:hint="eastAsia"/>
          <w:szCs w:val="20"/>
        </w:rPr>
        <w:t>判断它们是</w:t>
      </w:r>
      <w:r w:rsidR="00503C7D" w:rsidRPr="0032347E">
        <w:rPr>
          <w:rFonts w:hint="eastAsia"/>
          <w:szCs w:val="20"/>
        </w:rPr>
        <w:t>NPN</w:t>
      </w:r>
      <w:r w:rsidR="00503C7D" w:rsidRPr="0032347E">
        <w:rPr>
          <w:rFonts w:hint="eastAsia"/>
          <w:szCs w:val="20"/>
        </w:rPr>
        <w:t>型还是</w:t>
      </w:r>
      <w:r w:rsidR="00503C7D" w:rsidRPr="0032347E">
        <w:rPr>
          <w:rFonts w:hint="eastAsia"/>
          <w:szCs w:val="20"/>
        </w:rPr>
        <w:t>PNP</w:t>
      </w:r>
      <w:r w:rsidR="00503C7D" w:rsidRPr="0032347E">
        <w:rPr>
          <w:rFonts w:hint="eastAsia"/>
          <w:szCs w:val="20"/>
        </w:rPr>
        <w:t>型，</w:t>
      </w:r>
      <w:r w:rsidR="00503C7D">
        <w:rPr>
          <w:rFonts w:hint="eastAsia"/>
        </w:rPr>
        <w:t>在圆圈中画出管子。</w:t>
      </w:r>
      <w:r w:rsidR="00503C7D" w:rsidRPr="0032347E">
        <w:rPr>
          <w:szCs w:val="20"/>
        </w:rPr>
        <w:t>（</w:t>
      </w:r>
      <w:r w:rsidR="00503C7D" w:rsidRPr="0032347E">
        <w:rPr>
          <w:szCs w:val="20"/>
        </w:rPr>
        <w:t>3</w:t>
      </w:r>
      <w:r w:rsidR="00503C7D" w:rsidRPr="0032347E">
        <w:rPr>
          <w:szCs w:val="20"/>
        </w:rPr>
        <w:t>）</w:t>
      </w:r>
      <w:r w:rsidR="00503C7D" w:rsidRPr="0032347E">
        <w:rPr>
          <w:rFonts w:hint="eastAsia"/>
          <w:szCs w:val="20"/>
        </w:rPr>
        <w:t>估算它们的</w:t>
      </w:r>
      <w:r w:rsidR="00503C7D" w:rsidRPr="0032347E">
        <w:rPr>
          <w:rFonts w:hint="eastAsia"/>
          <w:i/>
        </w:rPr>
        <w:t>β</w:t>
      </w:r>
      <w:r w:rsidR="00503C7D">
        <w:rPr>
          <w:rFonts w:hint="eastAsia"/>
        </w:rPr>
        <w:t>值</w:t>
      </w:r>
      <w:r w:rsidR="00503C7D" w:rsidRPr="0032347E">
        <w:rPr>
          <w:rFonts w:hint="eastAsia"/>
          <w:i/>
        </w:rPr>
        <w:t>。</w:t>
      </w:r>
    </w:p>
    <w:p w14:paraId="61DA2816" w14:textId="231B0453" w:rsidR="00FF0358" w:rsidRPr="0032347E" w:rsidRDefault="00FF0358" w:rsidP="0032347E">
      <w:pPr>
        <w:rPr>
          <w:i/>
        </w:rPr>
      </w:pPr>
      <w:r>
        <w:rPr>
          <w:noProof/>
        </w:rPr>
        <w:drawing>
          <wp:inline distT="0" distB="0" distL="0" distR="0" wp14:anchorId="4ABD3C3C" wp14:editId="3663946C">
            <wp:extent cx="4546600" cy="482092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" t="4417" r="8504" b="23305"/>
                    <a:stretch/>
                  </pic:blipFill>
                  <pic:spPr bwMode="auto">
                    <a:xfrm>
                      <a:off x="0" y="0"/>
                      <a:ext cx="4548332" cy="482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CBC24" w14:textId="76420A59" w:rsidR="008446AF" w:rsidRDefault="00942941" w:rsidP="00942941">
      <w:r>
        <w:rPr>
          <w:noProof/>
        </w:rPr>
        <w:drawing>
          <wp:inline distT="0" distB="0" distL="0" distR="0" wp14:anchorId="0B5BB9B8" wp14:editId="5D0375C4">
            <wp:extent cx="2037080" cy="956531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338" cy="95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3311" w14:textId="77777777" w:rsidR="00E5415F" w:rsidRDefault="00E5415F" w:rsidP="00942941"/>
    <w:p w14:paraId="414ADD94" w14:textId="77777777" w:rsidR="00E5415F" w:rsidRDefault="00E5415F" w:rsidP="00942941"/>
    <w:p w14:paraId="352A7A22" w14:textId="05CDD49F" w:rsidR="008726B3" w:rsidRDefault="00503C7D" w:rsidP="008446AF">
      <w:pPr>
        <w:pStyle w:val="ab"/>
        <w:numPr>
          <w:ilvl w:val="0"/>
          <w:numId w:val="1"/>
        </w:numPr>
        <w:ind w:firstLineChars="0"/>
      </w:pPr>
      <w:r w:rsidRPr="008446AF">
        <w:rPr>
          <w:rFonts w:hint="eastAsia"/>
          <w:szCs w:val="20"/>
        </w:rPr>
        <w:lastRenderedPageBreak/>
        <w:t>三极管放大</w:t>
      </w:r>
      <w:r>
        <w:rPr>
          <w:rFonts w:hint="eastAsia"/>
        </w:rPr>
        <w:t>电路如图所示，已知</w:t>
      </w:r>
      <w:r w:rsidRPr="008446AF">
        <w:rPr>
          <w:rFonts w:hint="eastAsia"/>
          <w:i/>
        </w:rPr>
        <w:t>β</w:t>
      </w:r>
      <w:r>
        <w:rPr>
          <w:rFonts w:hint="eastAsia"/>
        </w:rPr>
        <w:t>。试分析</w:t>
      </w:r>
      <w:proofErr w:type="spellStart"/>
      <w:r w:rsidRPr="008446AF">
        <w:rPr>
          <w:rFonts w:hint="eastAsia"/>
          <w:i/>
        </w:rPr>
        <w:t>u</w:t>
      </w:r>
      <w:r w:rsidRPr="008446AF">
        <w:rPr>
          <w:rFonts w:hint="eastAsia"/>
          <w:vertAlign w:val="subscript"/>
        </w:rPr>
        <w:t>i</w:t>
      </w:r>
      <w:proofErr w:type="spellEnd"/>
      <w:r>
        <w:rPr>
          <w:rFonts w:hint="eastAsia"/>
        </w:rPr>
        <w:t>为</w:t>
      </w:r>
      <w:r>
        <w:rPr>
          <w:rFonts w:hint="eastAsia"/>
        </w:rPr>
        <w:t>V</w:t>
      </w:r>
      <w:r>
        <w:rPr>
          <w:rFonts w:hint="eastAsia"/>
        </w:rPr>
        <w:t>情况下</w:t>
      </w:r>
      <w:r>
        <w:rPr>
          <w:rFonts w:hint="eastAsia"/>
        </w:rPr>
        <w:t>T</w:t>
      </w:r>
      <w:r>
        <w:rPr>
          <w:rFonts w:hint="eastAsia"/>
        </w:rPr>
        <w:t>的工作状态以及输出电压</w:t>
      </w:r>
      <w:proofErr w:type="spellStart"/>
      <w:r w:rsidRPr="008446AF">
        <w:rPr>
          <w:i/>
        </w:rPr>
        <w:t>u</w:t>
      </w:r>
      <w:r w:rsidRPr="008446AF">
        <w:rPr>
          <w:rFonts w:hint="eastAsia"/>
          <w:vertAlign w:val="subscript"/>
        </w:rPr>
        <w:t>O</w:t>
      </w:r>
      <w:proofErr w:type="spellEnd"/>
      <w:r>
        <w:rPr>
          <w:rFonts w:hint="eastAsia"/>
        </w:rPr>
        <w:t>的值。</w:t>
      </w:r>
    </w:p>
    <w:p w14:paraId="39156E58" w14:textId="51981355" w:rsidR="00754012" w:rsidRPr="00754012" w:rsidRDefault="00754012" w:rsidP="00754012">
      <w:pPr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34</w:t>
      </w:r>
    </w:p>
    <w:p w14:paraId="44627A4E" w14:textId="77A61235" w:rsidR="00754012" w:rsidRDefault="00754012" w:rsidP="00754012">
      <w:r>
        <w:rPr>
          <w:noProof/>
        </w:rPr>
        <w:drawing>
          <wp:inline distT="0" distB="0" distL="0" distR="0" wp14:anchorId="64AA0DAD" wp14:editId="457BD426">
            <wp:extent cx="5004435" cy="2272665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3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4803" w14:textId="77777777" w:rsidR="000457AB" w:rsidRDefault="000457AB" w:rsidP="000457AB">
      <w:r>
        <w:rPr>
          <w:noProof/>
        </w:rPr>
        <w:drawing>
          <wp:inline distT="0" distB="0" distL="0" distR="0" wp14:anchorId="1BE5F3E7" wp14:editId="5FCAB83D">
            <wp:extent cx="5004435" cy="1986714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198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76E1" w14:textId="77777777" w:rsidR="000457AB" w:rsidRDefault="000457AB" w:rsidP="000457AB">
      <w:r>
        <w:rPr>
          <w:rFonts w:hint="eastAsia"/>
        </w:rPr>
        <w:tab/>
      </w:r>
      <w:proofErr w:type="spellStart"/>
      <w:r>
        <w:rPr>
          <w:rFonts w:hint="eastAsia"/>
        </w:rPr>
        <w:t>Ic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约</w:t>
      </w:r>
      <w:r>
        <w:rPr>
          <w:rFonts w:hint="eastAsia"/>
        </w:rPr>
        <w:t>=</w:t>
      </w:r>
      <w:proofErr w:type="spellStart"/>
      <w:r>
        <w:rPr>
          <w:rFonts w:hint="eastAsia"/>
        </w:rPr>
        <w:t>Vcc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Rc</w:t>
      </w:r>
      <w:proofErr w:type="spellEnd"/>
      <w:r>
        <w:rPr>
          <w:rFonts w:hint="eastAsia"/>
        </w:rPr>
        <w:t xml:space="preserve"> = 12mA</w:t>
      </w:r>
    </w:p>
    <w:p w14:paraId="3D745CC5" w14:textId="77777777" w:rsidR="000457AB" w:rsidRDefault="000457AB" w:rsidP="000457AB">
      <w:pPr>
        <w:ind w:firstLine="420"/>
      </w:pPr>
      <w:r>
        <w:rPr>
          <w:rFonts w:hint="eastAsia"/>
        </w:rPr>
        <w:t>晶体管刚刚饱和时：</w:t>
      </w:r>
      <w:proofErr w:type="spellStart"/>
      <w:r>
        <w:rPr>
          <w:rFonts w:hint="eastAsia"/>
        </w:rPr>
        <w:t>Ib</w:t>
      </w:r>
      <w:proofErr w:type="spellEnd"/>
      <w:r>
        <w:t>’</w:t>
      </w:r>
      <w:r>
        <w:rPr>
          <w:rFonts w:hint="eastAsia"/>
        </w:rPr>
        <w:t>=</w:t>
      </w:r>
      <w:proofErr w:type="spellStart"/>
      <w:r>
        <w:rPr>
          <w:rFonts w:hint="eastAsia"/>
        </w:rPr>
        <w:t>Ic</w:t>
      </w:r>
      <w:proofErr w:type="spellEnd"/>
      <w:r>
        <w:rPr>
          <w:rFonts w:hint="eastAsia"/>
        </w:rPr>
        <w:t>/50 = 0.24mA</w:t>
      </w:r>
    </w:p>
    <w:p w14:paraId="3417D2E6" w14:textId="77777777" w:rsidR="000457AB" w:rsidRDefault="000457AB" w:rsidP="000457AB">
      <w:pPr>
        <w:ind w:firstLine="420"/>
      </w:pPr>
      <w:proofErr w:type="spellStart"/>
      <w:r>
        <w:rPr>
          <w:rFonts w:hint="eastAsia"/>
        </w:rPr>
        <w:t>Ib</w:t>
      </w:r>
      <w:proofErr w:type="spellEnd"/>
      <w:r>
        <w:rPr>
          <w:rFonts w:hint="eastAsia"/>
        </w:rPr>
        <w:t xml:space="preserve"> = </w:t>
      </w:r>
      <w:r w:rsidR="000A2B02">
        <w:rPr>
          <w:rFonts w:hint="eastAsia"/>
        </w:rPr>
        <w:t>(</w:t>
      </w:r>
      <w:proofErr w:type="spellStart"/>
      <w:r w:rsidR="000A2B02">
        <w:rPr>
          <w:rFonts w:hint="eastAsia"/>
        </w:rPr>
        <w:t>Ub</w:t>
      </w:r>
      <w:proofErr w:type="spellEnd"/>
      <w:r w:rsidR="000A2B02">
        <w:rPr>
          <w:rFonts w:hint="eastAsia"/>
        </w:rPr>
        <w:t xml:space="preserve"> - Ube) / Rb = 0</w:t>
      </w:r>
      <w:proofErr w:type="gramStart"/>
      <w:r w:rsidR="000A2B02">
        <w:rPr>
          <w:rFonts w:hint="eastAsia"/>
        </w:rPr>
        <w:t>或者</w:t>
      </w:r>
      <w:r w:rsidR="000A2B02">
        <w:rPr>
          <w:rFonts w:hint="eastAsia"/>
        </w:rPr>
        <w:t>1</w:t>
      </w:r>
      <w:r w:rsidR="000A2B02">
        <w:rPr>
          <w:rFonts w:hint="eastAsia"/>
        </w:rPr>
        <w:t>或者</w:t>
      </w:r>
      <w:r w:rsidR="000A2B02">
        <w:rPr>
          <w:rFonts w:hint="eastAsia"/>
        </w:rPr>
        <w:t>1</w:t>
      </w:r>
      <w:proofErr w:type="gramEnd"/>
      <w:r w:rsidR="000A2B02">
        <w:rPr>
          <w:rFonts w:hint="eastAsia"/>
        </w:rPr>
        <w:t>.5 / 5000</w:t>
      </w:r>
      <w:r w:rsidR="000A2B02">
        <w:rPr>
          <w:rFonts w:hint="eastAsia"/>
        </w:rPr>
        <w:t>欧姆</w:t>
      </w:r>
      <w:r w:rsidR="000A2B02">
        <w:rPr>
          <w:rFonts w:hint="eastAsia"/>
        </w:rPr>
        <w:t xml:space="preserve"> = 0</w:t>
      </w:r>
      <w:r w:rsidR="000A2B02">
        <w:rPr>
          <w:rFonts w:hint="eastAsia"/>
        </w:rPr>
        <w:t>或者</w:t>
      </w:r>
      <w:r w:rsidR="000A2B02">
        <w:rPr>
          <w:rFonts w:hint="eastAsia"/>
        </w:rPr>
        <w:t>0.2mA</w:t>
      </w:r>
      <w:r w:rsidR="000A2B02">
        <w:rPr>
          <w:rFonts w:hint="eastAsia"/>
        </w:rPr>
        <w:t>或者</w:t>
      </w:r>
      <w:r w:rsidR="000A2B02">
        <w:rPr>
          <w:rFonts w:hint="eastAsia"/>
        </w:rPr>
        <w:t>0.3mA</w:t>
      </w:r>
    </w:p>
    <w:p w14:paraId="11029986" w14:textId="77777777" w:rsidR="000A2B02" w:rsidRDefault="000A2B02" w:rsidP="000457AB">
      <w:pPr>
        <w:ind w:firstLine="420"/>
      </w:pPr>
      <w:proofErr w:type="spellStart"/>
      <w:r>
        <w:rPr>
          <w:rFonts w:hint="eastAsia"/>
        </w:rPr>
        <w:t>Ib</w:t>
      </w:r>
      <w:proofErr w:type="spellEnd"/>
      <w:r>
        <w:rPr>
          <w:rFonts w:hint="eastAsia"/>
        </w:rPr>
        <w:t xml:space="preserve"> = 0</w:t>
      </w:r>
      <w:r>
        <w:rPr>
          <w:rFonts w:hint="eastAsia"/>
        </w:rPr>
        <w:t>，截止，</w:t>
      </w:r>
      <w:r>
        <w:rPr>
          <w:rFonts w:hint="eastAsia"/>
        </w:rPr>
        <w:t>u0 = ?</w:t>
      </w:r>
    </w:p>
    <w:p w14:paraId="2BC86699" w14:textId="77777777" w:rsidR="000A2B02" w:rsidRDefault="000A2B02" w:rsidP="000457AB">
      <w:pPr>
        <w:ind w:firstLine="420"/>
      </w:pPr>
      <w:proofErr w:type="spellStart"/>
      <w:r>
        <w:rPr>
          <w:rFonts w:hint="eastAsia"/>
        </w:rPr>
        <w:t>Ib</w:t>
      </w:r>
      <w:proofErr w:type="spellEnd"/>
      <w:r>
        <w:rPr>
          <w:rFonts w:hint="eastAsia"/>
        </w:rPr>
        <w:t xml:space="preserve"> = 0.2mA &lt; </w:t>
      </w:r>
      <w:proofErr w:type="spellStart"/>
      <w:r>
        <w:rPr>
          <w:rFonts w:hint="eastAsia"/>
        </w:rPr>
        <w:t>Ib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,</w:t>
      </w:r>
      <w:r>
        <w:rPr>
          <w:rFonts w:hint="eastAsia"/>
        </w:rPr>
        <w:t>放大区，</w:t>
      </w:r>
      <w:r>
        <w:rPr>
          <w:rFonts w:hint="eastAsia"/>
        </w:rPr>
        <w:t xml:space="preserve">u0 = </w:t>
      </w:r>
      <w:proofErr w:type="spellStart"/>
      <w:r w:rsidR="001560AE">
        <w:rPr>
          <w:rFonts w:hint="eastAsia"/>
        </w:rPr>
        <w:t>Vcc</w:t>
      </w:r>
      <w:proofErr w:type="spellEnd"/>
      <w:r w:rsidR="001560AE">
        <w:rPr>
          <w:rFonts w:hint="eastAsia"/>
        </w:rPr>
        <w:t xml:space="preserve"> </w:t>
      </w:r>
      <w:r w:rsidR="001560AE">
        <w:t>–</w:t>
      </w:r>
      <w:r w:rsidR="001560AE">
        <w:rPr>
          <w:rFonts w:hint="eastAsia"/>
        </w:rPr>
        <w:t xml:space="preserve"> </w:t>
      </w:r>
      <w:proofErr w:type="spellStart"/>
      <w:r w:rsidR="001560AE">
        <w:rPr>
          <w:rFonts w:hint="eastAsia"/>
        </w:rPr>
        <w:t>IcRc</w:t>
      </w:r>
      <w:proofErr w:type="spellEnd"/>
      <w:r w:rsidR="001560AE">
        <w:rPr>
          <w:rFonts w:hint="eastAsia"/>
        </w:rPr>
        <w:t xml:space="preserve"> = </w:t>
      </w:r>
      <w:proofErr w:type="spellStart"/>
      <w:r w:rsidR="002F6738">
        <w:rPr>
          <w:rFonts w:hint="eastAsia"/>
        </w:rPr>
        <w:t>Vcc</w:t>
      </w:r>
      <w:proofErr w:type="spellEnd"/>
      <w:r w:rsidR="002F6738">
        <w:rPr>
          <w:rFonts w:hint="eastAsia"/>
        </w:rPr>
        <w:t xml:space="preserve"> -50IbRC = 12 </w:t>
      </w:r>
      <w:r w:rsidR="002F6738">
        <w:t>–</w:t>
      </w:r>
      <w:r w:rsidR="002F6738">
        <w:rPr>
          <w:rFonts w:hint="eastAsia"/>
        </w:rPr>
        <w:t xml:space="preserve"> 50 * 0.2*1 = 2V</w:t>
      </w:r>
    </w:p>
    <w:p w14:paraId="4214C8E9" w14:textId="77777777" w:rsidR="000A2B02" w:rsidRDefault="000A2B02" w:rsidP="000457AB">
      <w:pPr>
        <w:ind w:firstLine="420"/>
      </w:pPr>
      <w:proofErr w:type="spellStart"/>
      <w:r>
        <w:rPr>
          <w:rFonts w:hint="eastAsia"/>
        </w:rPr>
        <w:t>Ib</w:t>
      </w:r>
      <w:proofErr w:type="spellEnd"/>
      <w:r>
        <w:rPr>
          <w:rFonts w:hint="eastAsia"/>
        </w:rPr>
        <w:t xml:space="preserve"> = 0.3mA &gt; </w:t>
      </w:r>
      <w:proofErr w:type="spellStart"/>
      <w:r>
        <w:rPr>
          <w:rFonts w:hint="eastAsia"/>
        </w:rPr>
        <w:t>Ib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,</w:t>
      </w:r>
      <w:r>
        <w:rPr>
          <w:rFonts w:hint="eastAsia"/>
        </w:rPr>
        <w:t>饱和区，</w:t>
      </w:r>
      <w:r>
        <w:rPr>
          <w:rFonts w:hint="eastAsia"/>
        </w:rPr>
        <w:t>u0 =</w:t>
      </w:r>
      <w:r w:rsidR="002F6738">
        <w:rPr>
          <w:rFonts w:hint="eastAsia"/>
        </w:rPr>
        <w:t xml:space="preserve"> </w:t>
      </w:r>
    </w:p>
    <w:p w14:paraId="326C5781" w14:textId="77777777" w:rsidR="00E031B0" w:rsidRDefault="00E031B0" w:rsidP="000457AB">
      <w:pPr>
        <w:ind w:firstLine="420"/>
      </w:pPr>
    </w:p>
    <w:p w14:paraId="0165C6EF" w14:textId="77777777" w:rsidR="00E031B0" w:rsidRDefault="00E031B0" w:rsidP="000457AB">
      <w:pPr>
        <w:ind w:firstLine="420"/>
      </w:pPr>
    </w:p>
    <w:p w14:paraId="388D74D9" w14:textId="77777777" w:rsidR="00E031B0" w:rsidRDefault="00E031B0" w:rsidP="000457AB">
      <w:pPr>
        <w:ind w:firstLine="420"/>
      </w:pPr>
    </w:p>
    <w:p w14:paraId="25C88140" w14:textId="77777777" w:rsidR="00E031B0" w:rsidRDefault="00E031B0" w:rsidP="000457AB">
      <w:pPr>
        <w:ind w:firstLine="420"/>
      </w:pPr>
    </w:p>
    <w:p w14:paraId="18134015" w14:textId="77777777" w:rsidR="00E031B0" w:rsidRDefault="00E031B0" w:rsidP="000457AB">
      <w:pPr>
        <w:ind w:firstLine="420"/>
      </w:pPr>
    </w:p>
    <w:p w14:paraId="03035FAD" w14:textId="77777777" w:rsidR="00E031B0" w:rsidRDefault="00E031B0" w:rsidP="00DE1727"/>
    <w:p w14:paraId="337A16A9" w14:textId="2E9DF9F2" w:rsidR="008726B3" w:rsidRDefault="008446AF" w:rsidP="008446AF">
      <w:pPr>
        <w:rPr>
          <w:rFonts w:hAnsi="Courier New" w:cs="Courier New"/>
          <w:szCs w:val="21"/>
        </w:rPr>
      </w:pPr>
      <w:r w:rsidRPr="008446AF">
        <w:rPr>
          <w:noProof/>
          <w:highlight w:val="lightGray"/>
        </w:rPr>
        <w:lastRenderedPageBreak/>
        <w:t>3</w:t>
      </w:r>
      <w:r w:rsidR="00503C7D" w:rsidRPr="008446AF">
        <w:rPr>
          <w:rFonts w:hAnsi="Courier New" w:cs="Courier New" w:hint="eastAsia"/>
          <w:szCs w:val="21"/>
        </w:rPr>
        <w:t>下</w:t>
      </w:r>
      <w:r w:rsidR="00503C7D" w:rsidRPr="008446AF">
        <w:rPr>
          <w:rFonts w:hAnsi="Courier New" w:cs="Courier New"/>
          <w:szCs w:val="21"/>
        </w:rPr>
        <w:t>图所示是一个输出正电压的稳压电路，指出图中有哪些错误，并</w:t>
      </w:r>
      <w:r w:rsidR="00503C7D" w:rsidRPr="008446AF">
        <w:rPr>
          <w:rFonts w:hAnsi="Courier New" w:cs="Courier New" w:hint="eastAsia"/>
          <w:szCs w:val="21"/>
        </w:rPr>
        <w:t>画出正确的</w:t>
      </w:r>
      <w:r w:rsidR="00503C7D" w:rsidRPr="008446AF">
        <w:rPr>
          <w:rFonts w:hAnsi="Courier New" w:cs="Courier New"/>
          <w:szCs w:val="21"/>
        </w:rPr>
        <w:t>电路。</w:t>
      </w:r>
    </w:p>
    <w:p w14:paraId="7D8A8BC8" w14:textId="36CC374C" w:rsidR="006868A8" w:rsidRDefault="006868A8" w:rsidP="008446AF">
      <w:pPr>
        <w:rPr>
          <w:rFonts w:hAnsi="Courier New" w:cs="Courier New"/>
          <w:color w:val="FF0000"/>
          <w:szCs w:val="21"/>
        </w:rPr>
      </w:pPr>
      <w:r>
        <w:rPr>
          <w:rFonts w:hAnsi="Courier New" w:cs="Courier New" w:hint="eastAsia"/>
          <w:color w:val="FF0000"/>
          <w:szCs w:val="21"/>
        </w:rPr>
        <w:t>P</w:t>
      </w:r>
      <w:r>
        <w:rPr>
          <w:rFonts w:hAnsi="Courier New" w:cs="Courier New"/>
          <w:color w:val="FF0000"/>
          <w:szCs w:val="21"/>
        </w:rPr>
        <w:t>170</w:t>
      </w:r>
    </w:p>
    <w:p w14:paraId="53722CC2" w14:textId="5F58AE95" w:rsidR="006868A8" w:rsidRPr="006868A8" w:rsidRDefault="006868A8" w:rsidP="008446AF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682E652A" wp14:editId="56EBF0B2">
            <wp:extent cx="4122777" cy="209568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2EAE" w14:textId="77777777" w:rsidR="00BD2ADC" w:rsidRDefault="00EF4B89" w:rsidP="004774D2">
      <w:r>
        <w:rPr>
          <w:noProof/>
        </w:rPr>
        <w:drawing>
          <wp:inline distT="0" distB="0" distL="0" distR="0" wp14:anchorId="7F0AD565" wp14:editId="5DA990B4">
            <wp:extent cx="5004435" cy="4418847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441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BF86" w14:textId="77777777" w:rsidR="004774D2" w:rsidRDefault="004774D2"/>
    <w:p w14:paraId="7ED707C1" w14:textId="77777777" w:rsidR="00E031B0" w:rsidRPr="002F6738" w:rsidRDefault="00E031B0"/>
    <w:p w14:paraId="1A5183E8" w14:textId="77777777" w:rsidR="008726B3" w:rsidRDefault="00503C7D">
      <w:pPr>
        <w:spacing w:line="360" w:lineRule="auto"/>
        <w:rPr>
          <w:sz w:val="24"/>
        </w:rPr>
      </w:pPr>
      <w:r>
        <w:rPr>
          <w:rFonts w:hint="eastAsia"/>
          <w:szCs w:val="20"/>
        </w:rPr>
        <w:lastRenderedPageBreak/>
        <w:t>4</w:t>
      </w:r>
      <w:r>
        <w:rPr>
          <w:rFonts w:hint="eastAsia"/>
          <w:szCs w:val="20"/>
        </w:rPr>
        <w:t>、</w:t>
      </w:r>
      <w:r>
        <w:rPr>
          <w:rFonts w:hint="eastAsia"/>
          <w:sz w:val="24"/>
        </w:rPr>
        <w:t>写出下列电路的输出表达式。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要求化为</w:t>
      </w:r>
      <w:proofErr w:type="gramStart"/>
      <w:r>
        <w:rPr>
          <w:rFonts w:hint="eastAsia"/>
          <w:sz w:val="24"/>
        </w:rPr>
        <w:t>最</w:t>
      </w:r>
      <w:proofErr w:type="gramEnd"/>
      <w:r>
        <w:rPr>
          <w:rFonts w:hint="eastAsia"/>
          <w:sz w:val="24"/>
        </w:rPr>
        <w:t>简与或式</w:t>
      </w:r>
      <w:r>
        <w:rPr>
          <w:rFonts w:hint="eastAsia"/>
          <w:sz w:val="24"/>
        </w:rPr>
        <w:t>)</w:t>
      </w:r>
    </w:p>
    <w:p w14:paraId="443E1A72" w14:textId="77777777" w:rsidR="008726B3" w:rsidRDefault="00503C7D">
      <w:pPr>
        <w:spacing w:line="360" w:lineRule="auto"/>
        <w:rPr>
          <w:b/>
          <w:bCs/>
          <w:color w:val="0000FF"/>
          <w:sz w:val="24"/>
        </w:rPr>
      </w:pPr>
      <w:r>
        <w:rPr>
          <w:rFonts w:hint="eastAsia"/>
          <w:b/>
          <w:bCs/>
          <w:color w:val="0000FF"/>
        </w:rPr>
        <w:t>7</w:t>
      </w:r>
      <w:r>
        <w:rPr>
          <w:rFonts w:hint="eastAsia"/>
          <w:b/>
          <w:bCs/>
          <w:color w:val="0000FF"/>
        </w:rPr>
        <w:t>种门电路，</w:t>
      </w:r>
      <w:r>
        <w:rPr>
          <w:rFonts w:hint="eastAsia"/>
          <w:b/>
          <w:bCs/>
          <w:color w:val="0000FF"/>
        </w:rPr>
        <w:t>TG</w:t>
      </w:r>
      <w:r>
        <w:rPr>
          <w:rFonts w:hint="eastAsia"/>
          <w:b/>
          <w:bCs/>
          <w:color w:val="0000FF"/>
        </w:rPr>
        <w:t>门，运放的线性应用电路</w:t>
      </w:r>
    </w:p>
    <w:p w14:paraId="1D8965FA" w14:textId="1AE359C4" w:rsidR="008446AF" w:rsidRPr="00525C82" w:rsidRDefault="00525C82">
      <w:pPr>
        <w:rPr>
          <w:color w:val="FF0000"/>
        </w:rPr>
      </w:pPr>
      <w:r w:rsidRPr="00525C82">
        <w:rPr>
          <w:rFonts w:hint="eastAsia"/>
          <w:color w:val="FF0000"/>
        </w:rPr>
        <w:t>P234 2.4</w:t>
      </w:r>
    </w:p>
    <w:p w14:paraId="0D727E75" w14:textId="5ACC1AB2" w:rsidR="00424903" w:rsidRDefault="00705944">
      <w:r>
        <w:rPr>
          <w:noProof/>
        </w:rPr>
        <w:drawing>
          <wp:inline distT="0" distB="0" distL="0" distR="0" wp14:anchorId="4DD10ED2" wp14:editId="76B85EF9">
            <wp:extent cx="1642312" cy="4586223"/>
            <wp:effectExtent l="0" t="508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617_13465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45644" cy="45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F505" w14:textId="3EB3F8D6" w:rsidR="008446AF" w:rsidRDefault="00184DF0">
      <w:r>
        <w:rPr>
          <w:noProof/>
        </w:rPr>
        <w:drawing>
          <wp:inline distT="0" distB="0" distL="0" distR="0" wp14:anchorId="195E0695" wp14:editId="5A947C54">
            <wp:extent cx="3943350" cy="18605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200617144106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8" t="12093" r="10025" b="12518"/>
                    <a:stretch/>
                  </pic:blipFill>
                  <pic:spPr bwMode="auto">
                    <a:xfrm>
                      <a:off x="0" y="0"/>
                      <a:ext cx="3943850" cy="186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1A6A5" w14:textId="77777777" w:rsidR="008446AF" w:rsidRDefault="008446AF"/>
    <w:p w14:paraId="05D2DC17" w14:textId="77777777" w:rsidR="008446AF" w:rsidRDefault="008446AF"/>
    <w:p w14:paraId="68E39171" w14:textId="77777777" w:rsidR="00E031B0" w:rsidRDefault="00E031B0">
      <w:pPr>
        <w:rPr>
          <w:rFonts w:hint="eastAsia"/>
        </w:rPr>
      </w:pPr>
    </w:p>
    <w:p w14:paraId="7D4F8FE3" w14:textId="77777777" w:rsidR="008726B3" w:rsidRDefault="00503C7D">
      <w:pPr>
        <w:rPr>
          <w:rFonts w:ascii="宋体" w:hAnsi="宋体"/>
          <w:szCs w:val="21"/>
        </w:rPr>
      </w:pPr>
      <w:r>
        <w:rPr>
          <w:rFonts w:hint="eastAsia"/>
        </w:rPr>
        <w:t>5</w:t>
      </w:r>
      <w:r>
        <w:rPr>
          <w:rFonts w:hint="eastAsia"/>
        </w:rPr>
        <w:t>、用</w:t>
      </w:r>
      <w:r>
        <w:rPr>
          <w:rFonts w:ascii="宋体" w:hAnsi="宋体" w:hint="eastAsia"/>
          <w:szCs w:val="21"/>
        </w:rPr>
        <w:t>555构成下图所示的电路。试分析：</w:t>
      </w:r>
    </w:p>
    <w:p w14:paraId="704FF09F" w14:textId="77777777" w:rsidR="008726B3" w:rsidRDefault="00503C7D">
      <w:pPr>
        <w:ind w:firstLineChars="100" w:firstLine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1）在图示元件参数下，估算      为多少？</w:t>
      </w:r>
    </w:p>
    <w:p w14:paraId="45CEF906" w14:textId="77777777" w:rsidR="008726B3" w:rsidRDefault="00503C7D">
      <w:pPr>
        <w:ind w:firstLineChars="100" w:firstLine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2）定性画出U</w:t>
      </w:r>
      <w:r>
        <w:rPr>
          <w:rFonts w:ascii="宋体" w:hAnsi="宋体" w:hint="eastAsia"/>
          <w:szCs w:val="21"/>
          <w:vertAlign w:val="subscript"/>
        </w:rPr>
        <w:t>O</w:t>
      </w:r>
      <w:r>
        <w:rPr>
          <w:rFonts w:ascii="宋体" w:hAnsi="宋体" w:hint="eastAsia"/>
          <w:szCs w:val="21"/>
        </w:rPr>
        <w:t>端的波形，说明该电路具备何种功能？</w:t>
      </w:r>
    </w:p>
    <w:p w14:paraId="30343F5C" w14:textId="77777777" w:rsidR="002701F6" w:rsidRDefault="002701F6">
      <w:pPr>
        <w:ind w:firstLineChars="100" w:firstLine="210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4D2143E6" wp14:editId="1036A7B9">
            <wp:extent cx="5004435" cy="5254625"/>
            <wp:effectExtent l="0" t="0" r="571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80A4" w14:textId="77777777" w:rsidR="008446AF" w:rsidRDefault="008446AF">
      <w:pPr>
        <w:rPr>
          <w:color w:val="000000"/>
        </w:rPr>
      </w:pPr>
    </w:p>
    <w:p w14:paraId="53A6F3B6" w14:textId="77777777" w:rsidR="008446AF" w:rsidRDefault="008446AF">
      <w:pPr>
        <w:rPr>
          <w:color w:val="000000"/>
        </w:rPr>
      </w:pPr>
    </w:p>
    <w:p w14:paraId="46E068AE" w14:textId="77777777" w:rsidR="008446AF" w:rsidRDefault="008446AF">
      <w:pPr>
        <w:rPr>
          <w:color w:val="000000"/>
        </w:rPr>
      </w:pPr>
    </w:p>
    <w:p w14:paraId="2A1CB3B4" w14:textId="77777777" w:rsidR="008446AF" w:rsidRDefault="008446AF">
      <w:pPr>
        <w:rPr>
          <w:color w:val="000000"/>
        </w:rPr>
      </w:pPr>
    </w:p>
    <w:p w14:paraId="2A26C7B9" w14:textId="77777777" w:rsidR="008446AF" w:rsidRDefault="008446AF">
      <w:pPr>
        <w:rPr>
          <w:color w:val="000000"/>
        </w:rPr>
      </w:pPr>
    </w:p>
    <w:p w14:paraId="2CC8DB0D" w14:textId="77777777" w:rsidR="008446AF" w:rsidRDefault="008446AF">
      <w:pPr>
        <w:rPr>
          <w:color w:val="000000"/>
        </w:rPr>
      </w:pPr>
    </w:p>
    <w:p w14:paraId="30884935" w14:textId="77777777" w:rsidR="008446AF" w:rsidRDefault="008446AF">
      <w:pPr>
        <w:rPr>
          <w:color w:val="000000"/>
        </w:rPr>
      </w:pPr>
    </w:p>
    <w:p w14:paraId="776D34AB" w14:textId="77777777" w:rsidR="008446AF" w:rsidRDefault="008446AF">
      <w:pPr>
        <w:rPr>
          <w:color w:val="000000"/>
        </w:rPr>
      </w:pPr>
    </w:p>
    <w:p w14:paraId="338A69BA" w14:textId="77777777" w:rsidR="008726B3" w:rsidRDefault="00503C7D">
      <w:pPr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、</w:t>
      </w:r>
      <w:r>
        <w:rPr>
          <w:color w:val="000000"/>
        </w:rPr>
        <w:t>电路如</w:t>
      </w:r>
      <w:r>
        <w:rPr>
          <w:rFonts w:hint="eastAsia"/>
          <w:color w:val="000000"/>
        </w:rPr>
        <w:t>下</w:t>
      </w:r>
      <w:r>
        <w:rPr>
          <w:color w:val="000000"/>
        </w:rPr>
        <w:t>图所示，要求：</w:t>
      </w:r>
    </w:p>
    <w:p w14:paraId="6006C3BC" w14:textId="77777777" w:rsidR="008726B3" w:rsidRDefault="00503C7D">
      <w:pPr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）该接法构成的是哪一种整形电路</w:t>
      </w:r>
      <w:r>
        <w:rPr>
          <w:rFonts w:hint="eastAsia"/>
          <w:color w:val="000000"/>
        </w:rPr>
        <w:t>？</w:t>
      </w:r>
    </w:p>
    <w:p w14:paraId="7E8FE1DA" w14:textId="77777777" w:rsidR="008726B3" w:rsidRDefault="00503C7D">
      <w:pPr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）若输入信号</w:t>
      </w:r>
      <w:proofErr w:type="spellStart"/>
      <w:r>
        <w:rPr>
          <w:i/>
          <w:iCs/>
          <w:color w:val="000000"/>
        </w:rPr>
        <w:t>u</w:t>
      </w:r>
      <w:r>
        <w:rPr>
          <w:color w:val="000000"/>
          <w:vertAlign w:val="subscript"/>
        </w:rPr>
        <w:t>I</w:t>
      </w:r>
      <w:proofErr w:type="spellEnd"/>
      <w:r>
        <w:rPr>
          <w:color w:val="000000"/>
        </w:rPr>
        <w:t>如图所示，请画出</w:t>
      </w:r>
      <w:proofErr w:type="spellStart"/>
      <w:r>
        <w:rPr>
          <w:i/>
          <w:iCs/>
          <w:color w:val="000000"/>
        </w:rPr>
        <w:t>u</w:t>
      </w:r>
      <w:r>
        <w:rPr>
          <w:color w:val="000000"/>
          <w:vertAlign w:val="subscript"/>
        </w:rPr>
        <w:t>O</w:t>
      </w:r>
      <w:proofErr w:type="spellEnd"/>
      <w:r>
        <w:rPr>
          <w:color w:val="000000"/>
        </w:rPr>
        <w:t>的波形。</w:t>
      </w:r>
    </w:p>
    <w:p w14:paraId="70D8713D" w14:textId="77777777" w:rsidR="002701F6" w:rsidRDefault="00215977">
      <w:pPr>
        <w:ind w:firstLine="4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BCD1D88" wp14:editId="26F29C29">
            <wp:extent cx="4930567" cy="3612193"/>
            <wp:effectExtent l="0" t="0" r="381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138B" w14:textId="77777777" w:rsidR="00215977" w:rsidRDefault="00215977">
      <w:pPr>
        <w:ind w:firstLine="420"/>
        <w:rPr>
          <w:color w:val="000000"/>
        </w:rPr>
      </w:pPr>
      <w:r>
        <w:rPr>
          <w:noProof/>
        </w:rPr>
        <w:drawing>
          <wp:inline distT="0" distB="0" distL="0" distR="0" wp14:anchorId="445D9BBF" wp14:editId="0D531710">
            <wp:extent cx="3149600" cy="269496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9873" cy="269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8200" w14:textId="77777777" w:rsidR="00215977" w:rsidRDefault="00215977">
      <w:pPr>
        <w:ind w:firstLine="420"/>
        <w:rPr>
          <w:color w:val="000000"/>
        </w:rPr>
      </w:pPr>
    </w:p>
    <w:p w14:paraId="47A884EC" w14:textId="77777777" w:rsidR="00DE1727" w:rsidRDefault="00DE1727">
      <w:pPr>
        <w:ind w:firstLine="420"/>
        <w:rPr>
          <w:color w:val="000000"/>
        </w:rPr>
      </w:pPr>
    </w:p>
    <w:p w14:paraId="1611B927" w14:textId="77777777" w:rsidR="00E30A02" w:rsidRDefault="00E30A02">
      <w:pPr>
        <w:ind w:firstLine="420"/>
        <w:rPr>
          <w:color w:val="000000"/>
        </w:rPr>
      </w:pPr>
    </w:p>
    <w:p w14:paraId="40F8C224" w14:textId="77777777" w:rsidR="00E30A02" w:rsidRDefault="00E30A02">
      <w:pPr>
        <w:ind w:firstLine="420"/>
        <w:rPr>
          <w:color w:val="000000"/>
        </w:rPr>
      </w:pPr>
    </w:p>
    <w:p w14:paraId="223CC907" w14:textId="77777777" w:rsidR="00E30A02" w:rsidRPr="002701F6" w:rsidRDefault="00E30A02">
      <w:pPr>
        <w:ind w:firstLine="420"/>
        <w:rPr>
          <w:color w:val="000000"/>
        </w:rPr>
      </w:pPr>
    </w:p>
    <w:p w14:paraId="637F3747" w14:textId="77777777" w:rsidR="008726B3" w:rsidRDefault="00503C7D">
      <w:pPr>
        <w:pStyle w:val="a4"/>
        <w:tabs>
          <w:tab w:val="left" w:pos="360"/>
        </w:tabs>
        <w:snapToGrid w:val="0"/>
        <w:spacing w:line="360" w:lineRule="exact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6</w:t>
      </w:r>
      <w:r>
        <w:rPr>
          <w:rFonts w:ascii="Times New Roman" w:hAnsi="Times New Roman" w:cs="Times New Roman" w:hint="eastAsia"/>
        </w:rPr>
        <w:t>、</w:t>
      </w:r>
      <w:r>
        <w:rPr>
          <w:rFonts w:hint="eastAsia"/>
        </w:rPr>
        <w:t>试</w:t>
      </w:r>
      <w:r>
        <w:rPr>
          <w:rFonts w:ascii="Times New Roman" w:hAnsi="Times New Roman" w:cs="Times New Roman" w:hint="eastAsia"/>
        </w:rPr>
        <w:t>设计能实现下列运算关系的电路。要求：画出电路图，标出其中各电阻的阻值（令反馈电阻</w:t>
      </w:r>
      <w:r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 w:hint="eastAsia"/>
          <w:vertAlign w:val="subscript"/>
        </w:rPr>
        <w:t>F</w:t>
      </w:r>
      <w:r>
        <w:rPr>
          <w:rFonts w:ascii="Times New Roman" w:hAnsi="Times New Roman" w:cs="Times New Roman" w:hint="eastAsia"/>
        </w:rPr>
        <w:t>=10k</w:t>
      </w:r>
      <w:r>
        <w:rPr>
          <w:rFonts w:ascii="Times New Roman" w:hAnsi="Times New Roman" w:cs="Times New Roman"/>
        </w:rPr>
        <w:t>Ω</w:t>
      </w:r>
      <w:r>
        <w:rPr>
          <w:rFonts w:ascii="Times New Roman" w:hAnsi="Times New Roman" w:cs="Times New Roman" w:hint="eastAsia"/>
        </w:rPr>
        <w:t>）。</w:t>
      </w:r>
    </w:p>
    <w:p w14:paraId="10F8E53E" w14:textId="4FFBEB73" w:rsidR="00E30A02" w:rsidRPr="00E30A02" w:rsidRDefault="00E30A02">
      <w:pPr>
        <w:pStyle w:val="a4"/>
        <w:tabs>
          <w:tab w:val="left" w:pos="360"/>
        </w:tabs>
        <w:snapToGrid w:val="0"/>
        <w:spacing w:line="360" w:lineRule="exact"/>
        <w:jc w:val="left"/>
        <w:rPr>
          <w:rFonts w:ascii="Times New Roman" w:hAnsi="Times New Roman" w:cs="Times New Roman"/>
          <w:color w:val="FF0000"/>
        </w:rPr>
      </w:pPr>
      <w:r w:rsidRPr="00E30A02">
        <w:rPr>
          <w:rFonts w:ascii="Times New Roman" w:hAnsi="Times New Roman" w:cs="Times New Roman" w:hint="eastAsia"/>
          <w:color w:val="FF0000"/>
        </w:rPr>
        <w:t>P125</w:t>
      </w:r>
    </w:p>
    <w:p w14:paraId="2712529F" w14:textId="77777777" w:rsidR="004474D1" w:rsidRDefault="004474D1" w:rsidP="004474D1">
      <w:r>
        <w:rPr>
          <w:noProof/>
        </w:rPr>
        <w:drawing>
          <wp:inline distT="0" distB="0" distL="0" distR="0" wp14:anchorId="3593012C" wp14:editId="63A0BE30">
            <wp:extent cx="5274310" cy="791757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696C" w14:textId="77777777" w:rsidR="006F0EBF" w:rsidRDefault="0014175B" w:rsidP="004474D1">
      <w:pPr>
        <w:rPr>
          <w:noProof/>
        </w:rPr>
      </w:pPr>
      <w:r>
        <w:rPr>
          <w:rFonts w:hint="eastAsia"/>
        </w:rPr>
        <w:t>第一个公式要自己推。</w:t>
      </w:r>
    </w:p>
    <w:p w14:paraId="04F86BEA" w14:textId="39D01751" w:rsidR="004474D1" w:rsidRDefault="006F0EBF" w:rsidP="004474D1">
      <w:r>
        <w:rPr>
          <w:noProof/>
        </w:rPr>
        <w:drawing>
          <wp:inline distT="0" distB="0" distL="0" distR="0" wp14:anchorId="074D67A7" wp14:editId="0C38F864">
            <wp:extent cx="1638300" cy="14605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617_161148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" t="18498" r="625" b="19840"/>
                    <a:stretch/>
                  </pic:blipFill>
                  <pic:spPr bwMode="auto">
                    <a:xfrm>
                      <a:off x="0" y="0"/>
                      <a:ext cx="1638509" cy="146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74D1">
        <w:rPr>
          <w:noProof/>
        </w:rPr>
        <w:drawing>
          <wp:inline distT="0" distB="0" distL="0" distR="0" wp14:anchorId="28AD2309" wp14:editId="68D267AE">
            <wp:extent cx="3206750" cy="1358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B4CB" w14:textId="77777777" w:rsidR="004474D1" w:rsidRDefault="004474D1" w:rsidP="004474D1">
      <w:r>
        <w:rPr>
          <w:noProof/>
        </w:rPr>
        <w:drawing>
          <wp:inline distT="0" distB="0" distL="0" distR="0" wp14:anchorId="69A190B4" wp14:editId="76394A0A">
            <wp:extent cx="5274310" cy="468828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60BD" w14:textId="77777777" w:rsidR="00E523F0" w:rsidRDefault="00E523F0" w:rsidP="004474D1">
      <w:pPr>
        <w:rPr>
          <w:noProof/>
        </w:rPr>
      </w:pPr>
    </w:p>
    <w:p w14:paraId="38349FD8" w14:textId="6C3CC876" w:rsidR="004474D1" w:rsidRDefault="00E523F0" w:rsidP="004474D1">
      <w:r>
        <w:rPr>
          <w:noProof/>
        </w:rPr>
        <w:drawing>
          <wp:inline distT="0" distB="0" distL="0" distR="0" wp14:anchorId="2B1FDFF3" wp14:editId="6CE72372">
            <wp:extent cx="1555469" cy="2260743"/>
            <wp:effectExtent l="9208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617_161445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0" t="4046" r="9723" b="2388"/>
                    <a:stretch/>
                  </pic:blipFill>
                  <pic:spPr bwMode="auto">
                    <a:xfrm rot="16200000">
                      <a:off x="0" y="0"/>
                      <a:ext cx="1555810" cy="226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74D1">
        <w:rPr>
          <w:noProof/>
        </w:rPr>
        <w:drawing>
          <wp:inline distT="0" distB="0" distL="0" distR="0" wp14:anchorId="0EDA5D1E" wp14:editId="2EE941ED">
            <wp:extent cx="2503714" cy="8763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49580"/>
                    <a:stretch/>
                  </pic:blipFill>
                  <pic:spPr bwMode="auto">
                    <a:xfrm>
                      <a:off x="0" y="0"/>
                      <a:ext cx="2507695" cy="87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DBB80" w14:textId="5823ADB1" w:rsidR="00624FD7" w:rsidRDefault="004474D1" w:rsidP="00E523F0">
      <w:r>
        <w:rPr>
          <w:noProof/>
        </w:rPr>
        <w:drawing>
          <wp:inline distT="0" distB="0" distL="0" distR="0" wp14:anchorId="42DC4CC9" wp14:editId="187A9802">
            <wp:extent cx="5274310" cy="147668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4487" w14:textId="2D8A3BB1" w:rsidR="00E523F0" w:rsidRDefault="00E523F0" w:rsidP="00E523F0"/>
    <w:p w14:paraId="0A592FC5" w14:textId="77777777" w:rsidR="00C06739" w:rsidRDefault="00503C7D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  <w:r>
        <w:rPr>
          <w:rFonts w:hint="eastAsia"/>
          <w:bCs/>
        </w:rPr>
        <w:lastRenderedPageBreak/>
        <w:t>6、</w:t>
      </w:r>
      <w:r>
        <w:rPr>
          <w:rFonts w:ascii="Times New Roman" w:hAnsi="Times New Roman" w:cs="Times New Roman" w:hint="eastAsia"/>
        </w:rPr>
        <w:t>试</w:t>
      </w:r>
      <w:r>
        <w:rPr>
          <w:rFonts w:ascii="Times New Roman" w:hAnsi="Times New Roman" w:cs="Times New Roman"/>
        </w:rPr>
        <w:t>用</w:t>
      </w:r>
      <w:r>
        <w:rPr>
          <w:rFonts w:ascii="Times New Roman" w:hAnsi="Times New Roman" w:cs="Times New Roman"/>
        </w:rPr>
        <w:t>741</w:t>
      </w:r>
      <w:r>
        <w:rPr>
          <w:rFonts w:ascii="Times New Roman" w:hAnsi="Times New Roman" w:cs="Times New Roman" w:hint="eastAsia"/>
        </w:rPr>
        <w:t>51</w:t>
      </w:r>
      <w:r>
        <w:rPr>
          <w:rFonts w:ascii="Times New Roman" w:hAnsi="Times New Roman" w:cs="Times New Roman"/>
        </w:rPr>
        <w:t>实现</w:t>
      </w:r>
      <w:r>
        <w:rPr>
          <w:rFonts w:ascii="Times New Roman" w:hAnsi="Times New Roman" w:cs="Times New Roman" w:hint="eastAsia"/>
        </w:rPr>
        <w:t>一个</w:t>
      </w:r>
      <w:r>
        <w:rPr>
          <w:rFonts w:ascii="Times New Roman" w:hAnsi="Times New Roman" w:cs="Times New Roman" w:hint="eastAsia"/>
        </w:rPr>
        <w:t xml:space="preserve">        </w:t>
      </w:r>
      <w:r>
        <w:rPr>
          <w:rFonts w:ascii="Times New Roman" w:hAnsi="Times New Roman" w:cs="Times New Roman" w:hint="eastAsia"/>
        </w:rPr>
        <w:t>电路。要求</w:t>
      </w:r>
      <w:r>
        <w:rPr>
          <w:rFonts w:ascii="Times New Roman" w:hAnsi="Times New Roman" w:cs="Times New Roman" w:hint="eastAsia"/>
          <w:b/>
          <w:bCs/>
        </w:rPr>
        <w:t>写出设计的过程，画出电路图</w:t>
      </w:r>
      <w:r>
        <w:rPr>
          <w:rFonts w:ascii="Times New Roman" w:hAnsi="Times New Roman" w:cs="Times New Roman" w:hint="eastAsia"/>
        </w:rPr>
        <w:t>。</w:t>
      </w:r>
    </w:p>
    <w:p w14:paraId="6400F50C" w14:textId="53C30410" w:rsidR="00C06739" w:rsidRP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  <w:color w:val="FF0000"/>
        </w:rPr>
      </w:pPr>
      <w:r w:rsidRPr="00C06739">
        <w:rPr>
          <w:rFonts w:ascii="Times New Roman" w:hAnsi="Times New Roman" w:cs="Times New Roman" w:hint="eastAsia"/>
          <w:color w:val="FF0000"/>
        </w:rPr>
        <w:t>P282</w:t>
      </w:r>
    </w:p>
    <w:p w14:paraId="2278939C" w14:textId="5D74C6F1" w:rsidR="008726B3" w:rsidRDefault="00CF04B1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182CEB" wp14:editId="23C87C86">
            <wp:extent cx="3334347" cy="4445796"/>
            <wp:effectExtent l="0" t="3493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617_14335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6889" cy="4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5D3D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0F2DA7E4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658E9909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2A91EBDA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3B11CE28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351EA4B5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73A174DD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140D3C92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5AD9714C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62DC5CA7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3ADB7006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0F656B9A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69B6C4F9" w14:textId="682C3313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2B0437C" wp14:editId="182C1F21">
            <wp:extent cx="4806950" cy="272672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7560" cy="272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E443" w14:textId="7D45272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FBF030" wp14:editId="4314C746">
            <wp:extent cx="5004435" cy="3304433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330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A91E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12ADCA41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3034D7BC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76452302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555CEA27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688FBFB2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6DB9EE39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10F4E364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1DC42F59" w14:textId="77777777" w:rsidR="00C06739" w:rsidRDefault="00C06739" w:rsidP="00C06739">
      <w:pPr>
        <w:pStyle w:val="a4"/>
        <w:tabs>
          <w:tab w:val="left" w:pos="360"/>
        </w:tabs>
        <w:snapToGrid w:val="0"/>
        <w:ind w:left="105" w:hangingChars="50" w:hanging="105"/>
        <w:jc w:val="left"/>
        <w:rPr>
          <w:rFonts w:ascii="Times New Roman" w:hAnsi="Times New Roman" w:cs="Times New Roman"/>
        </w:rPr>
      </w:pPr>
    </w:p>
    <w:p w14:paraId="06C381F8" w14:textId="77777777" w:rsidR="008726B3" w:rsidRDefault="00503C7D" w:rsidP="009949EA">
      <w:pPr>
        <w:pStyle w:val="a4"/>
        <w:spacing w:line="360" w:lineRule="exact"/>
        <w:ind w:left="19" w:hangingChars="9" w:hanging="19"/>
        <w:rPr>
          <w:rFonts w:ascii="Times New Roman" w:hAnsi="Times New Roman"/>
        </w:rPr>
      </w:pPr>
      <w:r>
        <w:rPr>
          <w:rFonts w:cs="Times New Roman" w:hint="eastAsia"/>
        </w:rPr>
        <w:lastRenderedPageBreak/>
        <w:t>7、</w:t>
      </w:r>
      <w:r>
        <w:rPr>
          <w:rFonts w:ascii="Times New Roman" w:hAnsi="Times New Roman"/>
        </w:rPr>
        <w:t>试用</w:t>
      </w:r>
      <w:r>
        <w:rPr>
          <w:rFonts w:ascii="Times New Roman" w:hAnsi="Times New Roman"/>
        </w:rPr>
        <w:t>74LS290</w:t>
      </w:r>
      <w:r>
        <w:rPr>
          <w:rFonts w:ascii="Times New Roman" w:hAnsi="Times New Roman"/>
        </w:rPr>
        <w:t>构成</w:t>
      </w:r>
      <w:r>
        <w:rPr>
          <w:rFonts w:ascii="Times New Roman" w:hAnsi="Times New Roman" w:hint="eastAsia"/>
        </w:rPr>
        <w:t xml:space="preserve">    </w:t>
      </w:r>
      <w:r>
        <w:rPr>
          <w:rFonts w:ascii="Times New Roman" w:hAnsi="Times New Roman"/>
        </w:rPr>
        <w:t>进制加法计数器。</w:t>
      </w:r>
      <w:r>
        <w:rPr>
          <w:rFonts w:hint="eastAsia"/>
          <w:b/>
          <w:bCs/>
        </w:rPr>
        <w:t>要求：说明所采用的方法；在给出的芯片图上画出外部接线。</w:t>
      </w:r>
    </w:p>
    <w:p w14:paraId="155DC6B6" w14:textId="77777777" w:rsidR="008726B3" w:rsidRDefault="00503C7D">
      <w:r>
        <w:rPr>
          <w:rFonts w:hint="eastAsia"/>
        </w:rPr>
        <w:t>7</w:t>
      </w:r>
      <w:r>
        <w:rPr>
          <w:rFonts w:hint="eastAsia"/>
        </w:rPr>
        <w:t>、试用</w:t>
      </w:r>
      <w:r>
        <w:rPr>
          <w:rFonts w:hint="eastAsia"/>
        </w:rPr>
        <w:t>74161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位二进制加计数器）构成一个</w:t>
      </w:r>
      <w:r>
        <w:rPr>
          <w:rFonts w:hint="eastAsia"/>
        </w:rPr>
        <w:t xml:space="preserve">  </w:t>
      </w:r>
      <w:r>
        <w:rPr>
          <w:rFonts w:hint="eastAsia"/>
        </w:rPr>
        <w:t>进制计数器。要求：写明所用的方法，写出设计的过程，在给出的芯片图上画出外部接线。</w:t>
      </w:r>
    </w:p>
    <w:p w14:paraId="499CEFC3" w14:textId="77777777" w:rsidR="008726B3" w:rsidRDefault="00503C7D">
      <w:pPr>
        <w:pStyle w:val="a4"/>
        <w:tabs>
          <w:tab w:val="left" w:pos="360"/>
        </w:tabs>
        <w:snapToGrid w:val="0"/>
        <w:spacing w:line="360" w:lineRule="exact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8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/>
        </w:rPr>
        <w:t>试用</w:t>
      </w:r>
      <w:r>
        <w:rPr>
          <w:rFonts w:ascii="Times New Roman" w:hAnsi="Times New Roman" w:cs="Times New Roman" w:hint="eastAsia"/>
        </w:rPr>
        <w:t>一片</w:t>
      </w:r>
      <w:r>
        <w:rPr>
          <w:rFonts w:ascii="Times New Roman" w:hAnsi="Times New Roman" w:cs="Times New Roman" w:hint="eastAsia"/>
        </w:rPr>
        <w:t>ROM</w:t>
      </w:r>
      <w:r>
        <w:rPr>
          <w:rFonts w:ascii="Times New Roman" w:hAnsi="Times New Roman" w:cs="Times New Roman"/>
        </w:rPr>
        <w:t>实现</w:t>
      </w:r>
      <w:r>
        <w:rPr>
          <w:rFonts w:ascii="Times New Roman" w:hAnsi="Times New Roman" w:cs="Times New Roman" w:hint="eastAsia"/>
        </w:rPr>
        <w:t>一个</w:t>
      </w:r>
      <w:r>
        <w:rPr>
          <w:rFonts w:ascii="Times New Roman" w:hAnsi="Times New Roman" w:cs="Times New Roman" w:hint="eastAsia"/>
        </w:rPr>
        <w:t xml:space="preserve">     </w:t>
      </w:r>
      <w:r>
        <w:rPr>
          <w:rFonts w:ascii="Times New Roman" w:hAnsi="Times New Roman" w:cs="Times New Roman" w:hint="eastAsia"/>
        </w:rPr>
        <w:t>电路。</w:t>
      </w:r>
    </w:p>
    <w:p w14:paraId="24A6D5CC" w14:textId="77777777" w:rsidR="008726B3" w:rsidRDefault="00503C7D">
      <w:pPr>
        <w:pStyle w:val="a4"/>
        <w:tabs>
          <w:tab w:val="left" w:pos="360"/>
        </w:tabs>
        <w:snapToGrid w:val="0"/>
        <w:spacing w:line="360" w:lineRule="exact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要求：写出设计的过程，在给出的图上完成电路的连线，并在虚线框中写出相对应的结构名称。</w:t>
      </w:r>
    </w:p>
    <w:p w14:paraId="2F64B14D" w14:textId="77777777" w:rsidR="008726B3" w:rsidRDefault="00503C7D">
      <w:pPr>
        <w:jc w:val="left"/>
        <w:rPr>
          <w:b/>
          <w:bCs/>
          <w:szCs w:val="21"/>
        </w:rPr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t>试用</w:t>
      </w:r>
      <w:r>
        <w:rPr>
          <w:rFonts w:hint="eastAsia"/>
        </w:rPr>
        <w:t>一片</w:t>
      </w:r>
      <w:r>
        <w:t>PAL</w:t>
      </w:r>
      <w:r>
        <w:t>实现</w:t>
      </w:r>
      <w:r>
        <w:rPr>
          <w:rFonts w:hint="eastAsia"/>
        </w:rPr>
        <w:t>一个</w:t>
      </w:r>
      <w:r>
        <w:rPr>
          <w:rFonts w:hint="eastAsia"/>
        </w:rPr>
        <w:t xml:space="preserve">      </w:t>
      </w:r>
      <w:r>
        <w:rPr>
          <w:rFonts w:hint="eastAsia"/>
        </w:rPr>
        <w:t>电路。</w:t>
      </w:r>
      <w:r>
        <w:rPr>
          <w:rFonts w:hint="eastAsia"/>
          <w:b/>
          <w:bCs/>
        </w:rPr>
        <w:t>要求：写出表决电路的真值表和逻辑表达式，在给出的编程阵列图上完成编程点的标注。</w:t>
      </w:r>
    </w:p>
    <w:p w14:paraId="44F2A7AC" w14:textId="77777777" w:rsidR="008726B3" w:rsidRDefault="008726B3">
      <w:pPr>
        <w:ind w:left="178" w:hangingChars="85" w:hanging="178"/>
        <w:rPr>
          <w:szCs w:val="21"/>
        </w:rPr>
      </w:pPr>
    </w:p>
    <w:p w14:paraId="2C173D03" w14:textId="77777777" w:rsidR="008726B3" w:rsidRDefault="00503C7D">
      <w:pPr>
        <w:pStyle w:val="a4"/>
        <w:tabs>
          <w:tab w:val="left" w:pos="360"/>
        </w:tabs>
        <w:snapToGrid w:val="0"/>
        <w:spacing w:line="360" w:lineRule="exact"/>
        <w:jc w:val="left"/>
        <w:rPr>
          <w:rFonts w:ascii="Times New Roman" w:hAnsi="Times New Roman" w:cs="Times New Roman"/>
          <w:lang w:val="zh-CN"/>
        </w:rPr>
      </w:pPr>
      <w:r>
        <w:rPr>
          <w:rFonts w:ascii="Times New Roman" w:hAnsi="Times New Roman" w:cs="Times New Roman" w:hint="eastAsia"/>
          <w:b/>
          <w:bCs/>
          <w:color w:val="0000FF"/>
          <w:lang w:val="zh-CN"/>
        </w:rPr>
        <w:t>全加器，表决电路，奇偶校验电路</w:t>
      </w:r>
      <w:r>
        <w:rPr>
          <w:rFonts w:ascii="Times New Roman" w:hAnsi="Times New Roman" w:cs="Times New Roman" w:hint="eastAsia"/>
          <w:lang w:val="zh-CN"/>
        </w:rPr>
        <w:t>，</w:t>
      </w:r>
    </w:p>
    <w:sectPr w:rsidR="008726B3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0433" w:h="14742"/>
      <w:pgMar w:top="1501" w:right="1134" w:bottom="1261" w:left="1418" w:header="851" w:footer="851" w:gutter="0"/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105F2" w14:textId="77777777" w:rsidR="00B33206" w:rsidRDefault="00B33206">
      <w:r>
        <w:separator/>
      </w:r>
    </w:p>
  </w:endnote>
  <w:endnote w:type="continuationSeparator" w:id="0">
    <w:p w14:paraId="6D0C920C" w14:textId="77777777" w:rsidR="00B33206" w:rsidRDefault="00B332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_x000B__x000C_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E7F98" w14:textId="77777777" w:rsidR="008726B3" w:rsidRDefault="008726B3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25065" w14:textId="77777777" w:rsidR="008726B3" w:rsidRDefault="00503C7D">
    <w:pPr>
      <w:pStyle w:val="a6"/>
      <w:jc w:val="center"/>
      <w:rPr>
        <w:rFonts w:ascii="仿宋_GB2312" w:eastAsia="仿宋_GB2312"/>
        <w:b/>
        <w:sz w:val="21"/>
        <w:szCs w:val="21"/>
      </w:rPr>
    </w:pPr>
    <w:r>
      <w:rPr>
        <w:rFonts w:ascii="仿宋_GB2312" w:eastAsia="仿宋_GB2312" w:hint="eastAsia"/>
        <w:b/>
        <w:kern w:val="0"/>
        <w:sz w:val="21"/>
        <w:szCs w:val="21"/>
      </w:rPr>
      <w:t>共</w:t>
    </w:r>
    <w:r>
      <w:rPr>
        <w:rFonts w:ascii="仿宋_GB2312" w:eastAsia="仿宋_GB2312" w:hint="eastAsia"/>
        <w:b/>
        <w:sz w:val="21"/>
        <w:szCs w:val="21"/>
      </w:rPr>
      <w:fldChar w:fldCharType="begin"/>
    </w:r>
    <w:r>
      <w:rPr>
        <w:rStyle w:val="aa"/>
        <w:rFonts w:ascii="仿宋_GB2312" w:eastAsia="仿宋_GB2312" w:hint="eastAsia"/>
        <w:b/>
        <w:sz w:val="21"/>
        <w:szCs w:val="21"/>
      </w:rPr>
      <w:instrText xml:space="preserve"> NUMPAGES </w:instrText>
    </w:r>
    <w:r>
      <w:rPr>
        <w:rFonts w:ascii="仿宋_GB2312" w:eastAsia="仿宋_GB2312" w:hint="eastAsia"/>
        <w:b/>
        <w:sz w:val="21"/>
        <w:szCs w:val="21"/>
      </w:rPr>
      <w:fldChar w:fldCharType="separate"/>
    </w:r>
    <w:r w:rsidR="00231F45">
      <w:rPr>
        <w:rStyle w:val="aa"/>
        <w:rFonts w:ascii="仿宋_GB2312" w:eastAsia="仿宋_GB2312"/>
        <w:b/>
        <w:noProof/>
        <w:sz w:val="21"/>
        <w:szCs w:val="21"/>
      </w:rPr>
      <w:t>12</w:t>
    </w:r>
    <w:r>
      <w:rPr>
        <w:rFonts w:ascii="仿宋_GB2312" w:eastAsia="仿宋_GB2312" w:hint="eastAsia"/>
        <w:b/>
        <w:sz w:val="21"/>
        <w:szCs w:val="21"/>
      </w:rPr>
      <w:fldChar w:fldCharType="end"/>
    </w:r>
    <w:r>
      <w:rPr>
        <w:rStyle w:val="aa"/>
        <w:rFonts w:ascii="仿宋_GB2312" w:eastAsia="仿宋_GB2312" w:hint="eastAsia"/>
        <w:b/>
        <w:sz w:val="21"/>
        <w:szCs w:val="21"/>
      </w:rPr>
      <w:t xml:space="preserve">页  </w:t>
    </w:r>
    <w:r>
      <w:rPr>
        <w:rFonts w:ascii="仿宋_GB2312" w:eastAsia="仿宋_GB2312" w:hint="eastAsia"/>
        <w:b/>
        <w:kern w:val="0"/>
        <w:sz w:val="21"/>
        <w:szCs w:val="21"/>
      </w:rPr>
      <w:t xml:space="preserve">第 </w:t>
    </w:r>
    <w:r>
      <w:rPr>
        <w:rFonts w:ascii="仿宋_GB2312" w:eastAsia="仿宋_GB2312" w:hint="eastAsia"/>
        <w:b/>
        <w:sz w:val="21"/>
        <w:szCs w:val="21"/>
      </w:rPr>
      <w:fldChar w:fldCharType="begin"/>
    </w:r>
    <w:r>
      <w:rPr>
        <w:rStyle w:val="aa"/>
        <w:rFonts w:ascii="仿宋_GB2312" w:eastAsia="仿宋_GB2312" w:hint="eastAsia"/>
        <w:b/>
        <w:sz w:val="21"/>
        <w:szCs w:val="21"/>
      </w:rPr>
      <w:instrText xml:space="preserve"> PAGE </w:instrText>
    </w:r>
    <w:r>
      <w:rPr>
        <w:rFonts w:ascii="仿宋_GB2312" w:eastAsia="仿宋_GB2312" w:hint="eastAsia"/>
        <w:b/>
        <w:sz w:val="21"/>
        <w:szCs w:val="21"/>
      </w:rPr>
      <w:fldChar w:fldCharType="separate"/>
    </w:r>
    <w:r w:rsidR="00231F45">
      <w:rPr>
        <w:rStyle w:val="aa"/>
        <w:rFonts w:ascii="仿宋_GB2312" w:eastAsia="仿宋_GB2312"/>
        <w:b/>
        <w:noProof/>
        <w:sz w:val="21"/>
        <w:szCs w:val="21"/>
      </w:rPr>
      <w:t>9</w:t>
    </w:r>
    <w:r>
      <w:rPr>
        <w:rFonts w:ascii="仿宋_GB2312" w:eastAsia="仿宋_GB2312" w:hint="eastAsia"/>
        <w:b/>
        <w:sz w:val="21"/>
        <w:szCs w:val="21"/>
      </w:rPr>
      <w:fldChar w:fldCharType="end"/>
    </w:r>
    <w:r>
      <w:rPr>
        <w:rFonts w:ascii="仿宋_GB2312" w:eastAsia="仿宋_GB2312" w:hint="eastAsia"/>
        <w:b/>
        <w:kern w:val="0"/>
        <w:sz w:val="21"/>
        <w:szCs w:val="21"/>
      </w:rPr>
      <w:t xml:space="preserve"> 页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138D98" w14:textId="77777777" w:rsidR="008726B3" w:rsidRDefault="008726B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0E30CA" w14:textId="77777777" w:rsidR="00B33206" w:rsidRDefault="00B33206">
      <w:r>
        <w:separator/>
      </w:r>
    </w:p>
  </w:footnote>
  <w:footnote w:type="continuationSeparator" w:id="0">
    <w:p w14:paraId="289D2A06" w14:textId="77777777" w:rsidR="00B33206" w:rsidRDefault="00B332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13CB7" w14:textId="77777777" w:rsidR="008726B3" w:rsidRDefault="008726B3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4D74C" w14:textId="77777777" w:rsidR="008726B3" w:rsidRDefault="008726B3">
    <w:pPr>
      <w:pStyle w:val="a7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92EA2F" w14:textId="77777777" w:rsidR="008726B3" w:rsidRDefault="008726B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94864B7"/>
    <w:multiLevelType w:val="multilevel"/>
    <w:tmpl w:val="987A10F2"/>
    <w:lvl w:ilvl="0">
      <w:start w:val="1"/>
      <w:numFmt w:val="decimal"/>
      <w:suff w:val="nothing"/>
      <w:lvlText w:val="%1、"/>
      <w:lvlJc w:val="left"/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5B36A06"/>
    <w:multiLevelType w:val="hybridMultilevel"/>
    <w:tmpl w:val="34D660EA"/>
    <w:lvl w:ilvl="0" w:tplc="90884E82">
      <w:start w:val="1"/>
      <w:numFmt w:val="decimal"/>
      <w:lvlText w:val="%1、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8" w:hanging="420"/>
      </w:pPr>
    </w:lvl>
    <w:lvl w:ilvl="2" w:tplc="0409001B" w:tentative="1">
      <w:start w:val="1"/>
      <w:numFmt w:val="lowerRoman"/>
      <w:lvlText w:val="%3."/>
      <w:lvlJc w:val="righ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9" w:tentative="1">
      <w:start w:val="1"/>
      <w:numFmt w:val="lowerLetter"/>
      <w:lvlText w:val="%5)"/>
      <w:lvlJc w:val="left"/>
      <w:pPr>
        <w:ind w:left="2208" w:hanging="420"/>
      </w:pPr>
    </w:lvl>
    <w:lvl w:ilvl="5" w:tplc="0409001B" w:tentative="1">
      <w:start w:val="1"/>
      <w:numFmt w:val="lowerRoman"/>
      <w:lvlText w:val="%6."/>
      <w:lvlJc w:val="righ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9" w:tentative="1">
      <w:start w:val="1"/>
      <w:numFmt w:val="lowerLetter"/>
      <w:lvlText w:val="%8)"/>
      <w:lvlJc w:val="left"/>
      <w:pPr>
        <w:ind w:left="3468" w:hanging="420"/>
      </w:pPr>
    </w:lvl>
    <w:lvl w:ilvl="8" w:tplc="0409001B" w:tentative="1">
      <w:start w:val="1"/>
      <w:numFmt w:val="lowerRoman"/>
      <w:lvlText w:val="%9."/>
      <w:lvlJc w:val="right"/>
      <w:pPr>
        <w:ind w:left="3888" w:hanging="420"/>
      </w:pPr>
    </w:lvl>
  </w:abstractNum>
  <w:abstractNum w:abstractNumId="2" w15:restartNumberingAfterBreak="0">
    <w:nsid w:val="64B37650"/>
    <w:multiLevelType w:val="hybridMultilevel"/>
    <w:tmpl w:val="6D0283EE"/>
    <w:lvl w:ilvl="0" w:tplc="6AAEE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DC715E0"/>
    <w:multiLevelType w:val="hybridMultilevel"/>
    <w:tmpl w:val="AF3E6028"/>
    <w:lvl w:ilvl="0" w:tplc="740C8A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16103031">
    <w:abstractNumId w:val="0"/>
  </w:num>
  <w:num w:numId="2" w16cid:durableId="381635678">
    <w:abstractNumId w:val="1"/>
  </w:num>
  <w:num w:numId="3" w16cid:durableId="850685848">
    <w:abstractNumId w:val="2"/>
  </w:num>
  <w:num w:numId="4" w16cid:durableId="11421938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0657547"/>
    <w:rsid w:val="00001226"/>
    <w:rsid w:val="00011DBD"/>
    <w:rsid w:val="00030B2F"/>
    <w:rsid w:val="00037EF2"/>
    <w:rsid w:val="000457AB"/>
    <w:rsid w:val="00051205"/>
    <w:rsid w:val="00052D93"/>
    <w:rsid w:val="00060C89"/>
    <w:rsid w:val="00067838"/>
    <w:rsid w:val="000778CE"/>
    <w:rsid w:val="00084247"/>
    <w:rsid w:val="000A0414"/>
    <w:rsid w:val="000A2B02"/>
    <w:rsid w:val="000A4377"/>
    <w:rsid w:val="000B6E7E"/>
    <w:rsid w:val="000C2186"/>
    <w:rsid w:val="000C7B80"/>
    <w:rsid w:val="000D34FD"/>
    <w:rsid w:val="000D5947"/>
    <w:rsid w:val="000E5E98"/>
    <w:rsid w:val="000E659F"/>
    <w:rsid w:val="0010419D"/>
    <w:rsid w:val="0014175B"/>
    <w:rsid w:val="00145F49"/>
    <w:rsid w:val="001515F2"/>
    <w:rsid w:val="001560AE"/>
    <w:rsid w:val="001607C2"/>
    <w:rsid w:val="00163FD7"/>
    <w:rsid w:val="00164CB7"/>
    <w:rsid w:val="00164F8F"/>
    <w:rsid w:val="001720DE"/>
    <w:rsid w:val="001848C3"/>
    <w:rsid w:val="00184DF0"/>
    <w:rsid w:val="001870C0"/>
    <w:rsid w:val="00192BBD"/>
    <w:rsid w:val="00193B7E"/>
    <w:rsid w:val="001A5024"/>
    <w:rsid w:val="001A73F6"/>
    <w:rsid w:val="001B0358"/>
    <w:rsid w:val="001B168A"/>
    <w:rsid w:val="001C41F1"/>
    <w:rsid w:val="001D1967"/>
    <w:rsid w:val="001E1155"/>
    <w:rsid w:val="001E6C2F"/>
    <w:rsid w:val="001F05C2"/>
    <w:rsid w:val="001F5E3A"/>
    <w:rsid w:val="00204F41"/>
    <w:rsid w:val="00211FEA"/>
    <w:rsid w:val="00212BEB"/>
    <w:rsid w:val="002138A4"/>
    <w:rsid w:val="00215977"/>
    <w:rsid w:val="00231F45"/>
    <w:rsid w:val="00235F52"/>
    <w:rsid w:val="0023683B"/>
    <w:rsid w:val="00237CC8"/>
    <w:rsid w:val="00254A7A"/>
    <w:rsid w:val="00262607"/>
    <w:rsid w:val="0026376C"/>
    <w:rsid w:val="00264BD5"/>
    <w:rsid w:val="002701F6"/>
    <w:rsid w:val="0028078D"/>
    <w:rsid w:val="00281C0A"/>
    <w:rsid w:val="0028229F"/>
    <w:rsid w:val="00296DD8"/>
    <w:rsid w:val="002979C7"/>
    <w:rsid w:val="002A73FD"/>
    <w:rsid w:val="002B64EC"/>
    <w:rsid w:val="002C28C2"/>
    <w:rsid w:val="002D5529"/>
    <w:rsid w:val="002D6DA9"/>
    <w:rsid w:val="002E5E8D"/>
    <w:rsid w:val="002F49E5"/>
    <w:rsid w:val="002F6738"/>
    <w:rsid w:val="00300E06"/>
    <w:rsid w:val="00303D75"/>
    <w:rsid w:val="003138A8"/>
    <w:rsid w:val="0032317B"/>
    <w:rsid w:val="0032347E"/>
    <w:rsid w:val="00326B65"/>
    <w:rsid w:val="00333586"/>
    <w:rsid w:val="00333AF5"/>
    <w:rsid w:val="00334C90"/>
    <w:rsid w:val="00341DFD"/>
    <w:rsid w:val="00345193"/>
    <w:rsid w:val="00357B21"/>
    <w:rsid w:val="00365DE7"/>
    <w:rsid w:val="00386CFB"/>
    <w:rsid w:val="003B1D53"/>
    <w:rsid w:val="003B349F"/>
    <w:rsid w:val="003B606E"/>
    <w:rsid w:val="003C20BB"/>
    <w:rsid w:val="003C3B28"/>
    <w:rsid w:val="003D27E6"/>
    <w:rsid w:val="003D363F"/>
    <w:rsid w:val="003F7E8E"/>
    <w:rsid w:val="0040114E"/>
    <w:rsid w:val="0042154B"/>
    <w:rsid w:val="00424903"/>
    <w:rsid w:val="00433073"/>
    <w:rsid w:val="0043545D"/>
    <w:rsid w:val="0044136E"/>
    <w:rsid w:val="0044408B"/>
    <w:rsid w:val="004474D1"/>
    <w:rsid w:val="00454D39"/>
    <w:rsid w:val="004774D2"/>
    <w:rsid w:val="0048101F"/>
    <w:rsid w:val="004A1DFD"/>
    <w:rsid w:val="004A4E88"/>
    <w:rsid w:val="004C3653"/>
    <w:rsid w:val="004C68BC"/>
    <w:rsid w:val="004D1543"/>
    <w:rsid w:val="004E180A"/>
    <w:rsid w:val="004E6F60"/>
    <w:rsid w:val="004F5C33"/>
    <w:rsid w:val="00503C7D"/>
    <w:rsid w:val="0051580F"/>
    <w:rsid w:val="00522969"/>
    <w:rsid w:val="00524D44"/>
    <w:rsid w:val="00525C82"/>
    <w:rsid w:val="00560353"/>
    <w:rsid w:val="005A6E7E"/>
    <w:rsid w:val="005A745A"/>
    <w:rsid w:val="005A7D18"/>
    <w:rsid w:val="005B1585"/>
    <w:rsid w:val="005B48A5"/>
    <w:rsid w:val="005E64D3"/>
    <w:rsid w:val="00601F11"/>
    <w:rsid w:val="00607E42"/>
    <w:rsid w:val="00610367"/>
    <w:rsid w:val="00617D3E"/>
    <w:rsid w:val="0062238F"/>
    <w:rsid w:val="00623BB7"/>
    <w:rsid w:val="00624FD7"/>
    <w:rsid w:val="0062707E"/>
    <w:rsid w:val="006336D2"/>
    <w:rsid w:val="00634B4B"/>
    <w:rsid w:val="00646698"/>
    <w:rsid w:val="00647BDF"/>
    <w:rsid w:val="00654E04"/>
    <w:rsid w:val="0065666B"/>
    <w:rsid w:val="00661918"/>
    <w:rsid w:val="006702E4"/>
    <w:rsid w:val="006730C5"/>
    <w:rsid w:val="00683512"/>
    <w:rsid w:val="006868A8"/>
    <w:rsid w:val="0069038B"/>
    <w:rsid w:val="00692B58"/>
    <w:rsid w:val="006A03DA"/>
    <w:rsid w:val="006A5707"/>
    <w:rsid w:val="006B0752"/>
    <w:rsid w:val="006C08F2"/>
    <w:rsid w:val="006D21B0"/>
    <w:rsid w:val="006D366C"/>
    <w:rsid w:val="006D3BEA"/>
    <w:rsid w:val="006E2FEB"/>
    <w:rsid w:val="006F0EBF"/>
    <w:rsid w:val="007011FE"/>
    <w:rsid w:val="0070183A"/>
    <w:rsid w:val="00704353"/>
    <w:rsid w:val="00705944"/>
    <w:rsid w:val="007319E8"/>
    <w:rsid w:val="0074400E"/>
    <w:rsid w:val="00744937"/>
    <w:rsid w:val="00750E6A"/>
    <w:rsid w:val="00754012"/>
    <w:rsid w:val="00756BFE"/>
    <w:rsid w:val="007630CB"/>
    <w:rsid w:val="00764E34"/>
    <w:rsid w:val="00764E45"/>
    <w:rsid w:val="00767F71"/>
    <w:rsid w:val="007729B2"/>
    <w:rsid w:val="007A3331"/>
    <w:rsid w:val="007A3D34"/>
    <w:rsid w:val="007B03D1"/>
    <w:rsid w:val="007B5B6A"/>
    <w:rsid w:val="007B7177"/>
    <w:rsid w:val="007B7CCE"/>
    <w:rsid w:val="007D71C9"/>
    <w:rsid w:val="007F1687"/>
    <w:rsid w:val="007F5F64"/>
    <w:rsid w:val="00801DAA"/>
    <w:rsid w:val="00804F5C"/>
    <w:rsid w:val="00815CC2"/>
    <w:rsid w:val="00821BD4"/>
    <w:rsid w:val="00834B05"/>
    <w:rsid w:val="00841FFD"/>
    <w:rsid w:val="008446AF"/>
    <w:rsid w:val="00864F92"/>
    <w:rsid w:val="008662D6"/>
    <w:rsid w:val="008726B3"/>
    <w:rsid w:val="00872F1E"/>
    <w:rsid w:val="00873322"/>
    <w:rsid w:val="008746F0"/>
    <w:rsid w:val="0089702E"/>
    <w:rsid w:val="008A0CB2"/>
    <w:rsid w:val="008A1077"/>
    <w:rsid w:val="008A3231"/>
    <w:rsid w:val="008B60A9"/>
    <w:rsid w:val="008C4F51"/>
    <w:rsid w:val="008D0C1D"/>
    <w:rsid w:val="008D2902"/>
    <w:rsid w:val="008D2AA8"/>
    <w:rsid w:val="008D6C97"/>
    <w:rsid w:val="008D7611"/>
    <w:rsid w:val="009007ED"/>
    <w:rsid w:val="00903A67"/>
    <w:rsid w:val="00906835"/>
    <w:rsid w:val="00906F40"/>
    <w:rsid w:val="00913DAD"/>
    <w:rsid w:val="0092049C"/>
    <w:rsid w:val="009220D7"/>
    <w:rsid w:val="009223B8"/>
    <w:rsid w:val="0093019E"/>
    <w:rsid w:val="0093267A"/>
    <w:rsid w:val="009349E7"/>
    <w:rsid w:val="009353AD"/>
    <w:rsid w:val="00942941"/>
    <w:rsid w:val="009472D7"/>
    <w:rsid w:val="00947E89"/>
    <w:rsid w:val="00950790"/>
    <w:rsid w:val="00951E63"/>
    <w:rsid w:val="00955278"/>
    <w:rsid w:val="00956A1A"/>
    <w:rsid w:val="00964602"/>
    <w:rsid w:val="00970C0D"/>
    <w:rsid w:val="00983282"/>
    <w:rsid w:val="00984AC8"/>
    <w:rsid w:val="00993799"/>
    <w:rsid w:val="009949EA"/>
    <w:rsid w:val="00995B5E"/>
    <w:rsid w:val="009972CA"/>
    <w:rsid w:val="009A5C02"/>
    <w:rsid w:val="009A6D8A"/>
    <w:rsid w:val="009B1C2F"/>
    <w:rsid w:val="009B4EA6"/>
    <w:rsid w:val="009C08C8"/>
    <w:rsid w:val="009C79C4"/>
    <w:rsid w:val="009D4F5F"/>
    <w:rsid w:val="009E1650"/>
    <w:rsid w:val="009F4A2F"/>
    <w:rsid w:val="00A00F8E"/>
    <w:rsid w:val="00A17AD2"/>
    <w:rsid w:val="00A276B2"/>
    <w:rsid w:val="00A52EE7"/>
    <w:rsid w:val="00A63191"/>
    <w:rsid w:val="00A8179D"/>
    <w:rsid w:val="00A8709E"/>
    <w:rsid w:val="00AA4864"/>
    <w:rsid w:val="00AA7D1C"/>
    <w:rsid w:val="00AB54F1"/>
    <w:rsid w:val="00AC1F51"/>
    <w:rsid w:val="00AE07A1"/>
    <w:rsid w:val="00AE1A98"/>
    <w:rsid w:val="00AF2832"/>
    <w:rsid w:val="00AF3574"/>
    <w:rsid w:val="00B038FA"/>
    <w:rsid w:val="00B214EE"/>
    <w:rsid w:val="00B23366"/>
    <w:rsid w:val="00B32642"/>
    <w:rsid w:val="00B33206"/>
    <w:rsid w:val="00B3453C"/>
    <w:rsid w:val="00B36591"/>
    <w:rsid w:val="00B54CCC"/>
    <w:rsid w:val="00B57E4F"/>
    <w:rsid w:val="00B664DA"/>
    <w:rsid w:val="00B72C1A"/>
    <w:rsid w:val="00B8164D"/>
    <w:rsid w:val="00B901DE"/>
    <w:rsid w:val="00B9625A"/>
    <w:rsid w:val="00B9722F"/>
    <w:rsid w:val="00BA0485"/>
    <w:rsid w:val="00BB23F5"/>
    <w:rsid w:val="00BC0439"/>
    <w:rsid w:val="00BC4998"/>
    <w:rsid w:val="00BC5ABC"/>
    <w:rsid w:val="00BD2ADC"/>
    <w:rsid w:val="00BE0025"/>
    <w:rsid w:val="00C06739"/>
    <w:rsid w:val="00C32412"/>
    <w:rsid w:val="00C33C71"/>
    <w:rsid w:val="00C34F30"/>
    <w:rsid w:val="00C35F43"/>
    <w:rsid w:val="00C5258D"/>
    <w:rsid w:val="00C5450F"/>
    <w:rsid w:val="00C63503"/>
    <w:rsid w:val="00C77EEE"/>
    <w:rsid w:val="00C8618F"/>
    <w:rsid w:val="00C921CB"/>
    <w:rsid w:val="00CA0F63"/>
    <w:rsid w:val="00CB22FF"/>
    <w:rsid w:val="00CB4A3E"/>
    <w:rsid w:val="00CC38C7"/>
    <w:rsid w:val="00CC70EB"/>
    <w:rsid w:val="00CC78F3"/>
    <w:rsid w:val="00CD6FF9"/>
    <w:rsid w:val="00CE457E"/>
    <w:rsid w:val="00CE764D"/>
    <w:rsid w:val="00CF04B1"/>
    <w:rsid w:val="00CF7E82"/>
    <w:rsid w:val="00D00D8C"/>
    <w:rsid w:val="00D10447"/>
    <w:rsid w:val="00D12D84"/>
    <w:rsid w:val="00D16BF1"/>
    <w:rsid w:val="00D218C6"/>
    <w:rsid w:val="00D21A61"/>
    <w:rsid w:val="00D27ED2"/>
    <w:rsid w:val="00D325D5"/>
    <w:rsid w:val="00D42901"/>
    <w:rsid w:val="00D44907"/>
    <w:rsid w:val="00D55129"/>
    <w:rsid w:val="00D65B50"/>
    <w:rsid w:val="00D66B15"/>
    <w:rsid w:val="00D73E82"/>
    <w:rsid w:val="00D745DE"/>
    <w:rsid w:val="00D75B82"/>
    <w:rsid w:val="00D76F0C"/>
    <w:rsid w:val="00D82433"/>
    <w:rsid w:val="00DA45DA"/>
    <w:rsid w:val="00DC643D"/>
    <w:rsid w:val="00DD11D2"/>
    <w:rsid w:val="00DD207B"/>
    <w:rsid w:val="00DD59BA"/>
    <w:rsid w:val="00DD692C"/>
    <w:rsid w:val="00DE1727"/>
    <w:rsid w:val="00E031B0"/>
    <w:rsid w:val="00E078D0"/>
    <w:rsid w:val="00E11578"/>
    <w:rsid w:val="00E12BF1"/>
    <w:rsid w:val="00E30A02"/>
    <w:rsid w:val="00E37CFD"/>
    <w:rsid w:val="00E43A00"/>
    <w:rsid w:val="00E43E1B"/>
    <w:rsid w:val="00E45226"/>
    <w:rsid w:val="00E523F0"/>
    <w:rsid w:val="00E5415F"/>
    <w:rsid w:val="00E703E3"/>
    <w:rsid w:val="00E844A3"/>
    <w:rsid w:val="00E845DB"/>
    <w:rsid w:val="00E85D3C"/>
    <w:rsid w:val="00E862F6"/>
    <w:rsid w:val="00E935AB"/>
    <w:rsid w:val="00E9563E"/>
    <w:rsid w:val="00EA1B27"/>
    <w:rsid w:val="00EA6BAD"/>
    <w:rsid w:val="00EE237A"/>
    <w:rsid w:val="00EF2AA1"/>
    <w:rsid w:val="00EF4B89"/>
    <w:rsid w:val="00EF6A99"/>
    <w:rsid w:val="00F0172C"/>
    <w:rsid w:val="00F02E2C"/>
    <w:rsid w:val="00F03300"/>
    <w:rsid w:val="00F136CE"/>
    <w:rsid w:val="00F1527A"/>
    <w:rsid w:val="00F15D02"/>
    <w:rsid w:val="00F16BD1"/>
    <w:rsid w:val="00F20DDA"/>
    <w:rsid w:val="00F251C0"/>
    <w:rsid w:val="00F35DD1"/>
    <w:rsid w:val="00F417EC"/>
    <w:rsid w:val="00F43D3F"/>
    <w:rsid w:val="00F473E6"/>
    <w:rsid w:val="00F52660"/>
    <w:rsid w:val="00F56612"/>
    <w:rsid w:val="00F6354B"/>
    <w:rsid w:val="00F63EC4"/>
    <w:rsid w:val="00F65233"/>
    <w:rsid w:val="00F72EB7"/>
    <w:rsid w:val="00F75B02"/>
    <w:rsid w:val="00F8590E"/>
    <w:rsid w:val="00F87DA8"/>
    <w:rsid w:val="00F93D6E"/>
    <w:rsid w:val="00FC1CF9"/>
    <w:rsid w:val="00FE152F"/>
    <w:rsid w:val="00FE6102"/>
    <w:rsid w:val="00FF0358"/>
    <w:rsid w:val="00FF6046"/>
    <w:rsid w:val="01F5022D"/>
    <w:rsid w:val="02217EF8"/>
    <w:rsid w:val="03597369"/>
    <w:rsid w:val="04050039"/>
    <w:rsid w:val="079A0DCD"/>
    <w:rsid w:val="093A2EC4"/>
    <w:rsid w:val="09FC2B44"/>
    <w:rsid w:val="0D1A29FA"/>
    <w:rsid w:val="0D306D49"/>
    <w:rsid w:val="0DB17318"/>
    <w:rsid w:val="13FD1E56"/>
    <w:rsid w:val="143B1624"/>
    <w:rsid w:val="14843161"/>
    <w:rsid w:val="191874B0"/>
    <w:rsid w:val="19DD394A"/>
    <w:rsid w:val="1BB70485"/>
    <w:rsid w:val="1F6D2B43"/>
    <w:rsid w:val="2002116F"/>
    <w:rsid w:val="20CF4054"/>
    <w:rsid w:val="24BD3885"/>
    <w:rsid w:val="25C8110D"/>
    <w:rsid w:val="270E54FF"/>
    <w:rsid w:val="27713AE8"/>
    <w:rsid w:val="27DE1DA8"/>
    <w:rsid w:val="287A73BA"/>
    <w:rsid w:val="2A2E5469"/>
    <w:rsid w:val="2BC718E3"/>
    <w:rsid w:val="2C4E2800"/>
    <w:rsid w:val="2EF47418"/>
    <w:rsid w:val="34EE7611"/>
    <w:rsid w:val="352B7516"/>
    <w:rsid w:val="35650799"/>
    <w:rsid w:val="387C2FC4"/>
    <w:rsid w:val="3AE36981"/>
    <w:rsid w:val="3B624804"/>
    <w:rsid w:val="3D042B99"/>
    <w:rsid w:val="3DA757C8"/>
    <w:rsid w:val="3E6E29CD"/>
    <w:rsid w:val="3F624B3F"/>
    <w:rsid w:val="46A030C3"/>
    <w:rsid w:val="46B52817"/>
    <w:rsid w:val="48737E47"/>
    <w:rsid w:val="4FE516C1"/>
    <w:rsid w:val="51B9128E"/>
    <w:rsid w:val="52ED54D9"/>
    <w:rsid w:val="55101DF5"/>
    <w:rsid w:val="57CA7AF5"/>
    <w:rsid w:val="5AB17812"/>
    <w:rsid w:val="5B8B535D"/>
    <w:rsid w:val="5C08426A"/>
    <w:rsid w:val="5E8C30EF"/>
    <w:rsid w:val="5F571CE9"/>
    <w:rsid w:val="5FB5423F"/>
    <w:rsid w:val="60C60B22"/>
    <w:rsid w:val="610C7117"/>
    <w:rsid w:val="613C23F2"/>
    <w:rsid w:val="61941748"/>
    <w:rsid w:val="62CC445F"/>
    <w:rsid w:val="637378C2"/>
    <w:rsid w:val="63D44BD1"/>
    <w:rsid w:val="66E926AC"/>
    <w:rsid w:val="6A496C56"/>
    <w:rsid w:val="6EEC719F"/>
    <w:rsid w:val="6F816358"/>
    <w:rsid w:val="70657547"/>
    <w:rsid w:val="71540E8D"/>
    <w:rsid w:val="72573EB8"/>
    <w:rsid w:val="743F6C0D"/>
    <w:rsid w:val="784D4164"/>
    <w:rsid w:val="787B30AE"/>
    <w:rsid w:val="7E6E6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D427AB4"/>
  <w15:docId w15:val="{5A5D0071-E528-4F6B-958C-05EA32670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qFormat/>
    <w:rPr>
      <w:szCs w:val="20"/>
    </w:rPr>
  </w:style>
  <w:style w:type="paragraph" w:styleId="a4">
    <w:name w:val="Plain Text"/>
    <w:basedOn w:val="a"/>
    <w:qFormat/>
    <w:rPr>
      <w:rFonts w:ascii="宋体" w:hAnsi="Courier New" w:cs="Courier New"/>
      <w:szCs w:val="21"/>
    </w:rPr>
  </w:style>
  <w:style w:type="paragraph" w:styleId="a5">
    <w:name w:val="Date"/>
    <w:basedOn w:val="a"/>
    <w:next w:val="a"/>
    <w:qFormat/>
    <w:pPr>
      <w:ind w:leftChars="2500" w:left="100"/>
    </w:pPr>
    <w:rPr>
      <w:rFonts w:ascii="宋体"/>
    </w:rPr>
  </w:style>
  <w:style w:type="paragraph" w:styleId="a6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table" w:styleId="a9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basedOn w:val="a0"/>
    <w:qFormat/>
  </w:style>
  <w:style w:type="paragraph" w:customStyle="1" w:styleId="Style11">
    <w:name w:val="_Style 11"/>
    <w:basedOn w:val="a"/>
    <w:next w:val="a"/>
    <w:qFormat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bluecontent1">
    <w:name w:val="bluecontent1"/>
    <w:basedOn w:val="a0"/>
    <w:qFormat/>
    <w:rPr>
      <w:rFonts w:ascii="_x000B__x000C_" w:hAnsi="_x000B__x000C_" w:hint="default"/>
      <w:color w:val="003399"/>
      <w:sz w:val="21"/>
      <w:szCs w:val="21"/>
    </w:rPr>
  </w:style>
  <w:style w:type="paragraph" w:styleId="ab">
    <w:name w:val="List Paragraph"/>
    <w:basedOn w:val="a"/>
    <w:uiPriority w:val="99"/>
    <w:unhideWhenUsed/>
    <w:rsid w:val="009949EA"/>
    <w:pPr>
      <w:ind w:firstLineChars="200" w:firstLine="420"/>
    </w:pPr>
  </w:style>
  <w:style w:type="paragraph" w:styleId="ac">
    <w:name w:val="Balloon Text"/>
    <w:basedOn w:val="a"/>
    <w:link w:val="ad"/>
    <w:rsid w:val="009949EA"/>
    <w:rPr>
      <w:sz w:val="18"/>
      <w:szCs w:val="18"/>
    </w:rPr>
  </w:style>
  <w:style w:type="character" w:customStyle="1" w:styleId="ad">
    <w:name w:val="批注框文本 字符"/>
    <w:basedOn w:val="a0"/>
    <w:link w:val="ac"/>
    <w:rsid w:val="009949EA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30005;&#24037;&#30005;&#23376;&#25216;&#26415;&#22522;&#30784;&#65288;&#19979;&#65289;-%20A&#21367;.dot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电工电子技术基础（下）- A卷.dot</Template>
  <TotalTime>660</TotalTime>
  <Pages>12</Pages>
  <Words>188</Words>
  <Characters>1073</Characters>
  <Application>Microsoft Office Word</Application>
  <DocSecurity>0</DocSecurity>
  <Lines>8</Lines>
  <Paragraphs>2</Paragraphs>
  <ScaleCrop>false</ScaleCrop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creator>Administrator</dc:creator>
  <cp:lastModifiedBy>世宇</cp:lastModifiedBy>
  <cp:revision>101</cp:revision>
  <cp:lastPrinted>2020-06-08T07:14:00Z</cp:lastPrinted>
  <dcterms:created xsi:type="dcterms:W3CDTF">2016-06-15T07:26:00Z</dcterms:created>
  <dcterms:modified xsi:type="dcterms:W3CDTF">2022-06-23T07:56:00Z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